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CA" w:rsidRDefault="00CA3313" w:rsidP="00C64565">
      <w:pPr>
        <w:pStyle w:val="Title"/>
      </w:pPr>
      <w:r w:rsidRPr="00CA3313">
        <w:rPr>
          <w:rFonts w:ascii="Trebuchet MS" w:hAnsi="Trebuchet MS"/>
          <w:color w:val="76923C" w:themeColor="accent3" w:themeShade="BF"/>
          <w:sz w:val="40"/>
        </w:rPr>
        <w:t>IMARDA</w:t>
      </w:r>
      <w:r w:rsidR="00AE4CCF" w:rsidRPr="00CA3313">
        <w:rPr>
          <w:sz w:val="40"/>
        </w:rPr>
        <w:t xml:space="preserve"> </w:t>
      </w:r>
      <w:r w:rsidRPr="00CA3313">
        <w:rPr>
          <w:rFonts w:ascii="Trebuchet MS" w:hAnsi="Trebuchet MS"/>
          <w:color w:val="76923C" w:themeColor="accent3" w:themeShade="BF"/>
          <w:sz w:val="40"/>
        </w:rPr>
        <w:t>360</w:t>
      </w:r>
      <w:r w:rsidRPr="00CA3313">
        <w:rPr>
          <w:sz w:val="40"/>
        </w:rPr>
        <w:t xml:space="preserve"> </w:t>
      </w:r>
      <w:r w:rsidR="00F067A3">
        <w:t>–</w:t>
      </w:r>
      <w:r w:rsidR="007D09D8">
        <w:t>Recipe</w:t>
      </w:r>
    </w:p>
    <w:p w:rsidR="00BB0105" w:rsidRPr="00BB0105" w:rsidRDefault="00BB0105" w:rsidP="00BB0105">
      <w:pPr>
        <w:rPr>
          <w:i/>
        </w:rPr>
      </w:pPr>
      <w:r w:rsidRPr="00BB0105">
        <w:rPr>
          <w:i/>
        </w:rPr>
        <w:t xml:space="preserve">Maurice Verheijen </w:t>
      </w:r>
    </w:p>
    <w:p w:rsidR="00BB0105" w:rsidRPr="00BB0105" w:rsidRDefault="00BB0105" w:rsidP="00BB0105">
      <w:r w:rsidRPr="00BB0105">
        <w:rPr>
          <w:i/>
        </w:rPr>
        <w:t xml:space="preserve">Document </w:t>
      </w:r>
      <w:r w:rsidR="00F3227E">
        <w:rPr>
          <w:i/>
        </w:rPr>
        <w:t xml:space="preserve">last </w:t>
      </w:r>
      <w:r w:rsidRPr="00BB0105">
        <w:rPr>
          <w:i/>
        </w:rPr>
        <w:t xml:space="preserve">update: </w:t>
      </w:r>
      <w:r w:rsidR="00C22052">
        <w:t>201</w:t>
      </w:r>
      <w:r w:rsidR="00034D13">
        <w:t>3-</w:t>
      </w:r>
      <w:r w:rsidR="004F1DD2">
        <w:t>09-03</w:t>
      </w:r>
    </w:p>
    <w:sdt>
      <w:sdtPr>
        <w:rPr>
          <w:rFonts w:asciiTheme="minorHAnsi" w:eastAsiaTheme="minorHAnsi" w:hAnsiTheme="minorHAnsi" w:cstheme="minorBidi"/>
          <w:b w:val="0"/>
          <w:bCs w:val="0"/>
          <w:color w:val="auto"/>
          <w:sz w:val="22"/>
          <w:szCs w:val="22"/>
        </w:rPr>
        <w:id w:val="89132282"/>
        <w:docPartObj>
          <w:docPartGallery w:val="Table of Contents"/>
          <w:docPartUnique/>
        </w:docPartObj>
      </w:sdtPr>
      <w:sdtContent>
        <w:p w:rsidR="000F0C33" w:rsidRDefault="000F0C33" w:rsidP="00B74678">
          <w:pPr>
            <w:pStyle w:val="TOCHeading"/>
            <w:pBdr>
              <w:top w:val="single" w:sz="4" w:space="0" w:color="auto"/>
            </w:pBdr>
          </w:pPr>
          <w:r w:rsidRPr="000F0C33">
            <w:t>Contents</w:t>
          </w:r>
        </w:p>
        <w:p w:rsidR="00ED020D" w:rsidRDefault="00B84036">
          <w:pPr>
            <w:pStyle w:val="TOC1"/>
            <w:rPr>
              <w:rFonts w:eastAsiaTheme="minorEastAsia"/>
              <w:noProof/>
              <w:lang w:val="en-NZ" w:eastAsia="en-NZ"/>
            </w:rPr>
          </w:pPr>
          <w:r>
            <w:fldChar w:fldCharType="begin"/>
          </w:r>
          <w:r w:rsidR="000F0C33">
            <w:instrText xml:space="preserve"> TOC \o "1-3" \h \z \u </w:instrText>
          </w:r>
          <w:r>
            <w:fldChar w:fldCharType="separate"/>
          </w:r>
          <w:hyperlink w:anchor="_Toc366016954" w:history="1">
            <w:r w:rsidR="00ED020D" w:rsidRPr="008D0F16">
              <w:rPr>
                <w:rStyle w:val="Hyperlink"/>
                <w:noProof/>
              </w:rPr>
              <w:t>Purpose</w:t>
            </w:r>
            <w:r w:rsidR="00ED020D">
              <w:rPr>
                <w:noProof/>
                <w:webHidden/>
              </w:rPr>
              <w:tab/>
            </w:r>
            <w:r>
              <w:rPr>
                <w:noProof/>
                <w:webHidden/>
              </w:rPr>
              <w:fldChar w:fldCharType="begin"/>
            </w:r>
            <w:r w:rsidR="00ED020D">
              <w:rPr>
                <w:noProof/>
                <w:webHidden/>
              </w:rPr>
              <w:instrText xml:space="preserve"> PAGEREF _Toc366016954 \h </w:instrText>
            </w:r>
            <w:r>
              <w:rPr>
                <w:noProof/>
                <w:webHidden/>
              </w:rPr>
            </w:r>
            <w:r>
              <w:rPr>
                <w:noProof/>
                <w:webHidden/>
              </w:rPr>
              <w:fldChar w:fldCharType="separate"/>
            </w:r>
            <w:r w:rsidR="00ED020D">
              <w:rPr>
                <w:noProof/>
                <w:webHidden/>
              </w:rPr>
              <w:t>3</w:t>
            </w:r>
            <w:r>
              <w:rPr>
                <w:noProof/>
                <w:webHidden/>
              </w:rPr>
              <w:fldChar w:fldCharType="end"/>
            </w:r>
          </w:hyperlink>
        </w:p>
        <w:p w:rsidR="00ED020D" w:rsidRDefault="00B84036">
          <w:pPr>
            <w:pStyle w:val="TOC1"/>
            <w:rPr>
              <w:rFonts w:eastAsiaTheme="minorEastAsia"/>
              <w:noProof/>
              <w:lang w:val="en-NZ" w:eastAsia="en-NZ"/>
            </w:rPr>
          </w:pPr>
          <w:hyperlink w:anchor="_Toc366016955" w:history="1">
            <w:r w:rsidR="00ED020D" w:rsidRPr="008D0F16">
              <w:rPr>
                <w:rStyle w:val="Hyperlink"/>
                <w:noProof/>
              </w:rPr>
              <w:t>Recipe File Format</w:t>
            </w:r>
            <w:r w:rsidR="00ED020D">
              <w:rPr>
                <w:noProof/>
                <w:webHidden/>
              </w:rPr>
              <w:tab/>
            </w:r>
            <w:r>
              <w:rPr>
                <w:noProof/>
                <w:webHidden/>
              </w:rPr>
              <w:fldChar w:fldCharType="begin"/>
            </w:r>
            <w:r w:rsidR="00ED020D">
              <w:rPr>
                <w:noProof/>
                <w:webHidden/>
              </w:rPr>
              <w:instrText xml:space="preserve"> PAGEREF _Toc366016955 \h </w:instrText>
            </w:r>
            <w:r>
              <w:rPr>
                <w:noProof/>
                <w:webHidden/>
              </w:rPr>
            </w:r>
            <w:r>
              <w:rPr>
                <w:noProof/>
                <w:webHidden/>
              </w:rPr>
              <w:fldChar w:fldCharType="separate"/>
            </w:r>
            <w:r w:rsidR="00ED020D">
              <w:rPr>
                <w:noProof/>
                <w:webHidden/>
              </w:rPr>
              <w:t>3</w:t>
            </w:r>
            <w:r>
              <w:rPr>
                <w:noProof/>
                <w:webHidden/>
              </w:rPr>
              <w:fldChar w:fldCharType="end"/>
            </w:r>
          </w:hyperlink>
        </w:p>
        <w:p w:rsidR="00ED020D" w:rsidRDefault="00B84036">
          <w:pPr>
            <w:pStyle w:val="TOC1"/>
            <w:rPr>
              <w:rFonts w:eastAsiaTheme="minorEastAsia"/>
              <w:noProof/>
              <w:lang w:val="en-NZ" w:eastAsia="en-NZ"/>
            </w:rPr>
          </w:pPr>
          <w:hyperlink w:anchor="_Toc366016956" w:history="1">
            <w:r w:rsidR="00ED020D" w:rsidRPr="008D0F16">
              <w:rPr>
                <w:rStyle w:val="Hyperlink"/>
                <w:noProof/>
              </w:rPr>
              <w:t>Macro Expansion</w:t>
            </w:r>
            <w:r w:rsidR="00ED020D">
              <w:rPr>
                <w:noProof/>
                <w:webHidden/>
              </w:rPr>
              <w:tab/>
            </w:r>
            <w:r>
              <w:rPr>
                <w:noProof/>
                <w:webHidden/>
              </w:rPr>
              <w:fldChar w:fldCharType="begin"/>
            </w:r>
            <w:r w:rsidR="00ED020D">
              <w:rPr>
                <w:noProof/>
                <w:webHidden/>
              </w:rPr>
              <w:instrText xml:space="preserve"> PAGEREF _Toc366016956 \h </w:instrText>
            </w:r>
            <w:r>
              <w:rPr>
                <w:noProof/>
                <w:webHidden/>
              </w:rPr>
            </w:r>
            <w:r>
              <w:rPr>
                <w:noProof/>
                <w:webHidden/>
              </w:rPr>
              <w:fldChar w:fldCharType="separate"/>
            </w:r>
            <w:r w:rsidR="00ED020D">
              <w:rPr>
                <w:noProof/>
                <w:webHidden/>
              </w:rPr>
              <w:t>4</w:t>
            </w:r>
            <w:r>
              <w:rPr>
                <w:noProof/>
                <w:webHidden/>
              </w:rPr>
              <w:fldChar w:fldCharType="end"/>
            </w:r>
          </w:hyperlink>
        </w:p>
        <w:p w:rsidR="00ED020D" w:rsidRDefault="00B84036">
          <w:pPr>
            <w:pStyle w:val="TOC3"/>
            <w:rPr>
              <w:rFonts w:eastAsiaTheme="minorEastAsia"/>
              <w:noProof/>
              <w:sz w:val="22"/>
              <w:lang w:val="en-NZ" w:eastAsia="en-NZ"/>
            </w:rPr>
          </w:pPr>
          <w:hyperlink w:anchor="_Toc366016957" w:history="1">
            <w:r w:rsidR="00ED020D" w:rsidRPr="008D0F16">
              <w:rPr>
                <w:rStyle w:val="Hyperlink"/>
                <w:noProof/>
              </w:rPr>
              <w:t>Pseudo-macros</w:t>
            </w:r>
            <w:r w:rsidR="00ED020D">
              <w:rPr>
                <w:noProof/>
                <w:webHidden/>
              </w:rPr>
              <w:tab/>
            </w:r>
            <w:r>
              <w:rPr>
                <w:noProof/>
                <w:webHidden/>
              </w:rPr>
              <w:fldChar w:fldCharType="begin"/>
            </w:r>
            <w:r w:rsidR="00ED020D">
              <w:rPr>
                <w:noProof/>
                <w:webHidden/>
              </w:rPr>
              <w:instrText xml:space="preserve"> PAGEREF _Toc366016957 \h </w:instrText>
            </w:r>
            <w:r>
              <w:rPr>
                <w:noProof/>
                <w:webHidden/>
              </w:rPr>
            </w:r>
            <w:r>
              <w:rPr>
                <w:noProof/>
                <w:webHidden/>
              </w:rPr>
              <w:fldChar w:fldCharType="separate"/>
            </w:r>
            <w:r w:rsidR="00ED020D">
              <w:rPr>
                <w:noProof/>
                <w:webHidden/>
              </w:rPr>
              <w:t>4</w:t>
            </w:r>
            <w:r>
              <w:rPr>
                <w:noProof/>
                <w:webHidden/>
              </w:rPr>
              <w:fldChar w:fldCharType="end"/>
            </w:r>
          </w:hyperlink>
        </w:p>
        <w:p w:rsidR="00ED020D" w:rsidRDefault="00B84036">
          <w:pPr>
            <w:pStyle w:val="TOC3"/>
            <w:rPr>
              <w:rFonts w:eastAsiaTheme="minorEastAsia"/>
              <w:noProof/>
              <w:sz w:val="22"/>
              <w:lang w:val="en-NZ" w:eastAsia="en-NZ"/>
            </w:rPr>
          </w:pPr>
          <w:hyperlink w:anchor="_Toc366016958" w:history="1">
            <w:r w:rsidR="00ED020D" w:rsidRPr="008D0F16">
              <w:rPr>
                <w:rStyle w:val="Hyperlink"/>
                <w:noProof/>
              </w:rPr>
              <w:t>Number generators</w:t>
            </w:r>
            <w:r w:rsidR="00ED020D">
              <w:rPr>
                <w:noProof/>
                <w:webHidden/>
              </w:rPr>
              <w:tab/>
            </w:r>
            <w:r>
              <w:rPr>
                <w:noProof/>
                <w:webHidden/>
              </w:rPr>
              <w:fldChar w:fldCharType="begin"/>
            </w:r>
            <w:r w:rsidR="00ED020D">
              <w:rPr>
                <w:noProof/>
                <w:webHidden/>
              </w:rPr>
              <w:instrText xml:space="preserve"> PAGEREF _Toc366016958 \h </w:instrText>
            </w:r>
            <w:r>
              <w:rPr>
                <w:noProof/>
                <w:webHidden/>
              </w:rPr>
            </w:r>
            <w:r>
              <w:rPr>
                <w:noProof/>
                <w:webHidden/>
              </w:rPr>
              <w:fldChar w:fldCharType="separate"/>
            </w:r>
            <w:r w:rsidR="00ED020D">
              <w:rPr>
                <w:noProof/>
                <w:webHidden/>
              </w:rPr>
              <w:t>5</w:t>
            </w:r>
            <w:r>
              <w:rPr>
                <w:noProof/>
                <w:webHidden/>
              </w:rPr>
              <w:fldChar w:fldCharType="end"/>
            </w:r>
          </w:hyperlink>
        </w:p>
        <w:p w:rsidR="00ED020D" w:rsidRDefault="00B84036">
          <w:pPr>
            <w:pStyle w:val="TOC3"/>
            <w:rPr>
              <w:rFonts w:eastAsiaTheme="minorEastAsia"/>
              <w:noProof/>
              <w:sz w:val="22"/>
              <w:lang w:val="en-NZ" w:eastAsia="en-NZ"/>
            </w:rPr>
          </w:pPr>
          <w:hyperlink w:anchor="_Toc366016959" w:history="1">
            <w:r w:rsidR="00ED020D" w:rsidRPr="008D0F16">
              <w:rPr>
                <w:rStyle w:val="Hyperlink"/>
                <w:noProof/>
              </w:rPr>
              <w:t>Global macros</w:t>
            </w:r>
            <w:r w:rsidR="00ED020D">
              <w:rPr>
                <w:noProof/>
                <w:webHidden/>
              </w:rPr>
              <w:tab/>
            </w:r>
            <w:r>
              <w:rPr>
                <w:noProof/>
                <w:webHidden/>
              </w:rPr>
              <w:fldChar w:fldCharType="begin"/>
            </w:r>
            <w:r w:rsidR="00ED020D">
              <w:rPr>
                <w:noProof/>
                <w:webHidden/>
              </w:rPr>
              <w:instrText xml:space="preserve"> PAGEREF _Toc366016959 \h </w:instrText>
            </w:r>
            <w:r>
              <w:rPr>
                <w:noProof/>
                <w:webHidden/>
              </w:rPr>
            </w:r>
            <w:r>
              <w:rPr>
                <w:noProof/>
                <w:webHidden/>
              </w:rPr>
              <w:fldChar w:fldCharType="separate"/>
            </w:r>
            <w:r w:rsidR="00ED020D">
              <w:rPr>
                <w:noProof/>
                <w:webHidden/>
              </w:rPr>
              <w:t>5</w:t>
            </w:r>
            <w:r>
              <w:rPr>
                <w:noProof/>
                <w:webHidden/>
              </w:rPr>
              <w:fldChar w:fldCharType="end"/>
            </w:r>
          </w:hyperlink>
        </w:p>
        <w:p w:rsidR="00ED020D" w:rsidRDefault="00B84036">
          <w:pPr>
            <w:pStyle w:val="TOC3"/>
            <w:rPr>
              <w:rFonts w:eastAsiaTheme="minorEastAsia"/>
              <w:noProof/>
              <w:sz w:val="22"/>
              <w:lang w:val="en-NZ" w:eastAsia="en-NZ"/>
            </w:rPr>
          </w:pPr>
          <w:hyperlink w:anchor="_Toc366016960" w:history="1">
            <w:r w:rsidR="00ED020D" w:rsidRPr="008D0F16">
              <w:rPr>
                <w:rStyle w:val="Hyperlink"/>
                <w:noProof/>
              </w:rPr>
              <w:t>Macro wildcards</w:t>
            </w:r>
            <w:r w:rsidR="00ED020D">
              <w:rPr>
                <w:noProof/>
                <w:webHidden/>
              </w:rPr>
              <w:tab/>
            </w:r>
            <w:r>
              <w:rPr>
                <w:noProof/>
                <w:webHidden/>
              </w:rPr>
              <w:fldChar w:fldCharType="begin"/>
            </w:r>
            <w:r w:rsidR="00ED020D">
              <w:rPr>
                <w:noProof/>
                <w:webHidden/>
              </w:rPr>
              <w:instrText xml:space="preserve"> PAGEREF _Toc366016960 \h </w:instrText>
            </w:r>
            <w:r>
              <w:rPr>
                <w:noProof/>
                <w:webHidden/>
              </w:rPr>
            </w:r>
            <w:r>
              <w:rPr>
                <w:noProof/>
                <w:webHidden/>
              </w:rPr>
              <w:fldChar w:fldCharType="separate"/>
            </w:r>
            <w:r w:rsidR="00ED020D">
              <w:rPr>
                <w:noProof/>
                <w:webHidden/>
              </w:rPr>
              <w:t>5</w:t>
            </w:r>
            <w:r>
              <w:rPr>
                <w:noProof/>
                <w:webHidden/>
              </w:rPr>
              <w:fldChar w:fldCharType="end"/>
            </w:r>
          </w:hyperlink>
        </w:p>
        <w:p w:rsidR="00ED020D" w:rsidRDefault="00B84036">
          <w:pPr>
            <w:pStyle w:val="TOC3"/>
            <w:rPr>
              <w:rFonts w:eastAsiaTheme="minorEastAsia"/>
              <w:noProof/>
              <w:sz w:val="22"/>
              <w:lang w:val="en-NZ" w:eastAsia="en-NZ"/>
            </w:rPr>
          </w:pPr>
          <w:hyperlink w:anchor="_Toc366016961" w:history="1">
            <w:r w:rsidR="00ED020D" w:rsidRPr="008D0F16">
              <w:rPr>
                <w:rStyle w:val="Hyperlink"/>
                <w:noProof/>
              </w:rPr>
              <w:t>Loading the contents of files and web links</w:t>
            </w:r>
            <w:r w:rsidR="00ED020D">
              <w:rPr>
                <w:noProof/>
                <w:webHidden/>
              </w:rPr>
              <w:tab/>
            </w:r>
            <w:r>
              <w:rPr>
                <w:noProof/>
                <w:webHidden/>
              </w:rPr>
              <w:fldChar w:fldCharType="begin"/>
            </w:r>
            <w:r w:rsidR="00ED020D">
              <w:rPr>
                <w:noProof/>
                <w:webHidden/>
              </w:rPr>
              <w:instrText xml:space="preserve"> PAGEREF _Toc366016961 \h </w:instrText>
            </w:r>
            <w:r>
              <w:rPr>
                <w:noProof/>
                <w:webHidden/>
              </w:rPr>
            </w:r>
            <w:r>
              <w:rPr>
                <w:noProof/>
                <w:webHidden/>
              </w:rPr>
              <w:fldChar w:fldCharType="separate"/>
            </w:r>
            <w:r w:rsidR="00ED020D">
              <w:rPr>
                <w:noProof/>
                <w:webHidden/>
              </w:rPr>
              <w:t>6</w:t>
            </w:r>
            <w:r>
              <w:rPr>
                <w:noProof/>
                <w:webHidden/>
              </w:rPr>
              <w:fldChar w:fldCharType="end"/>
            </w:r>
          </w:hyperlink>
        </w:p>
        <w:p w:rsidR="00ED020D" w:rsidRDefault="00B84036">
          <w:pPr>
            <w:pStyle w:val="TOC3"/>
            <w:rPr>
              <w:rFonts w:eastAsiaTheme="minorEastAsia"/>
              <w:noProof/>
              <w:sz w:val="22"/>
              <w:lang w:val="en-NZ" w:eastAsia="en-NZ"/>
            </w:rPr>
          </w:pPr>
          <w:hyperlink w:anchor="_Toc366016962" w:history="1">
            <w:r w:rsidR="00ED020D" w:rsidRPr="008D0F16">
              <w:rPr>
                <w:rStyle w:val="Hyperlink"/>
                <w:noProof/>
              </w:rPr>
              <w:t>Predefined macros</w:t>
            </w:r>
            <w:r w:rsidR="00ED020D">
              <w:rPr>
                <w:noProof/>
                <w:webHidden/>
              </w:rPr>
              <w:tab/>
            </w:r>
            <w:r>
              <w:rPr>
                <w:noProof/>
                <w:webHidden/>
              </w:rPr>
              <w:fldChar w:fldCharType="begin"/>
            </w:r>
            <w:r w:rsidR="00ED020D">
              <w:rPr>
                <w:noProof/>
                <w:webHidden/>
              </w:rPr>
              <w:instrText xml:space="preserve"> PAGEREF _Toc366016962 \h </w:instrText>
            </w:r>
            <w:r>
              <w:rPr>
                <w:noProof/>
                <w:webHidden/>
              </w:rPr>
            </w:r>
            <w:r>
              <w:rPr>
                <w:noProof/>
                <w:webHidden/>
              </w:rPr>
              <w:fldChar w:fldCharType="separate"/>
            </w:r>
            <w:r w:rsidR="00ED020D">
              <w:rPr>
                <w:noProof/>
                <w:webHidden/>
              </w:rPr>
              <w:t>6</w:t>
            </w:r>
            <w:r>
              <w:rPr>
                <w:noProof/>
                <w:webHidden/>
              </w:rPr>
              <w:fldChar w:fldCharType="end"/>
            </w:r>
          </w:hyperlink>
        </w:p>
        <w:p w:rsidR="00ED020D" w:rsidRDefault="00B84036">
          <w:pPr>
            <w:pStyle w:val="TOC3"/>
            <w:rPr>
              <w:rFonts w:eastAsiaTheme="minorEastAsia"/>
              <w:noProof/>
              <w:sz w:val="22"/>
              <w:lang w:val="en-NZ" w:eastAsia="en-NZ"/>
            </w:rPr>
          </w:pPr>
          <w:hyperlink w:anchor="_Toc366016963" w:history="1">
            <w:r w:rsidR="00ED020D" w:rsidRPr="008D0F16">
              <w:rPr>
                <w:rStyle w:val="Hyperlink"/>
                <w:noProof/>
              </w:rPr>
              <w:t>Case sensitivity</w:t>
            </w:r>
            <w:r w:rsidR="00ED020D">
              <w:rPr>
                <w:noProof/>
                <w:webHidden/>
              </w:rPr>
              <w:tab/>
            </w:r>
            <w:r>
              <w:rPr>
                <w:noProof/>
                <w:webHidden/>
              </w:rPr>
              <w:fldChar w:fldCharType="begin"/>
            </w:r>
            <w:r w:rsidR="00ED020D">
              <w:rPr>
                <w:noProof/>
                <w:webHidden/>
              </w:rPr>
              <w:instrText xml:space="preserve"> PAGEREF _Toc366016963 \h </w:instrText>
            </w:r>
            <w:r>
              <w:rPr>
                <w:noProof/>
                <w:webHidden/>
              </w:rPr>
            </w:r>
            <w:r>
              <w:rPr>
                <w:noProof/>
                <w:webHidden/>
              </w:rPr>
              <w:fldChar w:fldCharType="separate"/>
            </w:r>
            <w:r w:rsidR="00ED020D">
              <w:rPr>
                <w:noProof/>
                <w:webHidden/>
              </w:rPr>
              <w:t>6</w:t>
            </w:r>
            <w:r>
              <w:rPr>
                <w:noProof/>
                <w:webHidden/>
              </w:rPr>
              <w:fldChar w:fldCharType="end"/>
            </w:r>
          </w:hyperlink>
        </w:p>
        <w:p w:rsidR="00ED020D" w:rsidRDefault="00B84036">
          <w:pPr>
            <w:pStyle w:val="TOC3"/>
            <w:rPr>
              <w:rFonts w:eastAsiaTheme="minorEastAsia"/>
              <w:noProof/>
              <w:sz w:val="22"/>
              <w:lang w:val="en-NZ" w:eastAsia="en-NZ"/>
            </w:rPr>
          </w:pPr>
          <w:hyperlink w:anchor="_Toc366016964" w:history="1">
            <w:r w:rsidR="00ED020D" w:rsidRPr="008D0F16">
              <w:rPr>
                <w:rStyle w:val="Hyperlink"/>
                <w:noProof/>
              </w:rPr>
              <w:t>Variable commands</w:t>
            </w:r>
            <w:r w:rsidR="00ED020D">
              <w:rPr>
                <w:noProof/>
                <w:webHidden/>
              </w:rPr>
              <w:tab/>
            </w:r>
            <w:r>
              <w:rPr>
                <w:noProof/>
                <w:webHidden/>
              </w:rPr>
              <w:fldChar w:fldCharType="begin"/>
            </w:r>
            <w:r w:rsidR="00ED020D">
              <w:rPr>
                <w:noProof/>
                <w:webHidden/>
              </w:rPr>
              <w:instrText xml:space="preserve"> PAGEREF _Toc366016964 \h </w:instrText>
            </w:r>
            <w:r>
              <w:rPr>
                <w:noProof/>
                <w:webHidden/>
              </w:rPr>
            </w:r>
            <w:r>
              <w:rPr>
                <w:noProof/>
                <w:webHidden/>
              </w:rPr>
              <w:fldChar w:fldCharType="separate"/>
            </w:r>
            <w:r w:rsidR="00ED020D">
              <w:rPr>
                <w:noProof/>
                <w:webHidden/>
              </w:rPr>
              <w:t>7</w:t>
            </w:r>
            <w:r>
              <w:rPr>
                <w:noProof/>
                <w:webHidden/>
              </w:rPr>
              <w:fldChar w:fldCharType="end"/>
            </w:r>
          </w:hyperlink>
        </w:p>
        <w:p w:rsidR="00ED020D" w:rsidRDefault="00B84036">
          <w:pPr>
            <w:pStyle w:val="TOC1"/>
            <w:rPr>
              <w:rFonts w:eastAsiaTheme="minorEastAsia"/>
              <w:noProof/>
              <w:lang w:val="en-NZ" w:eastAsia="en-NZ"/>
            </w:rPr>
          </w:pPr>
          <w:hyperlink w:anchor="_Toc366016965" w:history="1">
            <w:r w:rsidR="00ED020D" w:rsidRPr="008D0F16">
              <w:rPr>
                <w:rStyle w:val="Hyperlink"/>
                <w:noProof/>
              </w:rPr>
              <w:t>Output</w:t>
            </w:r>
            <w:r w:rsidR="00ED020D">
              <w:rPr>
                <w:noProof/>
                <w:webHidden/>
              </w:rPr>
              <w:tab/>
            </w:r>
            <w:r>
              <w:rPr>
                <w:noProof/>
                <w:webHidden/>
              </w:rPr>
              <w:fldChar w:fldCharType="begin"/>
            </w:r>
            <w:r w:rsidR="00ED020D">
              <w:rPr>
                <w:noProof/>
                <w:webHidden/>
              </w:rPr>
              <w:instrText xml:space="preserve"> PAGEREF _Toc366016965 \h </w:instrText>
            </w:r>
            <w:r>
              <w:rPr>
                <w:noProof/>
                <w:webHidden/>
              </w:rPr>
            </w:r>
            <w:r>
              <w:rPr>
                <w:noProof/>
                <w:webHidden/>
              </w:rPr>
              <w:fldChar w:fldCharType="separate"/>
            </w:r>
            <w:r w:rsidR="00ED020D">
              <w:rPr>
                <w:noProof/>
                <w:webHidden/>
              </w:rPr>
              <w:t>7</w:t>
            </w:r>
            <w:r>
              <w:rPr>
                <w:noProof/>
                <w:webHidden/>
              </w:rPr>
              <w:fldChar w:fldCharType="end"/>
            </w:r>
          </w:hyperlink>
        </w:p>
        <w:p w:rsidR="00ED020D" w:rsidRDefault="00B84036">
          <w:pPr>
            <w:pStyle w:val="TOC1"/>
            <w:rPr>
              <w:rFonts w:eastAsiaTheme="minorEastAsia"/>
              <w:noProof/>
              <w:lang w:val="en-NZ" w:eastAsia="en-NZ"/>
            </w:rPr>
          </w:pPr>
          <w:hyperlink w:anchor="_Toc366016966" w:history="1">
            <w:r w:rsidR="00ED020D" w:rsidRPr="008D0F16">
              <w:rPr>
                <w:rStyle w:val="Hyperlink"/>
                <w:noProof/>
              </w:rPr>
              <w:t>Command List</w:t>
            </w:r>
            <w:r w:rsidR="00ED020D">
              <w:rPr>
                <w:noProof/>
                <w:webHidden/>
              </w:rPr>
              <w:tab/>
            </w:r>
            <w:r>
              <w:rPr>
                <w:noProof/>
                <w:webHidden/>
              </w:rPr>
              <w:fldChar w:fldCharType="begin"/>
            </w:r>
            <w:r w:rsidR="00ED020D">
              <w:rPr>
                <w:noProof/>
                <w:webHidden/>
              </w:rPr>
              <w:instrText xml:space="preserve"> PAGEREF _Toc366016966 \h </w:instrText>
            </w:r>
            <w:r>
              <w:rPr>
                <w:noProof/>
                <w:webHidden/>
              </w:rPr>
            </w:r>
            <w:r>
              <w:rPr>
                <w:noProof/>
                <w:webHidden/>
              </w:rPr>
              <w:fldChar w:fldCharType="separate"/>
            </w:r>
            <w:r w:rsidR="00ED020D">
              <w:rPr>
                <w:noProof/>
                <w:webHidden/>
              </w:rPr>
              <w:t>8</w:t>
            </w:r>
            <w:r>
              <w:rPr>
                <w:noProof/>
                <w:webHidden/>
              </w:rPr>
              <w:fldChar w:fldCharType="end"/>
            </w:r>
          </w:hyperlink>
        </w:p>
        <w:p w:rsidR="00ED020D" w:rsidRDefault="00B84036">
          <w:pPr>
            <w:pStyle w:val="TOC2"/>
            <w:rPr>
              <w:rFonts w:eastAsiaTheme="minorEastAsia"/>
              <w:noProof/>
              <w:sz w:val="22"/>
              <w:lang w:val="en-NZ" w:eastAsia="en-NZ"/>
            </w:rPr>
          </w:pPr>
          <w:hyperlink w:anchor="_Toc366016967" w:history="1">
            <w:r w:rsidR="00ED020D" w:rsidRPr="008D0F16">
              <w:rPr>
                <w:rStyle w:val="Hyperlink"/>
                <w:noProof/>
              </w:rPr>
              <w:t>Syntax</w:t>
            </w:r>
            <w:r w:rsidR="00ED020D">
              <w:rPr>
                <w:noProof/>
                <w:webHidden/>
              </w:rPr>
              <w:tab/>
            </w:r>
            <w:r>
              <w:rPr>
                <w:noProof/>
                <w:webHidden/>
              </w:rPr>
              <w:fldChar w:fldCharType="begin"/>
            </w:r>
            <w:r w:rsidR="00ED020D">
              <w:rPr>
                <w:noProof/>
                <w:webHidden/>
              </w:rPr>
              <w:instrText xml:space="preserve"> PAGEREF _Toc366016967 \h </w:instrText>
            </w:r>
            <w:r>
              <w:rPr>
                <w:noProof/>
                <w:webHidden/>
              </w:rPr>
            </w:r>
            <w:r>
              <w:rPr>
                <w:noProof/>
                <w:webHidden/>
              </w:rPr>
              <w:fldChar w:fldCharType="separate"/>
            </w:r>
            <w:r w:rsidR="00ED020D">
              <w:rPr>
                <w:noProof/>
                <w:webHidden/>
              </w:rPr>
              <w:t>8</w:t>
            </w:r>
            <w:r>
              <w:rPr>
                <w:noProof/>
                <w:webHidden/>
              </w:rPr>
              <w:fldChar w:fldCharType="end"/>
            </w:r>
          </w:hyperlink>
        </w:p>
        <w:p w:rsidR="00ED020D" w:rsidRDefault="00B84036">
          <w:pPr>
            <w:pStyle w:val="TOC2"/>
            <w:rPr>
              <w:rFonts w:eastAsiaTheme="minorEastAsia"/>
              <w:noProof/>
              <w:sz w:val="22"/>
              <w:lang w:val="en-NZ" w:eastAsia="en-NZ"/>
            </w:rPr>
          </w:pPr>
          <w:hyperlink w:anchor="_Toc366016968" w:history="1">
            <w:r w:rsidR="00ED020D" w:rsidRPr="008D0F16">
              <w:rPr>
                <w:rStyle w:val="Hyperlink"/>
                <w:noProof/>
              </w:rPr>
              <w:t>#require</w:t>
            </w:r>
            <w:r w:rsidR="00ED020D">
              <w:rPr>
                <w:noProof/>
                <w:webHidden/>
              </w:rPr>
              <w:tab/>
            </w:r>
            <w:r>
              <w:rPr>
                <w:noProof/>
                <w:webHidden/>
              </w:rPr>
              <w:fldChar w:fldCharType="begin"/>
            </w:r>
            <w:r w:rsidR="00ED020D">
              <w:rPr>
                <w:noProof/>
                <w:webHidden/>
              </w:rPr>
              <w:instrText xml:space="preserve"> PAGEREF _Toc366016968 \h </w:instrText>
            </w:r>
            <w:r>
              <w:rPr>
                <w:noProof/>
                <w:webHidden/>
              </w:rPr>
            </w:r>
            <w:r>
              <w:rPr>
                <w:noProof/>
                <w:webHidden/>
              </w:rPr>
              <w:fldChar w:fldCharType="separate"/>
            </w:r>
            <w:r w:rsidR="00ED020D">
              <w:rPr>
                <w:noProof/>
                <w:webHidden/>
              </w:rPr>
              <w:t>8</w:t>
            </w:r>
            <w:r>
              <w:rPr>
                <w:noProof/>
                <w:webHidden/>
              </w:rPr>
              <w:fldChar w:fldCharType="end"/>
            </w:r>
          </w:hyperlink>
        </w:p>
        <w:p w:rsidR="00ED020D" w:rsidRDefault="00B84036">
          <w:pPr>
            <w:pStyle w:val="TOC2"/>
            <w:rPr>
              <w:rFonts w:eastAsiaTheme="minorEastAsia"/>
              <w:noProof/>
              <w:sz w:val="22"/>
              <w:lang w:val="en-NZ" w:eastAsia="en-NZ"/>
            </w:rPr>
          </w:pPr>
          <w:hyperlink w:anchor="_Toc366016969" w:history="1">
            <w:r w:rsidR="00ED020D" w:rsidRPr="008D0F16">
              <w:rPr>
                <w:rStyle w:val="Hyperlink"/>
                <w:noProof/>
              </w:rPr>
              <w:t>#default</w:t>
            </w:r>
            <w:r w:rsidR="00ED020D">
              <w:rPr>
                <w:noProof/>
                <w:webHidden/>
              </w:rPr>
              <w:tab/>
            </w:r>
            <w:r>
              <w:rPr>
                <w:noProof/>
                <w:webHidden/>
              </w:rPr>
              <w:fldChar w:fldCharType="begin"/>
            </w:r>
            <w:r w:rsidR="00ED020D">
              <w:rPr>
                <w:noProof/>
                <w:webHidden/>
              </w:rPr>
              <w:instrText xml:space="preserve"> PAGEREF _Toc366016969 \h </w:instrText>
            </w:r>
            <w:r>
              <w:rPr>
                <w:noProof/>
                <w:webHidden/>
              </w:rPr>
            </w:r>
            <w:r>
              <w:rPr>
                <w:noProof/>
                <w:webHidden/>
              </w:rPr>
              <w:fldChar w:fldCharType="separate"/>
            </w:r>
            <w:r w:rsidR="00ED020D">
              <w:rPr>
                <w:noProof/>
                <w:webHidden/>
              </w:rPr>
              <w:t>9</w:t>
            </w:r>
            <w:r>
              <w:rPr>
                <w:noProof/>
                <w:webHidden/>
              </w:rPr>
              <w:fldChar w:fldCharType="end"/>
            </w:r>
          </w:hyperlink>
        </w:p>
        <w:p w:rsidR="00ED020D" w:rsidRDefault="00B84036">
          <w:pPr>
            <w:pStyle w:val="TOC2"/>
            <w:rPr>
              <w:rFonts w:eastAsiaTheme="minorEastAsia"/>
              <w:noProof/>
              <w:sz w:val="22"/>
              <w:lang w:val="en-NZ" w:eastAsia="en-NZ"/>
            </w:rPr>
          </w:pPr>
          <w:hyperlink w:anchor="_Toc366016970" w:history="1">
            <w:r w:rsidR="00ED020D" w:rsidRPr="008D0F16">
              <w:rPr>
                <w:rStyle w:val="Hyperlink"/>
                <w:noProof/>
              </w:rPr>
              <w:t>#put (alias #!)</w:t>
            </w:r>
            <w:r w:rsidR="00ED020D">
              <w:rPr>
                <w:noProof/>
                <w:webHidden/>
              </w:rPr>
              <w:tab/>
            </w:r>
            <w:r>
              <w:rPr>
                <w:noProof/>
                <w:webHidden/>
              </w:rPr>
              <w:fldChar w:fldCharType="begin"/>
            </w:r>
            <w:r w:rsidR="00ED020D">
              <w:rPr>
                <w:noProof/>
                <w:webHidden/>
              </w:rPr>
              <w:instrText xml:space="preserve"> PAGEREF _Toc366016970 \h </w:instrText>
            </w:r>
            <w:r>
              <w:rPr>
                <w:noProof/>
                <w:webHidden/>
              </w:rPr>
            </w:r>
            <w:r>
              <w:rPr>
                <w:noProof/>
                <w:webHidden/>
              </w:rPr>
              <w:fldChar w:fldCharType="separate"/>
            </w:r>
            <w:r w:rsidR="00ED020D">
              <w:rPr>
                <w:noProof/>
                <w:webHidden/>
              </w:rPr>
              <w:t>9</w:t>
            </w:r>
            <w:r>
              <w:rPr>
                <w:noProof/>
                <w:webHidden/>
              </w:rPr>
              <w:fldChar w:fldCharType="end"/>
            </w:r>
          </w:hyperlink>
        </w:p>
        <w:p w:rsidR="00ED020D" w:rsidRDefault="00B84036">
          <w:pPr>
            <w:pStyle w:val="TOC2"/>
            <w:rPr>
              <w:rFonts w:eastAsiaTheme="minorEastAsia"/>
              <w:noProof/>
              <w:sz w:val="22"/>
              <w:lang w:val="en-NZ" w:eastAsia="en-NZ"/>
            </w:rPr>
          </w:pPr>
          <w:hyperlink w:anchor="_Toc366016971" w:history="1">
            <w:r w:rsidR="00ED020D" w:rsidRPr="008D0F16">
              <w:rPr>
                <w:rStyle w:val="Hyperlink"/>
                <w:noProof/>
              </w:rPr>
              <w:t>#putv</w:t>
            </w:r>
            <w:r w:rsidR="00ED020D">
              <w:rPr>
                <w:noProof/>
                <w:webHidden/>
              </w:rPr>
              <w:tab/>
            </w:r>
            <w:r>
              <w:rPr>
                <w:noProof/>
                <w:webHidden/>
              </w:rPr>
              <w:fldChar w:fldCharType="begin"/>
            </w:r>
            <w:r w:rsidR="00ED020D">
              <w:rPr>
                <w:noProof/>
                <w:webHidden/>
              </w:rPr>
              <w:instrText xml:space="preserve"> PAGEREF _Toc366016971 \h </w:instrText>
            </w:r>
            <w:r>
              <w:rPr>
                <w:noProof/>
                <w:webHidden/>
              </w:rPr>
            </w:r>
            <w:r>
              <w:rPr>
                <w:noProof/>
                <w:webHidden/>
              </w:rPr>
              <w:fldChar w:fldCharType="separate"/>
            </w:r>
            <w:r w:rsidR="00ED020D">
              <w:rPr>
                <w:noProof/>
                <w:webHidden/>
              </w:rPr>
              <w:t>9</w:t>
            </w:r>
            <w:r>
              <w:rPr>
                <w:noProof/>
                <w:webHidden/>
              </w:rPr>
              <w:fldChar w:fldCharType="end"/>
            </w:r>
          </w:hyperlink>
        </w:p>
        <w:p w:rsidR="00ED020D" w:rsidRDefault="00B84036">
          <w:pPr>
            <w:pStyle w:val="TOC2"/>
            <w:rPr>
              <w:rFonts w:eastAsiaTheme="minorEastAsia"/>
              <w:noProof/>
              <w:sz w:val="22"/>
              <w:lang w:val="en-NZ" w:eastAsia="en-NZ"/>
            </w:rPr>
          </w:pPr>
          <w:hyperlink w:anchor="_Toc366016972" w:history="1">
            <w:r w:rsidR="00ED020D" w:rsidRPr="008D0F16">
              <w:rPr>
                <w:rStyle w:val="Hyperlink"/>
                <w:noProof/>
              </w:rPr>
              <w:t>#putx</w:t>
            </w:r>
            <w:r w:rsidR="00ED020D">
              <w:rPr>
                <w:noProof/>
                <w:webHidden/>
              </w:rPr>
              <w:tab/>
            </w:r>
            <w:r>
              <w:rPr>
                <w:noProof/>
                <w:webHidden/>
              </w:rPr>
              <w:fldChar w:fldCharType="begin"/>
            </w:r>
            <w:r w:rsidR="00ED020D">
              <w:rPr>
                <w:noProof/>
                <w:webHidden/>
              </w:rPr>
              <w:instrText xml:space="preserve"> PAGEREF _Toc366016972 \h </w:instrText>
            </w:r>
            <w:r>
              <w:rPr>
                <w:noProof/>
                <w:webHidden/>
              </w:rPr>
            </w:r>
            <w:r>
              <w:rPr>
                <w:noProof/>
                <w:webHidden/>
              </w:rPr>
              <w:fldChar w:fldCharType="separate"/>
            </w:r>
            <w:r w:rsidR="00ED020D">
              <w:rPr>
                <w:noProof/>
                <w:webHidden/>
              </w:rPr>
              <w:t>10</w:t>
            </w:r>
            <w:r>
              <w:rPr>
                <w:noProof/>
                <w:webHidden/>
              </w:rPr>
              <w:fldChar w:fldCharType="end"/>
            </w:r>
          </w:hyperlink>
        </w:p>
        <w:p w:rsidR="00ED020D" w:rsidRDefault="00B84036">
          <w:pPr>
            <w:pStyle w:val="TOC2"/>
            <w:rPr>
              <w:rFonts w:eastAsiaTheme="minorEastAsia"/>
              <w:noProof/>
              <w:sz w:val="22"/>
              <w:lang w:val="en-NZ" w:eastAsia="en-NZ"/>
            </w:rPr>
          </w:pPr>
          <w:hyperlink w:anchor="_Toc366016973" w:history="1">
            <w:r w:rsidR="00ED020D" w:rsidRPr="008D0F16">
              <w:rPr>
                <w:rStyle w:val="Hyperlink"/>
                <w:noProof/>
              </w:rPr>
              <w:t>#putm</w:t>
            </w:r>
            <w:r w:rsidR="00ED020D">
              <w:rPr>
                <w:noProof/>
                <w:webHidden/>
              </w:rPr>
              <w:tab/>
            </w:r>
            <w:r>
              <w:rPr>
                <w:noProof/>
                <w:webHidden/>
              </w:rPr>
              <w:fldChar w:fldCharType="begin"/>
            </w:r>
            <w:r w:rsidR="00ED020D">
              <w:rPr>
                <w:noProof/>
                <w:webHidden/>
              </w:rPr>
              <w:instrText xml:space="preserve"> PAGEREF _Toc366016973 \h </w:instrText>
            </w:r>
            <w:r>
              <w:rPr>
                <w:noProof/>
                <w:webHidden/>
              </w:rPr>
            </w:r>
            <w:r>
              <w:rPr>
                <w:noProof/>
                <w:webHidden/>
              </w:rPr>
              <w:fldChar w:fldCharType="separate"/>
            </w:r>
            <w:r w:rsidR="00ED020D">
              <w:rPr>
                <w:noProof/>
                <w:webHidden/>
              </w:rPr>
              <w:t>10</w:t>
            </w:r>
            <w:r>
              <w:rPr>
                <w:noProof/>
                <w:webHidden/>
              </w:rPr>
              <w:fldChar w:fldCharType="end"/>
            </w:r>
          </w:hyperlink>
        </w:p>
        <w:p w:rsidR="00ED020D" w:rsidRDefault="00B84036">
          <w:pPr>
            <w:pStyle w:val="TOC2"/>
            <w:rPr>
              <w:rFonts w:eastAsiaTheme="minorEastAsia"/>
              <w:noProof/>
              <w:sz w:val="22"/>
              <w:lang w:val="en-NZ" w:eastAsia="en-NZ"/>
            </w:rPr>
          </w:pPr>
          <w:hyperlink w:anchor="_Toc366016974" w:history="1">
            <w:r w:rsidR="00ED020D" w:rsidRPr="008D0F16">
              <w:rPr>
                <w:rStyle w:val="Hyperlink"/>
                <w:noProof/>
              </w:rPr>
              <w:t>#cdata (alias #@)</w:t>
            </w:r>
            <w:r w:rsidR="00ED020D">
              <w:rPr>
                <w:noProof/>
                <w:webHidden/>
              </w:rPr>
              <w:tab/>
            </w:r>
            <w:r>
              <w:rPr>
                <w:noProof/>
                <w:webHidden/>
              </w:rPr>
              <w:fldChar w:fldCharType="begin"/>
            </w:r>
            <w:r w:rsidR="00ED020D">
              <w:rPr>
                <w:noProof/>
                <w:webHidden/>
              </w:rPr>
              <w:instrText xml:space="preserve"> PAGEREF _Toc366016974 \h </w:instrText>
            </w:r>
            <w:r>
              <w:rPr>
                <w:noProof/>
                <w:webHidden/>
              </w:rPr>
            </w:r>
            <w:r>
              <w:rPr>
                <w:noProof/>
                <w:webHidden/>
              </w:rPr>
              <w:fldChar w:fldCharType="separate"/>
            </w:r>
            <w:r w:rsidR="00ED020D">
              <w:rPr>
                <w:noProof/>
                <w:webHidden/>
              </w:rPr>
              <w:t>11</w:t>
            </w:r>
            <w:r>
              <w:rPr>
                <w:noProof/>
                <w:webHidden/>
              </w:rPr>
              <w:fldChar w:fldCharType="end"/>
            </w:r>
          </w:hyperlink>
        </w:p>
        <w:p w:rsidR="00ED020D" w:rsidRDefault="00B84036">
          <w:pPr>
            <w:pStyle w:val="TOC2"/>
            <w:rPr>
              <w:rFonts w:eastAsiaTheme="minorEastAsia"/>
              <w:noProof/>
              <w:sz w:val="22"/>
              <w:lang w:val="en-NZ" w:eastAsia="en-NZ"/>
            </w:rPr>
          </w:pPr>
          <w:hyperlink w:anchor="_Toc366016975" w:history="1">
            <w:r w:rsidR="00ED020D" w:rsidRPr="008D0F16">
              <w:rPr>
                <w:rStyle w:val="Hyperlink"/>
                <w:noProof/>
              </w:rPr>
              <w:t>#load</w:t>
            </w:r>
            <w:r w:rsidR="00ED020D">
              <w:rPr>
                <w:noProof/>
                <w:webHidden/>
              </w:rPr>
              <w:tab/>
            </w:r>
            <w:r>
              <w:rPr>
                <w:noProof/>
                <w:webHidden/>
              </w:rPr>
              <w:fldChar w:fldCharType="begin"/>
            </w:r>
            <w:r w:rsidR="00ED020D">
              <w:rPr>
                <w:noProof/>
                <w:webHidden/>
              </w:rPr>
              <w:instrText xml:space="preserve"> PAGEREF _Toc366016975 \h </w:instrText>
            </w:r>
            <w:r>
              <w:rPr>
                <w:noProof/>
                <w:webHidden/>
              </w:rPr>
            </w:r>
            <w:r>
              <w:rPr>
                <w:noProof/>
                <w:webHidden/>
              </w:rPr>
              <w:fldChar w:fldCharType="separate"/>
            </w:r>
            <w:r w:rsidR="00ED020D">
              <w:rPr>
                <w:noProof/>
                <w:webHidden/>
              </w:rPr>
              <w:t>12</w:t>
            </w:r>
            <w:r>
              <w:rPr>
                <w:noProof/>
                <w:webHidden/>
              </w:rPr>
              <w:fldChar w:fldCharType="end"/>
            </w:r>
          </w:hyperlink>
        </w:p>
        <w:p w:rsidR="00ED020D" w:rsidRDefault="00B84036">
          <w:pPr>
            <w:pStyle w:val="TOC2"/>
            <w:rPr>
              <w:rFonts w:eastAsiaTheme="minorEastAsia"/>
              <w:noProof/>
              <w:sz w:val="22"/>
              <w:lang w:val="en-NZ" w:eastAsia="en-NZ"/>
            </w:rPr>
          </w:pPr>
          <w:hyperlink w:anchor="_Toc366016976" w:history="1">
            <w:r w:rsidR="00ED020D" w:rsidRPr="008D0F16">
              <w:rPr>
                <w:rStyle w:val="Hyperlink"/>
                <w:noProof/>
              </w:rPr>
              <w:t>#extract</w:t>
            </w:r>
            <w:r w:rsidR="00ED020D">
              <w:rPr>
                <w:noProof/>
                <w:webHidden/>
              </w:rPr>
              <w:tab/>
            </w:r>
            <w:r>
              <w:rPr>
                <w:noProof/>
                <w:webHidden/>
              </w:rPr>
              <w:fldChar w:fldCharType="begin"/>
            </w:r>
            <w:r w:rsidR="00ED020D">
              <w:rPr>
                <w:noProof/>
                <w:webHidden/>
              </w:rPr>
              <w:instrText xml:space="preserve"> PAGEREF _Toc366016976 \h </w:instrText>
            </w:r>
            <w:r>
              <w:rPr>
                <w:noProof/>
                <w:webHidden/>
              </w:rPr>
            </w:r>
            <w:r>
              <w:rPr>
                <w:noProof/>
                <w:webHidden/>
              </w:rPr>
              <w:fldChar w:fldCharType="separate"/>
            </w:r>
            <w:r w:rsidR="00ED020D">
              <w:rPr>
                <w:noProof/>
                <w:webHidden/>
              </w:rPr>
              <w:t>12</w:t>
            </w:r>
            <w:r>
              <w:rPr>
                <w:noProof/>
                <w:webHidden/>
              </w:rPr>
              <w:fldChar w:fldCharType="end"/>
            </w:r>
          </w:hyperlink>
        </w:p>
        <w:p w:rsidR="00ED020D" w:rsidRDefault="00B84036">
          <w:pPr>
            <w:pStyle w:val="TOC2"/>
            <w:rPr>
              <w:rFonts w:eastAsiaTheme="minorEastAsia"/>
              <w:noProof/>
              <w:sz w:val="22"/>
              <w:lang w:val="en-NZ" w:eastAsia="en-NZ"/>
            </w:rPr>
          </w:pPr>
          <w:hyperlink w:anchor="_Toc366016977" w:history="1">
            <w:r w:rsidR="00ED020D" w:rsidRPr="008D0F16">
              <w:rPr>
                <w:rStyle w:val="Hyperlink"/>
                <w:noProof/>
              </w:rPr>
              <w:t>#exp</w:t>
            </w:r>
            <w:r w:rsidR="00ED020D">
              <w:rPr>
                <w:noProof/>
                <w:webHidden/>
              </w:rPr>
              <w:tab/>
            </w:r>
            <w:r>
              <w:rPr>
                <w:noProof/>
                <w:webHidden/>
              </w:rPr>
              <w:fldChar w:fldCharType="begin"/>
            </w:r>
            <w:r w:rsidR="00ED020D">
              <w:rPr>
                <w:noProof/>
                <w:webHidden/>
              </w:rPr>
              <w:instrText xml:space="preserve"> PAGEREF _Toc366016977 \h </w:instrText>
            </w:r>
            <w:r>
              <w:rPr>
                <w:noProof/>
                <w:webHidden/>
              </w:rPr>
            </w:r>
            <w:r>
              <w:rPr>
                <w:noProof/>
                <w:webHidden/>
              </w:rPr>
              <w:fldChar w:fldCharType="separate"/>
            </w:r>
            <w:r w:rsidR="00ED020D">
              <w:rPr>
                <w:noProof/>
                <w:webHidden/>
              </w:rPr>
              <w:t>13</w:t>
            </w:r>
            <w:r>
              <w:rPr>
                <w:noProof/>
                <w:webHidden/>
              </w:rPr>
              <w:fldChar w:fldCharType="end"/>
            </w:r>
          </w:hyperlink>
        </w:p>
        <w:p w:rsidR="00ED020D" w:rsidRDefault="00B84036">
          <w:pPr>
            <w:pStyle w:val="TOC2"/>
            <w:rPr>
              <w:rFonts w:eastAsiaTheme="minorEastAsia"/>
              <w:noProof/>
              <w:sz w:val="22"/>
              <w:lang w:val="en-NZ" w:eastAsia="en-NZ"/>
            </w:rPr>
          </w:pPr>
          <w:hyperlink w:anchor="_Toc366016978" w:history="1">
            <w:r w:rsidR="00ED020D" w:rsidRPr="008D0F16">
              <w:rPr>
                <w:rStyle w:val="Hyperlink"/>
                <w:noProof/>
              </w:rPr>
              <w:t>#expn</w:t>
            </w:r>
            <w:r w:rsidR="00ED020D">
              <w:rPr>
                <w:noProof/>
                <w:webHidden/>
              </w:rPr>
              <w:tab/>
            </w:r>
            <w:r>
              <w:rPr>
                <w:noProof/>
                <w:webHidden/>
              </w:rPr>
              <w:fldChar w:fldCharType="begin"/>
            </w:r>
            <w:r w:rsidR="00ED020D">
              <w:rPr>
                <w:noProof/>
                <w:webHidden/>
              </w:rPr>
              <w:instrText xml:space="preserve"> PAGEREF _Toc366016978 \h </w:instrText>
            </w:r>
            <w:r>
              <w:rPr>
                <w:noProof/>
                <w:webHidden/>
              </w:rPr>
            </w:r>
            <w:r>
              <w:rPr>
                <w:noProof/>
                <w:webHidden/>
              </w:rPr>
              <w:fldChar w:fldCharType="separate"/>
            </w:r>
            <w:r w:rsidR="00ED020D">
              <w:rPr>
                <w:noProof/>
                <w:webHidden/>
              </w:rPr>
              <w:t>13</w:t>
            </w:r>
            <w:r>
              <w:rPr>
                <w:noProof/>
                <w:webHidden/>
              </w:rPr>
              <w:fldChar w:fldCharType="end"/>
            </w:r>
          </w:hyperlink>
        </w:p>
        <w:p w:rsidR="00ED020D" w:rsidRDefault="00B84036">
          <w:pPr>
            <w:pStyle w:val="TOC2"/>
            <w:rPr>
              <w:rFonts w:eastAsiaTheme="minorEastAsia"/>
              <w:noProof/>
              <w:sz w:val="22"/>
              <w:lang w:val="en-NZ" w:eastAsia="en-NZ"/>
            </w:rPr>
          </w:pPr>
          <w:hyperlink w:anchor="_Toc366016979" w:history="1">
            <w:r w:rsidR="00ED020D" w:rsidRPr="008D0F16">
              <w:rPr>
                <w:rStyle w:val="Hyperlink"/>
                <w:noProof/>
              </w:rPr>
              <w:t>#forget</w:t>
            </w:r>
            <w:r w:rsidR="00ED020D">
              <w:rPr>
                <w:noProof/>
                <w:webHidden/>
              </w:rPr>
              <w:tab/>
            </w:r>
            <w:r>
              <w:rPr>
                <w:noProof/>
                <w:webHidden/>
              </w:rPr>
              <w:fldChar w:fldCharType="begin"/>
            </w:r>
            <w:r w:rsidR="00ED020D">
              <w:rPr>
                <w:noProof/>
                <w:webHidden/>
              </w:rPr>
              <w:instrText xml:space="preserve"> PAGEREF _Toc366016979 \h </w:instrText>
            </w:r>
            <w:r>
              <w:rPr>
                <w:noProof/>
                <w:webHidden/>
              </w:rPr>
            </w:r>
            <w:r>
              <w:rPr>
                <w:noProof/>
                <w:webHidden/>
              </w:rPr>
              <w:fldChar w:fldCharType="separate"/>
            </w:r>
            <w:r w:rsidR="00ED020D">
              <w:rPr>
                <w:noProof/>
                <w:webHidden/>
              </w:rPr>
              <w:t>14</w:t>
            </w:r>
            <w:r>
              <w:rPr>
                <w:noProof/>
                <w:webHidden/>
              </w:rPr>
              <w:fldChar w:fldCharType="end"/>
            </w:r>
          </w:hyperlink>
        </w:p>
        <w:p w:rsidR="00ED020D" w:rsidRDefault="00B84036">
          <w:pPr>
            <w:pStyle w:val="TOC2"/>
            <w:rPr>
              <w:rFonts w:eastAsiaTheme="minorEastAsia"/>
              <w:noProof/>
              <w:sz w:val="22"/>
              <w:lang w:val="en-NZ" w:eastAsia="en-NZ"/>
            </w:rPr>
          </w:pPr>
          <w:hyperlink w:anchor="_Toc366016980" w:history="1">
            <w:r w:rsidR="00ED020D" w:rsidRPr="008D0F16">
              <w:rPr>
                <w:rStyle w:val="Hyperlink"/>
                <w:noProof/>
              </w:rPr>
              <w:t>#point</w:t>
            </w:r>
            <w:r w:rsidR="00ED020D">
              <w:rPr>
                <w:noProof/>
                <w:webHidden/>
              </w:rPr>
              <w:tab/>
            </w:r>
            <w:r>
              <w:rPr>
                <w:noProof/>
                <w:webHidden/>
              </w:rPr>
              <w:fldChar w:fldCharType="begin"/>
            </w:r>
            <w:r w:rsidR="00ED020D">
              <w:rPr>
                <w:noProof/>
                <w:webHidden/>
              </w:rPr>
              <w:instrText xml:space="preserve"> PAGEREF _Toc366016980 \h </w:instrText>
            </w:r>
            <w:r>
              <w:rPr>
                <w:noProof/>
                <w:webHidden/>
              </w:rPr>
            </w:r>
            <w:r>
              <w:rPr>
                <w:noProof/>
                <w:webHidden/>
              </w:rPr>
              <w:fldChar w:fldCharType="separate"/>
            </w:r>
            <w:r w:rsidR="00ED020D">
              <w:rPr>
                <w:noProof/>
                <w:webHidden/>
              </w:rPr>
              <w:t>15</w:t>
            </w:r>
            <w:r>
              <w:rPr>
                <w:noProof/>
                <w:webHidden/>
              </w:rPr>
              <w:fldChar w:fldCharType="end"/>
            </w:r>
          </w:hyperlink>
        </w:p>
        <w:p w:rsidR="00ED020D" w:rsidRDefault="00B84036">
          <w:pPr>
            <w:pStyle w:val="TOC2"/>
            <w:rPr>
              <w:rFonts w:eastAsiaTheme="minorEastAsia"/>
              <w:noProof/>
              <w:sz w:val="22"/>
              <w:lang w:val="en-NZ" w:eastAsia="en-NZ"/>
            </w:rPr>
          </w:pPr>
          <w:hyperlink w:anchor="_Toc366016981" w:history="1">
            <w:r w:rsidR="00ED020D" w:rsidRPr="008D0F16">
              <w:rPr>
                <w:rStyle w:val="Hyperlink"/>
                <w:noProof/>
              </w:rPr>
              <w:t>#restore</w:t>
            </w:r>
            <w:r w:rsidR="00ED020D">
              <w:rPr>
                <w:noProof/>
                <w:webHidden/>
              </w:rPr>
              <w:tab/>
            </w:r>
            <w:r>
              <w:rPr>
                <w:noProof/>
                <w:webHidden/>
              </w:rPr>
              <w:fldChar w:fldCharType="begin"/>
            </w:r>
            <w:r w:rsidR="00ED020D">
              <w:rPr>
                <w:noProof/>
                <w:webHidden/>
              </w:rPr>
              <w:instrText xml:space="preserve"> PAGEREF _Toc366016981 \h </w:instrText>
            </w:r>
            <w:r>
              <w:rPr>
                <w:noProof/>
                <w:webHidden/>
              </w:rPr>
            </w:r>
            <w:r>
              <w:rPr>
                <w:noProof/>
                <w:webHidden/>
              </w:rPr>
              <w:fldChar w:fldCharType="separate"/>
            </w:r>
            <w:r w:rsidR="00ED020D">
              <w:rPr>
                <w:noProof/>
                <w:webHidden/>
              </w:rPr>
              <w:t>15</w:t>
            </w:r>
            <w:r>
              <w:rPr>
                <w:noProof/>
                <w:webHidden/>
              </w:rPr>
              <w:fldChar w:fldCharType="end"/>
            </w:r>
          </w:hyperlink>
        </w:p>
        <w:p w:rsidR="00ED020D" w:rsidRDefault="00B84036">
          <w:pPr>
            <w:pStyle w:val="TOC2"/>
            <w:rPr>
              <w:rFonts w:eastAsiaTheme="minorEastAsia"/>
              <w:noProof/>
              <w:sz w:val="22"/>
              <w:lang w:val="en-NZ" w:eastAsia="en-NZ"/>
            </w:rPr>
          </w:pPr>
          <w:hyperlink w:anchor="_Toc366016982" w:history="1">
            <w:r w:rsidR="00ED020D" w:rsidRPr="008D0F16">
              <w:rPr>
                <w:rStyle w:val="Hyperlink"/>
                <w:noProof/>
              </w:rPr>
              <w:t>#seq</w:t>
            </w:r>
            <w:r w:rsidR="00ED020D">
              <w:rPr>
                <w:noProof/>
                <w:webHidden/>
              </w:rPr>
              <w:tab/>
            </w:r>
            <w:r>
              <w:rPr>
                <w:noProof/>
                <w:webHidden/>
              </w:rPr>
              <w:fldChar w:fldCharType="begin"/>
            </w:r>
            <w:r w:rsidR="00ED020D">
              <w:rPr>
                <w:noProof/>
                <w:webHidden/>
              </w:rPr>
              <w:instrText xml:space="preserve"> PAGEREF _Toc366016982 \h </w:instrText>
            </w:r>
            <w:r>
              <w:rPr>
                <w:noProof/>
                <w:webHidden/>
              </w:rPr>
            </w:r>
            <w:r>
              <w:rPr>
                <w:noProof/>
                <w:webHidden/>
              </w:rPr>
              <w:fldChar w:fldCharType="separate"/>
            </w:r>
            <w:r w:rsidR="00ED020D">
              <w:rPr>
                <w:noProof/>
                <w:webHidden/>
              </w:rPr>
              <w:t>15</w:t>
            </w:r>
            <w:r>
              <w:rPr>
                <w:noProof/>
                <w:webHidden/>
              </w:rPr>
              <w:fldChar w:fldCharType="end"/>
            </w:r>
          </w:hyperlink>
        </w:p>
        <w:p w:rsidR="00ED020D" w:rsidRDefault="00B84036">
          <w:pPr>
            <w:pStyle w:val="TOC2"/>
            <w:rPr>
              <w:rFonts w:eastAsiaTheme="minorEastAsia"/>
              <w:noProof/>
              <w:sz w:val="22"/>
              <w:lang w:val="en-NZ" w:eastAsia="en-NZ"/>
            </w:rPr>
          </w:pPr>
          <w:hyperlink w:anchor="_Toc366016983" w:history="1">
            <w:r w:rsidR="00ED020D" w:rsidRPr="008D0F16">
              <w:rPr>
                <w:rStyle w:val="Hyperlink"/>
                <w:noProof/>
              </w:rPr>
              <w:t>#rand</w:t>
            </w:r>
            <w:r w:rsidR="00ED020D">
              <w:rPr>
                <w:noProof/>
                <w:webHidden/>
              </w:rPr>
              <w:tab/>
            </w:r>
            <w:r>
              <w:rPr>
                <w:noProof/>
                <w:webHidden/>
              </w:rPr>
              <w:fldChar w:fldCharType="begin"/>
            </w:r>
            <w:r w:rsidR="00ED020D">
              <w:rPr>
                <w:noProof/>
                <w:webHidden/>
              </w:rPr>
              <w:instrText xml:space="preserve"> PAGEREF _Toc366016983 \h </w:instrText>
            </w:r>
            <w:r>
              <w:rPr>
                <w:noProof/>
                <w:webHidden/>
              </w:rPr>
            </w:r>
            <w:r>
              <w:rPr>
                <w:noProof/>
                <w:webHidden/>
              </w:rPr>
              <w:fldChar w:fldCharType="separate"/>
            </w:r>
            <w:r w:rsidR="00ED020D">
              <w:rPr>
                <w:noProof/>
                <w:webHidden/>
              </w:rPr>
              <w:t>16</w:t>
            </w:r>
            <w:r>
              <w:rPr>
                <w:noProof/>
                <w:webHidden/>
              </w:rPr>
              <w:fldChar w:fldCharType="end"/>
            </w:r>
          </w:hyperlink>
        </w:p>
        <w:p w:rsidR="00ED020D" w:rsidRDefault="00B84036">
          <w:pPr>
            <w:pStyle w:val="TOC2"/>
            <w:rPr>
              <w:rFonts w:eastAsiaTheme="minorEastAsia"/>
              <w:noProof/>
              <w:sz w:val="22"/>
              <w:lang w:val="en-NZ" w:eastAsia="en-NZ"/>
            </w:rPr>
          </w:pPr>
          <w:hyperlink w:anchor="_Toc366016984" w:history="1">
            <w:r w:rsidR="00ED020D" w:rsidRPr="008D0F16">
              <w:rPr>
                <w:rStyle w:val="Hyperlink"/>
                <w:noProof/>
              </w:rPr>
              <w:t>#marker</w:t>
            </w:r>
            <w:r w:rsidR="00ED020D">
              <w:rPr>
                <w:noProof/>
                <w:webHidden/>
              </w:rPr>
              <w:tab/>
            </w:r>
            <w:r>
              <w:rPr>
                <w:noProof/>
                <w:webHidden/>
              </w:rPr>
              <w:fldChar w:fldCharType="begin"/>
            </w:r>
            <w:r w:rsidR="00ED020D">
              <w:rPr>
                <w:noProof/>
                <w:webHidden/>
              </w:rPr>
              <w:instrText xml:space="preserve"> PAGEREF _Toc366016984 \h </w:instrText>
            </w:r>
            <w:r>
              <w:rPr>
                <w:noProof/>
                <w:webHidden/>
              </w:rPr>
            </w:r>
            <w:r>
              <w:rPr>
                <w:noProof/>
                <w:webHidden/>
              </w:rPr>
              <w:fldChar w:fldCharType="separate"/>
            </w:r>
            <w:r w:rsidR="00ED020D">
              <w:rPr>
                <w:noProof/>
                <w:webHidden/>
              </w:rPr>
              <w:t>16</w:t>
            </w:r>
            <w:r>
              <w:rPr>
                <w:noProof/>
                <w:webHidden/>
              </w:rPr>
              <w:fldChar w:fldCharType="end"/>
            </w:r>
          </w:hyperlink>
        </w:p>
        <w:p w:rsidR="00ED020D" w:rsidRDefault="00B84036">
          <w:pPr>
            <w:pStyle w:val="TOC2"/>
            <w:rPr>
              <w:rFonts w:eastAsiaTheme="minorEastAsia"/>
              <w:noProof/>
              <w:sz w:val="22"/>
              <w:lang w:val="en-NZ" w:eastAsia="en-NZ"/>
            </w:rPr>
          </w:pPr>
          <w:hyperlink w:anchor="_Toc366016985" w:history="1">
            <w:r w:rsidR="00ED020D" w:rsidRPr="008D0F16">
              <w:rPr>
                <w:rStyle w:val="Hyperlink"/>
                <w:noProof/>
              </w:rPr>
              <w:t>#do</w:t>
            </w:r>
            <w:r w:rsidR="00ED020D">
              <w:rPr>
                <w:noProof/>
                <w:webHidden/>
              </w:rPr>
              <w:tab/>
            </w:r>
            <w:r>
              <w:rPr>
                <w:noProof/>
                <w:webHidden/>
              </w:rPr>
              <w:fldChar w:fldCharType="begin"/>
            </w:r>
            <w:r w:rsidR="00ED020D">
              <w:rPr>
                <w:noProof/>
                <w:webHidden/>
              </w:rPr>
              <w:instrText xml:space="preserve"> PAGEREF _Toc366016985 \h </w:instrText>
            </w:r>
            <w:r>
              <w:rPr>
                <w:noProof/>
                <w:webHidden/>
              </w:rPr>
            </w:r>
            <w:r>
              <w:rPr>
                <w:noProof/>
                <w:webHidden/>
              </w:rPr>
              <w:fldChar w:fldCharType="separate"/>
            </w:r>
            <w:r w:rsidR="00ED020D">
              <w:rPr>
                <w:noProof/>
                <w:webHidden/>
              </w:rPr>
              <w:t>16</w:t>
            </w:r>
            <w:r>
              <w:rPr>
                <w:noProof/>
                <w:webHidden/>
              </w:rPr>
              <w:fldChar w:fldCharType="end"/>
            </w:r>
          </w:hyperlink>
        </w:p>
        <w:p w:rsidR="00ED020D" w:rsidRDefault="00B84036">
          <w:pPr>
            <w:pStyle w:val="TOC2"/>
            <w:rPr>
              <w:rFonts w:eastAsiaTheme="minorEastAsia"/>
              <w:noProof/>
              <w:sz w:val="22"/>
              <w:lang w:val="en-NZ" w:eastAsia="en-NZ"/>
            </w:rPr>
          </w:pPr>
          <w:hyperlink w:anchor="_Toc366016986" w:history="1">
            <w:r w:rsidR="00ED020D" w:rsidRPr="008D0F16">
              <w:rPr>
                <w:rStyle w:val="Hyperlink"/>
                <w:noProof/>
              </w:rPr>
              <w:t>#new</w:t>
            </w:r>
            <w:r w:rsidR="00ED020D">
              <w:rPr>
                <w:noProof/>
                <w:webHidden/>
              </w:rPr>
              <w:tab/>
            </w:r>
            <w:r>
              <w:rPr>
                <w:noProof/>
                <w:webHidden/>
              </w:rPr>
              <w:fldChar w:fldCharType="begin"/>
            </w:r>
            <w:r w:rsidR="00ED020D">
              <w:rPr>
                <w:noProof/>
                <w:webHidden/>
              </w:rPr>
              <w:instrText xml:space="preserve"> PAGEREF _Toc366016986 \h </w:instrText>
            </w:r>
            <w:r>
              <w:rPr>
                <w:noProof/>
                <w:webHidden/>
              </w:rPr>
            </w:r>
            <w:r>
              <w:rPr>
                <w:noProof/>
                <w:webHidden/>
              </w:rPr>
              <w:fldChar w:fldCharType="separate"/>
            </w:r>
            <w:r w:rsidR="00ED020D">
              <w:rPr>
                <w:noProof/>
                <w:webHidden/>
              </w:rPr>
              <w:t>17</w:t>
            </w:r>
            <w:r>
              <w:rPr>
                <w:noProof/>
                <w:webHidden/>
              </w:rPr>
              <w:fldChar w:fldCharType="end"/>
            </w:r>
          </w:hyperlink>
        </w:p>
        <w:p w:rsidR="00ED020D" w:rsidRDefault="00B84036">
          <w:pPr>
            <w:pStyle w:val="TOC2"/>
            <w:rPr>
              <w:rFonts w:eastAsiaTheme="minorEastAsia"/>
              <w:noProof/>
              <w:sz w:val="22"/>
              <w:lang w:val="en-NZ" w:eastAsia="en-NZ"/>
            </w:rPr>
          </w:pPr>
          <w:hyperlink w:anchor="_Toc366016987" w:history="1">
            <w:r w:rsidR="00ED020D" w:rsidRPr="008D0F16">
              <w:rPr>
                <w:rStyle w:val="Hyperlink"/>
                <w:noProof/>
              </w:rPr>
              <w:t>#newer</w:t>
            </w:r>
            <w:r w:rsidR="00ED020D">
              <w:rPr>
                <w:noProof/>
                <w:webHidden/>
              </w:rPr>
              <w:tab/>
            </w:r>
            <w:r>
              <w:rPr>
                <w:noProof/>
                <w:webHidden/>
              </w:rPr>
              <w:fldChar w:fldCharType="begin"/>
            </w:r>
            <w:r w:rsidR="00ED020D">
              <w:rPr>
                <w:noProof/>
                <w:webHidden/>
              </w:rPr>
              <w:instrText xml:space="preserve"> PAGEREF _Toc366016987 \h </w:instrText>
            </w:r>
            <w:r>
              <w:rPr>
                <w:noProof/>
                <w:webHidden/>
              </w:rPr>
            </w:r>
            <w:r>
              <w:rPr>
                <w:noProof/>
                <w:webHidden/>
              </w:rPr>
              <w:fldChar w:fldCharType="separate"/>
            </w:r>
            <w:r w:rsidR="00ED020D">
              <w:rPr>
                <w:noProof/>
                <w:webHidden/>
              </w:rPr>
              <w:t>18</w:t>
            </w:r>
            <w:r>
              <w:rPr>
                <w:noProof/>
                <w:webHidden/>
              </w:rPr>
              <w:fldChar w:fldCharType="end"/>
            </w:r>
          </w:hyperlink>
        </w:p>
        <w:p w:rsidR="00ED020D" w:rsidRDefault="00B84036">
          <w:pPr>
            <w:pStyle w:val="TOC2"/>
            <w:rPr>
              <w:rFonts w:eastAsiaTheme="minorEastAsia"/>
              <w:noProof/>
              <w:sz w:val="22"/>
              <w:lang w:val="en-NZ" w:eastAsia="en-NZ"/>
            </w:rPr>
          </w:pPr>
          <w:hyperlink w:anchor="_Toc366016988" w:history="1">
            <w:r w:rsidR="00ED020D" w:rsidRPr="008D0F16">
              <w:rPr>
                <w:rStyle w:val="Hyperlink"/>
                <w:noProof/>
              </w:rPr>
              <w:t>#before</w:t>
            </w:r>
            <w:r w:rsidR="00ED020D">
              <w:rPr>
                <w:noProof/>
                <w:webHidden/>
              </w:rPr>
              <w:tab/>
            </w:r>
            <w:r>
              <w:rPr>
                <w:noProof/>
                <w:webHidden/>
              </w:rPr>
              <w:fldChar w:fldCharType="begin"/>
            </w:r>
            <w:r w:rsidR="00ED020D">
              <w:rPr>
                <w:noProof/>
                <w:webHidden/>
              </w:rPr>
              <w:instrText xml:space="preserve"> PAGEREF _Toc366016988 \h </w:instrText>
            </w:r>
            <w:r>
              <w:rPr>
                <w:noProof/>
                <w:webHidden/>
              </w:rPr>
            </w:r>
            <w:r>
              <w:rPr>
                <w:noProof/>
                <w:webHidden/>
              </w:rPr>
              <w:fldChar w:fldCharType="separate"/>
            </w:r>
            <w:r w:rsidR="00ED020D">
              <w:rPr>
                <w:noProof/>
                <w:webHidden/>
              </w:rPr>
              <w:t>18</w:t>
            </w:r>
            <w:r>
              <w:rPr>
                <w:noProof/>
                <w:webHidden/>
              </w:rPr>
              <w:fldChar w:fldCharType="end"/>
            </w:r>
          </w:hyperlink>
        </w:p>
        <w:p w:rsidR="00ED020D" w:rsidRDefault="00B84036">
          <w:pPr>
            <w:pStyle w:val="TOC2"/>
            <w:rPr>
              <w:rFonts w:eastAsiaTheme="minorEastAsia"/>
              <w:noProof/>
              <w:sz w:val="22"/>
              <w:lang w:val="en-NZ" w:eastAsia="en-NZ"/>
            </w:rPr>
          </w:pPr>
          <w:hyperlink w:anchor="_Toc366016989" w:history="1">
            <w:r w:rsidR="00ED020D" w:rsidRPr="008D0F16">
              <w:rPr>
                <w:rStyle w:val="Hyperlink"/>
                <w:noProof/>
              </w:rPr>
              <w:t>#after</w:t>
            </w:r>
            <w:r w:rsidR="00ED020D">
              <w:rPr>
                <w:noProof/>
                <w:webHidden/>
              </w:rPr>
              <w:tab/>
            </w:r>
            <w:r>
              <w:rPr>
                <w:noProof/>
                <w:webHidden/>
              </w:rPr>
              <w:fldChar w:fldCharType="begin"/>
            </w:r>
            <w:r w:rsidR="00ED020D">
              <w:rPr>
                <w:noProof/>
                <w:webHidden/>
              </w:rPr>
              <w:instrText xml:space="preserve"> PAGEREF _Toc366016989 \h </w:instrText>
            </w:r>
            <w:r>
              <w:rPr>
                <w:noProof/>
                <w:webHidden/>
              </w:rPr>
            </w:r>
            <w:r>
              <w:rPr>
                <w:noProof/>
                <w:webHidden/>
              </w:rPr>
              <w:fldChar w:fldCharType="separate"/>
            </w:r>
            <w:r w:rsidR="00ED020D">
              <w:rPr>
                <w:noProof/>
                <w:webHidden/>
              </w:rPr>
              <w:t>19</w:t>
            </w:r>
            <w:r>
              <w:rPr>
                <w:noProof/>
                <w:webHidden/>
              </w:rPr>
              <w:fldChar w:fldCharType="end"/>
            </w:r>
          </w:hyperlink>
        </w:p>
        <w:p w:rsidR="00ED020D" w:rsidRDefault="00B84036">
          <w:pPr>
            <w:pStyle w:val="TOC2"/>
            <w:rPr>
              <w:rFonts w:eastAsiaTheme="minorEastAsia"/>
              <w:noProof/>
              <w:sz w:val="22"/>
              <w:lang w:val="en-NZ" w:eastAsia="en-NZ"/>
            </w:rPr>
          </w:pPr>
          <w:hyperlink w:anchor="_Toc366016990" w:history="1">
            <w:r w:rsidR="00ED020D" w:rsidRPr="008D0F16">
              <w:rPr>
                <w:rStyle w:val="Hyperlink"/>
                <w:noProof/>
              </w:rPr>
              <w:t>#subs</w:t>
            </w:r>
            <w:r w:rsidR="00ED020D">
              <w:rPr>
                <w:noProof/>
                <w:webHidden/>
              </w:rPr>
              <w:tab/>
            </w:r>
            <w:r>
              <w:rPr>
                <w:noProof/>
                <w:webHidden/>
              </w:rPr>
              <w:fldChar w:fldCharType="begin"/>
            </w:r>
            <w:r w:rsidR="00ED020D">
              <w:rPr>
                <w:noProof/>
                <w:webHidden/>
              </w:rPr>
              <w:instrText xml:space="preserve"> PAGEREF _Toc366016990 \h </w:instrText>
            </w:r>
            <w:r>
              <w:rPr>
                <w:noProof/>
                <w:webHidden/>
              </w:rPr>
            </w:r>
            <w:r>
              <w:rPr>
                <w:noProof/>
                <w:webHidden/>
              </w:rPr>
              <w:fldChar w:fldCharType="separate"/>
            </w:r>
            <w:r w:rsidR="00ED020D">
              <w:rPr>
                <w:noProof/>
                <w:webHidden/>
              </w:rPr>
              <w:t>19</w:t>
            </w:r>
            <w:r>
              <w:rPr>
                <w:noProof/>
                <w:webHidden/>
              </w:rPr>
              <w:fldChar w:fldCharType="end"/>
            </w:r>
          </w:hyperlink>
        </w:p>
        <w:p w:rsidR="00ED020D" w:rsidRDefault="00B84036">
          <w:pPr>
            <w:pStyle w:val="TOC2"/>
            <w:rPr>
              <w:rFonts w:eastAsiaTheme="minorEastAsia"/>
              <w:noProof/>
              <w:sz w:val="22"/>
              <w:lang w:val="en-NZ" w:eastAsia="en-NZ"/>
            </w:rPr>
          </w:pPr>
          <w:hyperlink w:anchor="_Toc366016991" w:history="1">
            <w:r w:rsidR="00ED020D" w:rsidRPr="008D0F16">
              <w:rPr>
                <w:rStyle w:val="Hyperlink"/>
                <w:noProof/>
              </w:rPr>
              <w:t>#append</w:t>
            </w:r>
            <w:r w:rsidR="00ED020D">
              <w:rPr>
                <w:noProof/>
                <w:webHidden/>
              </w:rPr>
              <w:tab/>
            </w:r>
            <w:r>
              <w:rPr>
                <w:noProof/>
                <w:webHidden/>
              </w:rPr>
              <w:fldChar w:fldCharType="begin"/>
            </w:r>
            <w:r w:rsidR="00ED020D">
              <w:rPr>
                <w:noProof/>
                <w:webHidden/>
              </w:rPr>
              <w:instrText xml:space="preserve"> PAGEREF _Toc366016991 \h </w:instrText>
            </w:r>
            <w:r>
              <w:rPr>
                <w:noProof/>
                <w:webHidden/>
              </w:rPr>
            </w:r>
            <w:r>
              <w:rPr>
                <w:noProof/>
                <w:webHidden/>
              </w:rPr>
              <w:fldChar w:fldCharType="separate"/>
            </w:r>
            <w:r w:rsidR="00ED020D">
              <w:rPr>
                <w:noProof/>
                <w:webHidden/>
              </w:rPr>
              <w:t>19</w:t>
            </w:r>
            <w:r>
              <w:rPr>
                <w:noProof/>
                <w:webHidden/>
              </w:rPr>
              <w:fldChar w:fldCharType="end"/>
            </w:r>
          </w:hyperlink>
        </w:p>
        <w:p w:rsidR="00ED020D" w:rsidRDefault="00B84036">
          <w:pPr>
            <w:pStyle w:val="TOC2"/>
            <w:rPr>
              <w:rFonts w:eastAsiaTheme="minorEastAsia"/>
              <w:noProof/>
              <w:sz w:val="22"/>
              <w:lang w:val="en-NZ" w:eastAsia="en-NZ"/>
            </w:rPr>
          </w:pPr>
          <w:hyperlink w:anchor="_Toc366016992" w:history="1">
            <w:r w:rsidR="00ED020D" w:rsidRPr="008D0F16">
              <w:rPr>
                <w:rStyle w:val="Hyperlink"/>
                <w:noProof/>
              </w:rPr>
              <w:t>#sort</w:t>
            </w:r>
            <w:r w:rsidR="00ED020D">
              <w:rPr>
                <w:noProof/>
                <w:webHidden/>
              </w:rPr>
              <w:tab/>
            </w:r>
            <w:r>
              <w:rPr>
                <w:noProof/>
                <w:webHidden/>
              </w:rPr>
              <w:fldChar w:fldCharType="begin"/>
            </w:r>
            <w:r w:rsidR="00ED020D">
              <w:rPr>
                <w:noProof/>
                <w:webHidden/>
              </w:rPr>
              <w:instrText xml:space="preserve"> PAGEREF _Toc366016992 \h </w:instrText>
            </w:r>
            <w:r>
              <w:rPr>
                <w:noProof/>
                <w:webHidden/>
              </w:rPr>
            </w:r>
            <w:r>
              <w:rPr>
                <w:noProof/>
                <w:webHidden/>
              </w:rPr>
              <w:fldChar w:fldCharType="separate"/>
            </w:r>
            <w:r w:rsidR="00ED020D">
              <w:rPr>
                <w:noProof/>
                <w:webHidden/>
              </w:rPr>
              <w:t>19</w:t>
            </w:r>
            <w:r>
              <w:rPr>
                <w:noProof/>
                <w:webHidden/>
              </w:rPr>
              <w:fldChar w:fldCharType="end"/>
            </w:r>
          </w:hyperlink>
        </w:p>
        <w:p w:rsidR="00ED020D" w:rsidRDefault="00B84036">
          <w:pPr>
            <w:pStyle w:val="TOC2"/>
            <w:rPr>
              <w:rFonts w:eastAsiaTheme="minorEastAsia"/>
              <w:noProof/>
              <w:sz w:val="22"/>
              <w:lang w:val="en-NZ" w:eastAsia="en-NZ"/>
            </w:rPr>
          </w:pPr>
          <w:hyperlink w:anchor="_Toc366016993" w:history="1">
            <w:r w:rsidR="00ED020D" w:rsidRPr="008D0F16">
              <w:rPr>
                <w:rStyle w:val="Hyperlink"/>
                <w:noProof/>
              </w:rPr>
              <w:t>#unique</w:t>
            </w:r>
            <w:r w:rsidR="00ED020D">
              <w:rPr>
                <w:noProof/>
                <w:webHidden/>
              </w:rPr>
              <w:tab/>
            </w:r>
            <w:r>
              <w:rPr>
                <w:noProof/>
                <w:webHidden/>
              </w:rPr>
              <w:fldChar w:fldCharType="begin"/>
            </w:r>
            <w:r w:rsidR="00ED020D">
              <w:rPr>
                <w:noProof/>
                <w:webHidden/>
              </w:rPr>
              <w:instrText xml:space="preserve"> PAGEREF _Toc366016993 \h </w:instrText>
            </w:r>
            <w:r>
              <w:rPr>
                <w:noProof/>
                <w:webHidden/>
              </w:rPr>
            </w:r>
            <w:r>
              <w:rPr>
                <w:noProof/>
                <w:webHidden/>
              </w:rPr>
              <w:fldChar w:fldCharType="separate"/>
            </w:r>
            <w:r w:rsidR="00ED020D">
              <w:rPr>
                <w:noProof/>
                <w:webHidden/>
              </w:rPr>
              <w:t>20</w:t>
            </w:r>
            <w:r>
              <w:rPr>
                <w:noProof/>
                <w:webHidden/>
              </w:rPr>
              <w:fldChar w:fldCharType="end"/>
            </w:r>
          </w:hyperlink>
        </w:p>
        <w:p w:rsidR="00ED020D" w:rsidRDefault="00B84036">
          <w:pPr>
            <w:pStyle w:val="TOC2"/>
            <w:rPr>
              <w:rFonts w:eastAsiaTheme="minorEastAsia"/>
              <w:noProof/>
              <w:sz w:val="22"/>
              <w:lang w:val="en-NZ" w:eastAsia="en-NZ"/>
            </w:rPr>
          </w:pPr>
          <w:hyperlink w:anchor="_Toc366016994" w:history="1">
            <w:r w:rsidR="00ED020D" w:rsidRPr="008D0F16">
              <w:rPr>
                <w:rStyle w:val="Hyperlink"/>
                <w:noProof/>
              </w:rPr>
              <w:t>#indentxml</w:t>
            </w:r>
            <w:r w:rsidR="00ED020D">
              <w:rPr>
                <w:noProof/>
                <w:webHidden/>
              </w:rPr>
              <w:tab/>
            </w:r>
            <w:r>
              <w:rPr>
                <w:noProof/>
                <w:webHidden/>
              </w:rPr>
              <w:fldChar w:fldCharType="begin"/>
            </w:r>
            <w:r w:rsidR="00ED020D">
              <w:rPr>
                <w:noProof/>
                <w:webHidden/>
              </w:rPr>
              <w:instrText xml:space="preserve"> PAGEREF _Toc366016994 \h </w:instrText>
            </w:r>
            <w:r>
              <w:rPr>
                <w:noProof/>
                <w:webHidden/>
              </w:rPr>
            </w:r>
            <w:r>
              <w:rPr>
                <w:noProof/>
                <w:webHidden/>
              </w:rPr>
              <w:fldChar w:fldCharType="separate"/>
            </w:r>
            <w:r w:rsidR="00ED020D">
              <w:rPr>
                <w:noProof/>
                <w:webHidden/>
              </w:rPr>
              <w:t>21</w:t>
            </w:r>
            <w:r>
              <w:rPr>
                <w:noProof/>
                <w:webHidden/>
              </w:rPr>
              <w:fldChar w:fldCharType="end"/>
            </w:r>
          </w:hyperlink>
        </w:p>
        <w:p w:rsidR="00ED020D" w:rsidRDefault="00B84036">
          <w:pPr>
            <w:pStyle w:val="TOC2"/>
            <w:rPr>
              <w:rFonts w:eastAsiaTheme="minorEastAsia"/>
              <w:noProof/>
              <w:sz w:val="22"/>
              <w:lang w:val="en-NZ" w:eastAsia="en-NZ"/>
            </w:rPr>
          </w:pPr>
          <w:hyperlink w:anchor="_Toc366016995" w:history="1">
            <w:r w:rsidR="00ED020D" w:rsidRPr="008D0F16">
              <w:rPr>
                <w:rStyle w:val="Hyperlink"/>
                <w:noProof/>
              </w:rPr>
              <w:t>#repeat</w:t>
            </w:r>
            <w:r w:rsidR="00ED020D">
              <w:rPr>
                <w:noProof/>
                <w:webHidden/>
              </w:rPr>
              <w:tab/>
            </w:r>
            <w:r>
              <w:rPr>
                <w:noProof/>
                <w:webHidden/>
              </w:rPr>
              <w:fldChar w:fldCharType="begin"/>
            </w:r>
            <w:r w:rsidR="00ED020D">
              <w:rPr>
                <w:noProof/>
                <w:webHidden/>
              </w:rPr>
              <w:instrText xml:space="preserve"> PAGEREF _Toc366016995 \h </w:instrText>
            </w:r>
            <w:r>
              <w:rPr>
                <w:noProof/>
                <w:webHidden/>
              </w:rPr>
            </w:r>
            <w:r>
              <w:rPr>
                <w:noProof/>
                <w:webHidden/>
              </w:rPr>
              <w:fldChar w:fldCharType="separate"/>
            </w:r>
            <w:r w:rsidR="00ED020D">
              <w:rPr>
                <w:noProof/>
                <w:webHidden/>
              </w:rPr>
              <w:t>21</w:t>
            </w:r>
            <w:r>
              <w:rPr>
                <w:noProof/>
                <w:webHidden/>
              </w:rPr>
              <w:fldChar w:fldCharType="end"/>
            </w:r>
          </w:hyperlink>
        </w:p>
        <w:p w:rsidR="00ED020D" w:rsidRDefault="00B84036">
          <w:pPr>
            <w:pStyle w:val="TOC2"/>
            <w:rPr>
              <w:rFonts w:eastAsiaTheme="minorEastAsia"/>
              <w:noProof/>
              <w:sz w:val="22"/>
              <w:lang w:val="en-NZ" w:eastAsia="en-NZ"/>
            </w:rPr>
          </w:pPr>
          <w:hyperlink w:anchor="_Toc366016996" w:history="1">
            <w:r w:rsidR="00ED020D" w:rsidRPr="008D0F16">
              <w:rPr>
                <w:rStyle w:val="Hyperlink"/>
                <w:noProof/>
              </w:rPr>
              <w:t>#encrypt</w:t>
            </w:r>
            <w:r w:rsidR="00ED020D">
              <w:rPr>
                <w:noProof/>
                <w:webHidden/>
              </w:rPr>
              <w:tab/>
            </w:r>
            <w:r>
              <w:rPr>
                <w:noProof/>
                <w:webHidden/>
              </w:rPr>
              <w:fldChar w:fldCharType="begin"/>
            </w:r>
            <w:r w:rsidR="00ED020D">
              <w:rPr>
                <w:noProof/>
                <w:webHidden/>
              </w:rPr>
              <w:instrText xml:space="preserve"> PAGEREF _Toc366016996 \h </w:instrText>
            </w:r>
            <w:r>
              <w:rPr>
                <w:noProof/>
                <w:webHidden/>
              </w:rPr>
            </w:r>
            <w:r>
              <w:rPr>
                <w:noProof/>
                <w:webHidden/>
              </w:rPr>
              <w:fldChar w:fldCharType="separate"/>
            </w:r>
            <w:r w:rsidR="00ED020D">
              <w:rPr>
                <w:noProof/>
                <w:webHidden/>
              </w:rPr>
              <w:t>22</w:t>
            </w:r>
            <w:r>
              <w:rPr>
                <w:noProof/>
                <w:webHidden/>
              </w:rPr>
              <w:fldChar w:fldCharType="end"/>
            </w:r>
          </w:hyperlink>
        </w:p>
        <w:p w:rsidR="00ED020D" w:rsidRDefault="00B84036">
          <w:pPr>
            <w:pStyle w:val="TOC2"/>
            <w:rPr>
              <w:rFonts w:eastAsiaTheme="minorEastAsia"/>
              <w:noProof/>
              <w:sz w:val="22"/>
              <w:lang w:val="en-NZ" w:eastAsia="en-NZ"/>
            </w:rPr>
          </w:pPr>
          <w:hyperlink w:anchor="_Toc366016997" w:history="1">
            <w:r w:rsidR="00ED020D" w:rsidRPr="008D0F16">
              <w:rPr>
                <w:rStyle w:val="Hyperlink"/>
                <w:noProof/>
              </w:rPr>
              <w:t>#decrypt</w:t>
            </w:r>
            <w:r w:rsidR="00ED020D">
              <w:rPr>
                <w:noProof/>
                <w:webHidden/>
              </w:rPr>
              <w:tab/>
            </w:r>
            <w:r>
              <w:rPr>
                <w:noProof/>
                <w:webHidden/>
              </w:rPr>
              <w:fldChar w:fldCharType="begin"/>
            </w:r>
            <w:r w:rsidR="00ED020D">
              <w:rPr>
                <w:noProof/>
                <w:webHidden/>
              </w:rPr>
              <w:instrText xml:space="preserve"> PAGEREF _Toc366016997 \h </w:instrText>
            </w:r>
            <w:r>
              <w:rPr>
                <w:noProof/>
                <w:webHidden/>
              </w:rPr>
            </w:r>
            <w:r>
              <w:rPr>
                <w:noProof/>
                <w:webHidden/>
              </w:rPr>
              <w:fldChar w:fldCharType="separate"/>
            </w:r>
            <w:r w:rsidR="00ED020D">
              <w:rPr>
                <w:noProof/>
                <w:webHidden/>
              </w:rPr>
              <w:t>22</w:t>
            </w:r>
            <w:r>
              <w:rPr>
                <w:noProof/>
                <w:webHidden/>
              </w:rPr>
              <w:fldChar w:fldCharType="end"/>
            </w:r>
          </w:hyperlink>
        </w:p>
        <w:p w:rsidR="00ED020D" w:rsidRDefault="00B84036">
          <w:pPr>
            <w:pStyle w:val="TOC2"/>
            <w:rPr>
              <w:rFonts w:eastAsiaTheme="minorEastAsia"/>
              <w:noProof/>
              <w:sz w:val="22"/>
              <w:lang w:val="en-NZ" w:eastAsia="en-NZ"/>
            </w:rPr>
          </w:pPr>
          <w:hyperlink w:anchor="_Toc366016998" w:history="1">
            <w:r w:rsidR="00ED020D" w:rsidRPr="008D0F16">
              <w:rPr>
                <w:rStyle w:val="Hyperlink"/>
                <w:noProof/>
              </w:rPr>
              <w:t>#edit</w:t>
            </w:r>
            <w:r w:rsidR="00ED020D">
              <w:rPr>
                <w:noProof/>
                <w:webHidden/>
              </w:rPr>
              <w:tab/>
            </w:r>
            <w:r>
              <w:rPr>
                <w:noProof/>
                <w:webHidden/>
              </w:rPr>
              <w:fldChar w:fldCharType="begin"/>
            </w:r>
            <w:r w:rsidR="00ED020D">
              <w:rPr>
                <w:noProof/>
                <w:webHidden/>
              </w:rPr>
              <w:instrText xml:space="preserve"> PAGEREF _Toc366016998 \h </w:instrText>
            </w:r>
            <w:r>
              <w:rPr>
                <w:noProof/>
                <w:webHidden/>
              </w:rPr>
            </w:r>
            <w:r>
              <w:rPr>
                <w:noProof/>
                <w:webHidden/>
              </w:rPr>
              <w:fldChar w:fldCharType="separate"/>
            </w:r>
            <w:r w:rsidR="00ED020D">
              <w:rPr>
                <w:noProof/>
                <w:webHidden/>
              </w:rPr>
              <w:t>22</w:t>
            </w:r>
            <w:r>
              <w:rPr>
                <w:noProof/>
                <w:webHidden/>
              </w:rPr>
              <w:fldChar w:fldCharType="end"/>
            </w:r>
          </w:hyperlink>
        </w:p>
        <w:p w:rsidR="00ED020D" w:rsidRDefault="00B84036">
          <w:pPr>
            <w:pStyle w:val="TOC2"/>
            <w:rPr>
              <w:rFonts w:eastAsiaTheme="minorEastAsia"/>
              <w:noProof/>
              <w:sz w:val="22"/>
              <w:lang w:val="en-NZ" w:eastAsia="en-NZ"/>
            </w:rPr>
          </w:pPr>
          <w:hyperlink w:anchor="_Toc366016999" w:history="1">
            <w:r w:rsidR="00ED020D" w:rsidRPr="008D0F16">
              <w:rPr>
                <w:rStyle w:val="Hyperlink"/>
                <w:noProof/>
              </w:rPr>
              <w:t>#with</w:t>
            </w:r>
            <w:r w:rsidR="00ED020D">
              <w:rPr>
                <w:noProof/>
                <w:webHidden/>
              </w:rPr>
              <w:tab/>
            </w:r>
            <w:r>
              <w:rPr>
                <w:noProof/>
                <w:webHidden/>
              </w:rPr>
              <w:fldChar w:fldCharType="begin"/>
            </w:r>
            <w:r w:rsidR="00ED020D">
              <w:rPr>
                <w:noProof/>
                <w:webHidden/>
              </w:rPr>
              <w:instrText xml:space="preserve"> PAGEREF _Toc366016999 \h </w:instrText>
            </w:r>
            <w:r>
              <w:rPr>
                <w:noProof/>
                <w:webHidden/>
              </w:rPr>
            </w:r>
            <w:r>
              <w:rPr>
                <w:noProof/>
                <w:webHidden/>
              </w:rPr>
              <w:fldChar w:fldCharType="separate"/>
            </w:r>
            <w:r w:rsidR="00ED020D">
              <w:rPr>
                <w:noProof/>
                <w:webHidden/>
              </w:rPr>
              <w:t>23</w:t>
            </w:r>
            <w:r>
              <w:rPr>
                <w:noProof/>
                <w:webHidden/>
              </w:rPr>
              <w:fldChar w:fldCharType="end"/>
            </w:r>
          </w:hyperlink>
        </w:p>
        <w:p w:rsidR="00ED020D" w:rsidRDefault="00B84036">
          <w:pPr>
            <w:pStyle w:val="TOC2"/>
            <w:rPr>
              <w:rFonts w:eastAsiaTheme="minorEastAsia"/>
              <w:noProof/>
              <w:sz w:val="22"/>
              <w:lang w:val="en-NZ" w:eastAsia="en-NZ"/>
            </w:rPr>
          </w:pPr>
          <w:hyperlink w:anchor="_Toc366017000" w:history="1">
            <w:r w:rsidR="00ED020D" w:rsidRPr="008D0F16">
              <w:rPr>
                <w:rStyle w:val="Hyperlink"/>
                <w:noProof/>
              </w:rPr>
              <w:t>#run</w:t>
            </w:r>
            <w:r w:rsidR="00ED020D">
              <w:rPr>
                <w:noProof/>
                <w:webHidden/>
              </w:rPr>
              <w:tab/>
            </w:r>
            <w:r>
              <w:rPr>
                <w:noProof/>
                <w:webHidden/>
              </w:rPr>
              <w:fldChar w:fldCharType="begin"/>
            </w:r>
            <w:r w:rsidR="00ED020D">
              <w:rPr>
                <w:noProof/>
                <w:webHidden/>
              </w:rPr>
              <w:instrText xml:space="preserve"> PAGEREF _Toc366017000 \h </w:instrText>
            </w:r>
            <w:r>
              <w:rPr>
                <w:noProof/>
                <w:webHidden/>
              </w:rPr>
            </w:r>
            <w:r>
              <w:rPr>
                <w:noProof/>
                <w:webHidden/>
              </w:rPr>
              <w:fldChar w:fldCharType="separate"/>
            </w:r>
            <w:r w:rsidR="00ED020D">
              <w:rPr>
                <w:noProof/>
                <w:webHidden/>
              </w:rPr>
              <w:t>23</w:t>
            </w:r>
            <w:r>
              <w:rPr>
                <w:noProof/>
                <w:webHidden/>
              </w:rPr>
              <w:fldChar w:fldCharType="end"/>
            </w:r>
          </w:hyperlink>
        </w:p>
        <w:p w:rsidR="00ED020D" w:rsidRDefault="00B84036">
          <w:pPr>
            <w:pStyle w:val="TOC2"/>
            <w:rPr>
              <w:rFonts w:eastAsiaTheme="minorEastAsia"/>
              <w:noProof/>
              <w:sz w:val="22"/>
              <w:lang w:val="en-NZ" w:eastAsia="en-NZ"/>
            </w:rPr>
          </w:pPr>
          <w:hyperlink w:anchor="_Toc366017001" w:history="1">
            <w:r w:rsidR="00ED020D" w:rsidRPr="008D0F16">
              <w:rPr>
                <w:rStyle w:val="Hyperlink"/>
                <w:noProof/>
              </w:rPr>
              <w:t>#cmd</w:t>
            </w:r>
            <w:r w:rsidR="00ED020D">
              <w:rPr>
                <w:noProof/>
                <w:webHidden/>
              </w:rPr>
              <w:tab/>
            </w:r>
            <w:r>
              <w:rPr>
                <w:noProof/>
                <w:webHidden/>
              </w:rPr>
              <w:fldChar w:fldCharType="begin"/>
            </w:r>
            <w:r w:rsidR="00ED020D">
              <w:rPr>
                <w:noProof/>
                <w:webHidden/>
              </w:rPr>
              <w:instrText xml:space="preserve"> PAGEREF _Toc366017001 \h </w:instrText>
            </w:r>
            <w:r>
              <w:rPr>
                <w:noProof/>
                <w:webHidden/>
              </w:rPr>
            </w:r>
            <w:r>
              <w:rPr>
                <w:noProof/>
                <w:webHidden/>
              </w:rPr>
              <w:fldChar w:fldCharType="separate"/>
            </w:r>
            <w:r w:rsidR="00ED020D">
              <w:rPr>
                <w:noProof/>
                <w:webHidden/>
              </w:rPr>
              <w:t>23</w:t>
            </w:r>
            <w:r>
              <w:rPr>
                <w:noProof/>
                <w:webHidden/>
              </w:rPr>
              <w:fldChar w:fldCharType="end"/>
            </w:r>
          </w:hyperlink>
        </w:p>
        <w:p w:rsidR="00ED020D" w:rsidRDefault="00B84036">
          <w:pPr>
            <w:pStyle w:val="TOC2"/>
            <w:rPr>
              <w:rFonts w:eastAsiaTheme="minorEastAsia"/>
              <w:noProof/>
              <w:sz w:val="22"/>
              <w:lang w:val="en-NZ" w:eastAsia="en-NZ"/>
            </w:rPr>
          </w:pPr>
          <w:hyperlink w:anchor="_Toc366017002" w:history="1">
            <w:r w:rsidR="00ED020D" w:rsidRPr="008D0F16">
              <w:rPr>
                <w:rStyle w:val="Hyperlink"/>
                <w:noProof/>
              </w:rPr>
              <w:t>#ps</w:t>
            </w:r>
            <w:r w:rsidR="00ED020D">
              <w:rPr>
                <w:noProof/>
                <w:webHidden/>
              </w:rPr>
              <w:tab/>
            </w:r>
            <w:r>
              <w:rPr>
                <w:noProof/>
                <w:webHidden/>
              </w:rPr>
              <w:fldChar w:fldCharType="begin"/>
            </w:r>
            <w:r w:rsidR="00ED020D">
              <w:rPr>
                <w:noProof/>
                <w:webHidden/>
              </w:rPr>
              <w:instrText xml:space="preserve"> PAGEREF _Toc366017002 \h </w:instrText>
            </w:r>
            <w:r>
              <w:rPr>
                <w:noProof/>
                <w:webHidden/>
              </w:rPr>
            </w:r>
            <w:r>
              <w:rPr>
                <w:noProof/>
                <w:webHidden/>
              </w:rPr>
              <w:fldChar w:fldCharType="separate"/>
            </w:r>
            <w:r w:rsidR="00ED020D">
              <w:rPr>
                <w:noProof/>
                <w:webHidden/>
              </w:rPr>
              <w:t>24</w:t>
            </w:r>
            <w:r>
              <w:rPr>
                <w:noProof/>
                <w:webHidden/>
              </w:rPr>
              <w:fldChar w:fldCharType="end"/>
            </w:r>
          </w:hyperlink>
        </w:p>
        <w:p w:rsidR="00ED020D" w:rsidRDefault="00B84036">
          <w:pPr>
            <w:pStyle w:val="TOC2"/>
            <w:rPr>
              <w:rFonts w:eastAsiaTheme="minorEastAsia"/>
              <w:noProof/>
              <w:sz w:val="22"/>
              <w:lang w:val="en-NZ" w:eastAsia="en-NZ"/>
            </w:rPr>
          </w:pPr>
          <w:hyperlink w:anchor="_Toc366017003" w:history="1">
            <w:r w:rsidR="00ED020D" w:rsidRPr="008D0F16">
              <w:rPr>
                <w:rStyle w:val="Hyperlink"/>
                <w:noProof/>
              </w:rPr>
              <w:t>#csharp</w:t>
            </w:r>
            <w:r w:rsidR="00ED020D">
              <w:rPr>
                <w:noProof/>
                <w:webHidden/>
              </w:rPr>
              <w:tab/>
            </w:r>
            <w:r>
              <w:rPr>
                <w:noProof/>
                <w:webHidden/>
              </w:rPr>
              <w:fldChar w:fldCharType="begin"/>
            </w:r>
            <w:r w:rsidR="00ED020D">
              <w:rPr>
                <w:noProof/>
                <w:webHidden/>
              </w:rPr>
              <w:instrText xml:space="preserve"> PAGEREF _Toc366017003 \h </w:instrText>
            </w:r>
            <w:r>
              <w:rPr>
                <w:noProof/>
                <w:webHidden/>
              </w:rPr>
            </w:r>
            <w:r>
              <w:rPr>
                <w:noProof/>
                <w:webHidden/>
              </w:rPr>
              <w:fldChar w:fldCharType="separate"/>
            </w:r>
            <w:r w:rsidR="00ED020D">
              <w:rPr>
                <w:noProof/>
                <w:webHidden/>
              </w:rPr>
              <w:t>25</w:t>
            </w:r>
            <w:r>
              <w:rPr>
                <w:noProof/>
                <w:webHidden/>
              </w:rPr>
              <w:fldChar w:fldCharType="end"/>
            </w:r>
          </w:hyperlink>
        </w:p>
        <w:p w:rsidR="00ED020D" w:rsidRDefault="00B84036">
          <w:pPr>
            <w:pStyle w:val="TOC2"/>
            <w:rPr>
              <w:rFonts w:eastAsiaTheme="minorEastAsia"/>
              <w:noProof/>
              <w:sz w:val="22"/>
              <w:lang w:val="en-NZ" w:eastAsia="en-NZ"/>
            </w:rPr>
          </w:pPr>
          <w:hyperlink w:anchor="_Toc366017004" w:history="1">
            <w:r w:rsidR="00ED020D" w:rsidRPr="008D0F16">
              <w:rPr>
                <w:rStyle w:val="Hyperlink"/>
                <w:noProof/>
              </w:rPr>
              <w:t>#git</w:t>
            </w:r>
            <w:r w:rsidR="00ED020D">
              <w:rPr>
                <w:noProof/>
                <w:webHidden/>
              </w:rPr>
              <w:tab/>
            </w:r>
            <w:r>
              <w:rPr>
                <w:noProof/>
                <w:webHidden/>
              </w:rPr>
              <w:fldChar w:fldCharType="begin"/>
            </w:r>
            <w:r w:rsidR="00ED020D">
              <w:rPr>
                <w:noProof/>
                <w:webHidden/>
              </w:rPr>
              <w:instrText xml:space="preserve"> PAGEREF _Toc366017004 \h </w:instrText>
            </w:r>
            <w:r>
              <w:rPr>
                <w:noProof/>
                <w:webHidden/>
              </w:rPr>
            </w:r>
            <w:r>
              <w:rPr>
                <w:noProof/>
                <w:webHidden/>
              </w:rPr>
              <w:fldChar w:fldCharType="separate"/>
            </w:r>
            <w:r w:rsidR="00ED020D">
              <w:rPr>
                <w:noProof/>
                <w:webHidden/>
              </w:rPr>
              <w:t>26</w:t>
            </w:r>
            <w:r>
              <w:rPr>
                <w:noProof/>
                <w:webHidden/>
              </w:rPr>
              <w:fldChar w:fldCharType="end"/>
            </w:r>
          </w:hyperlink>
        </w:p>
        <w:p w:rsidR="00ED020D" w:rsidRDefault="00B84036">
          <w:pPr>
            <w:pStyle w:val="TOC2"/>
            <w:rPr>
              <w:rFonts w:eastAsiaTheme="minorEastAsia"/>
              <w:noProof/>
              <w:sz w:val="22"/>
              <w:lang w:val="en-NZ" w:eastAsia="en-NZ"/>
            </w:rPr>
          </w:pPr>
          <w:hyperlink w:anchor="_Toc366017005" w:history="1">
            <w:r w:rsidR="00ED020D" w:rsidRPr="008D0F16">
              <w:rPr>
                <w:rStyle w:val="Hyperlink"/>
                <w:noProof/>
              </w:rPr>
              <w:t>#recipe (alias ##)</w:t>
            </w:r>
            <w:r w:rsidR="00ED020D">
              <w:rPr>
                <w:noProof/>
                <w:webHidden/>
              </w:rPr>
              <w:tab/>
            </w:r>
            <w:r>
              <w:rPr>
                <w:noProof/>
                <w:webHidden/>
              </w:rPr>
              <w:fldChar w:fldCharType="begin"/>
            </w:r>
            <w:r w:rsidR="00ED020D">
              <w:rPr>
                <w:noProof/>
                <w:webHidden/>
              </w:rPr>
              <w:instrText xml:space="preserve"> PAGEREF _Toc366017005 \h </w:instrText>
            </w:r>
            <w:r>
              <w:rPr>
                <w:noProof/>
                <w:webHidden/>
              </w:rPr>
            </w:r>
            <w:r>
              <w:rPr>
                <w:noProof/>
                <w:webHidden/>
              </w:rPr>
              <w:fldChar w:fldCharType="separate"/>
            </w:r>
            <w:r w:rsidR="00ED020D">
              <w:rPr>
                <w:noProof/>
                <w:webHidden/>
              </w:rPr>
              <w:t>26</w:t>
            </w:r>
            <w:r>
              <w:rPr>
                <w:noProof/>
                <w:webHidden/>
              </w:rPr>
              <w:fldChar w:fldCharType="end"/>
            </w:r>
          </w:hyperlink>
        </w:p>
        <w:p w:rsidR="00ED020D" w:rsidRDefault="00B84036">
          <w:pPr>
            <w:pStyle w:val="TOC2"/>
            <w:rPr>
              <w:rFonts w:eastAsiaTheme="minorEastAsia"/>
              <w:noProof/>
              <w:sz w:val="22"/>
              <w:lang w:val="en-NZ" w:eastAsia="en-NZ"/>
            </w:rPr>
          </w:pPr>
          <w:hyperlink w:anchor="_Toc366017006" w:history="1">
            <w:r w:rsidR="00ED020D" w:rsidRPr="008D0F16">
              <w:rPr>
                <w:rStyle w:val="Hyperlink"/>
                <w:noProof/>
              </w:rPr>
              <w:t>#return</w:t>
            </w:r>
            <w:r w:rsidR="00ED020D">
              <w:rPr>
                <w:noProof/>
                <w:webHidden/>
              </w:rPr>
              <w:tab/>
            </w:r>
            <w:r>
              <w:rPr>
                <w:noProof/>
                <w:webHidden/>
              </w:rPr>
              <w:fldChar w:fldCharType="begin"/>
            </w:r>
            <w:r w:rsidR="00ED020D">
              <w:rPr>
                <w:noProof/>
                <w:webHidden/>
              </w:rPr>
              <w:instrText xml:space="preserve"> PAGEREF _Toc366017006 \h </w:instrText>
            </w:r>
            <w:r>
              <w:rPr>
                <w:noProof/>
                <w:webHidden/>
              </w:rPr>
            </w:r>
            <w:r>
              <w:rPr>
                <w:noProof/>
                <w:webHidden/>
              </w:rPr>
              <w:fldChar w:fldCharType="separate"/>
            </w:r>
            <w:r w:rsidR="00ED020D">
              <w:rPr>
                <w:noProof/>
                <w:webHidden/>
              </w:rPr>
              <w:t>26</w:t>
            </w:r>
            <w:r>
              <w:rPr>
                <w:noProof/>
                <w:webHidden/>
              </w:rPr>
              <w:fldChar w:fldCharType="end"/>
            </w:r>
          </w:hyperlink>
        </w:p>
        <w:p w:rsidR="00ED020D" w:rsidRDefault="00B84036">
          <w:pPr>
            <w:pStyle w:val="TOC2"/>
            <w:rPr>
              <w:rFonts w:eastAsiaTheme="minorEastAsia"/>
              <w:noProof/>
              <w:sz w:val="22"/>
              <w:lang w:val="en-NZ" w:eastAsia="en-NZ"/>
            </w:rPr>
          </w:pPr>
          <w:hyperlink w:anchor="_Toc366017007" w:history="1">
            <w:r w:rsidR="00ED020D" w:rsidRPr="008D0F16">
              <w:rPr>
                <w:rStyle w:val="Hyperlink"/>
                <w:noProof/>
              </w:rPr>
              <w:t>#stop</w:t>
            </w:r>
            <w:r w:rsidR="00ED020D">
              <w:rPr>
                <w:noProof/>
                <w:webHidden/>
              </w:rPr>
              <w:tab/>
            </w:r>
            <w:r>
              <w:rPr>
                <w:noProof/>
                <w:webHidden/>
              </w:rPr>
              <w:fldChar w:fldCharType="begin"/>
            </w:r>
            <w:r w:rsidR="00ED020D">
              <w:rPr>
                <w:noProof/>
                <w:webHidden/>
              </w:rPr>
              <w:instrText xml:space="preserve"> PAGEREF _Toc366017007 \h </w:instrText>
            </w:r>
            <w:r>
              <w:rPr>
                <w:noProof/>
                <w:webHidden/>
              </w:rPr>
            </w:r>
            <w:r>
              <w:rPr>
                <w:noProof/>
                <w:webHidden/>
              </w:rPr>
              <w:fldChar w:fldCharType="separate"/>
            </w:r>
            <w:r w:rsidR="00ED020D">
              <w:rPr>
                <w:noProof/>
                <w:webHidden/>
              </w:rPr>
              <w:t>27</w:t>
            </w:r>
            <w:r>
              <w:rPr>
                <w:noProof/>
                <w:webHidden/>
              </w:rPr>
              <w:fldChar w:fldCharType="end"/>
            </w:r>
          </w:hyperlink>
        </w:p>
        <w:p w:rsidR="00ED020D" w:rsidRDefault="00B84036">
          <w:pPr>
            <w:pStyle w:val="TOC2"/>
            <w:rPr>
              <w:rFonts w:eastAsiaTheme="minorEastAsia"/>
              <w:noProof/>
              <w:sz w:val="22"/>
              <w:lang w:val="en-NZ" w:eastAsia="en-NZ"/>
            </w:rPr>
          </w:pPr>
          <w:hyperlink w:anchor="_Toc366017008" w:history="1">
            <w:r w:rsidR="00ED020D" w:rsidRPr="008D0F16">
              <w:rPr>
                <w:rStyle w:val="Hyperlink"/>
                <w:noProof/>
              </w:rPr>
              <w:t>#iter, #iter .. #next</w:t>
            </w:r>
            <w:r w:rsidR="00ED020D">
              <w:rPr>
                <w:noProof/>
                <w:webHidden/>
              </w:rPr>
              <w:tab/>
            </w:r>
            <w:r>
              <w:rPr>
                <w:noProof/>
                <w:webHidden/>
              </w:rPr>
              <w:fldChar w:fldCharType="begin"/>
            </w:r>
            <w:r w:rsidR="00ED020D">
              <w:rPr>
                <w:noProof/>
                <w:webHidden/>
              </w:rPr>
              <w:instrText xml:space="preserve"> PAGEREF _Toc366017008 \h </w:instrText>
            </w:r>
            <w:r>
              <w:rPr>
                <w:noProof/>
                <w:webHidden/>
              </w:rPr>
            </w:r>
            <w:r>
              <w:rPr>
                <w:noProof/>
                <w:webHidden/>
              </w:rPr>
              <w:fldChar w:fldCharType="separate"/>
            </w:r>
            <w:r w:rsidR="00ED020D">
              <w:rPr>
                <w:noProof/>
                <w:webHidden/>
              </w:rPr>
              <w:t>27</w:t>
            </w:r>
            <w:r>
              <w:rPr>
                <w:noProof/>
                <w:webHidden/>
              </w:rPr>
              <w:fldChar w:fldCharType="end"/>
            </w:r>
          </w:hyperlink>
        </w:p>
        <w:p w:rsidR="00ED020D" w:rsidRDefault="00B84036">
          <w:pPr>
            <w:pStyle w:val="TOC2"/>
            <w:rPr>
              <w:rFonts w:eastAsiaTheme="minorEastAsia"/>
              <w:noProof/>
              <w:sz w:val="22"/>
              <w:lang w:val="en-NZ" w:eastAsia="en-NZ"/>
            </w:rPr>
          </w:pPr>
          <w:hyperlink w:anchor="_Toc366017009" w:history="1">
            <w:r w:rsidR="00ED020D" w:rsidRPr="008D0F16">
              <w:rPr>
                <w:rStyle w:val="Hyperlink"/>
                <w:noProof/>
              </w:rPr>
              <w:t>#for .. #next</w:t>
            </w:r>
            <w:r w:rsidR="00ED020D">
              <w:rPr>
                <w:noProof/>
                <w:webHidden/>
              </w:rPr>
              <w:tab/>
            </w:r>
            <w:r>
              <w:rPr>
                <w:noProof/>
                <w:webHidden/>
              </w:rPr>
              <w:fldChar w:fldCharType="begin"/>
            </w:r>
            <w:r w:rsidR="00ED020D">
              <w:rPr>
                <w:noProof/>
                <w:webHidden/>
              </w:rPr>
              <w:instrText xml:space="preserve"> PAGEREF _Toc366017009 \h </w:instrText>
            </w:r>
            <w:r>
              <w:rPr>
                <w:noProof/>
                <w:webHidden/>
              </w:rPr>
            </w:r>
            <w:r>
              <w:rPr>
                <w:noProof/>
                <w:webHidden/>
              </w:rPr>
              <w:fldChar w:fldCharType="separate"/>
            </w:r>
            <w:r w:rsidR="00ED020D">
              <w:rPr>
                <w:noProof/>
                <w:webHidden/>
              </w:rPr>
              <w:t>29</w:t>
            </w:r>
            <w:r>
              <w:rPr>
                <w:noProof/>
                <w:webHidden/>
              </w:rPr>
              <w:fldChar w:fldCharType="end"/>
            </w:r>
          </w:hyperlink>
        </w:p>
        <w:p w:rsidR="00ED020D" w:rsidRDefault="00B84036">
          <w:pPr>
            <w:pStyle w:val="TOC2"/>
            <w:rPr>
              <w:rFonts w:eastAsiaTheme="minorEastAsia"/>
              <w:noProof/>
              <w:sz w:val="22"/>
              <w:lang w:val="en-NZ" w:eastAsia="en-NZ"/>
            </w:rPr>
          </w:pPr>
          <w:hyperlink w:anchor="_Toc366017010" w:history="1">
            <w:r w:rsidR="00ED020D" w:rsidRPr="008D0F16">
              <w:rPr>
                <w:rStyle w:val="Hyperlink"/>
                <w:noProof/>
              </w:rPr>
              <w:t>#while/#until .. #loop</w:t>
            </w:r>
            <w:r w:rsidR="00ED020D">
              <w:rPr>
                <w:noProof/>
                <w:webHidden/>
              </w:rPr>
              <w:tab/>
            </w:r>
            <w:r>
              <w:rPr>
                <w:noProof/>
                <w:webHidden/>
              </w:rPr>
              <w:fldChar w:fldCharType="begin"/>
            </w:r>
            <w:r w:rsidR="00ED020D">
              <w:rPr>
                <w:noProof/>
                <w:webHidden/>
              </w:rPr>
              <w:instrText xml:space="preserve"> PAGEREF _Toc366017010 \h </w:instrText>
            </w:r>
            <w:r>
              <w:rPr>
                <w:noProof/>
                <w:webHidden/>
              </w:rPr>
            </w:r>
            <w:r>
              <w:rPr>
                <w:noProof/>
                <w:webHidden/>
              </w:rPr>
              <w:fldChar w:fldCharType="separate"/>
            </w:r>
            <w:r w:rsidR="00ED020D">
              <w:rPr>
                <w:noProof/>
                <w:webHidden/>
              </w:rPr>
              <w:t>29</w:t>
            </w:r>
            <w:r>
              <w:rPr>
                <w:noProof/>
                <w:webHidden/>
              </w:rPr>
              <w:fldChar w:fldCharType="end"/>
            </w:r>
          </w:hyperlink>
        </w:p>
        <w:p w:rsidR="00ED020D" w:rsidRDefault="00B84036">
          <w:pPr>
            <w:pStyle w:val="TOC2"/>
            <w:rPr>
              <w:rFonts w:eastAsiaTheme="minorEastAsia"/>
              <w:noProof/>
              <w:sz w:val="22"/>
              <w:lang w:val="en-NZ" w:eastAsia="en-NZ"/>
            </w:rPr>
          </w:pPr>
          <w:hyperlink w:anchor="_Toc366017011" w:history="1">
            <w:r w:rsidR="00ED020D" w:rsidRPr="008D0F16">
              <w:rPr>
                <w:rStyle w:val="Hyperlink"/>
                <w:noProof/>
              </w:rPr>
              <w:t>#if/#ifnot .. #else .. #endif</w:t>
            </w:r>
            <w:r w:rsidR="00ED020D">
              <w:rPr>
                <w:noProof/>
                <w:webHidden/>
              </w:rPr>
              <w:tab/>
            </w:r>
            <w:r>
              <w:rPr>
                <w:noProof/>
                <w:webHidden/>
              </w:rPr>
              <w:fldChar w:fldCharType="begin"/>
            </w:r>
            <w:r w:rsidR="00ED020D">
              <w:rPr>
                <w:noProof/>
                <w:webHidden/>
              </w:rPr>
              <w:instrText xml:space="preserve"> PAGEREF _Toc366017011 \h </w:instrText>
            </w:r>
            <w:r>
              <w:rPr>
                <w:noProof/>
                <w:webHidden/>
              </w:rPr>
            </w:r>
            <w:r>
              <w:rPr>
                <w:noProof/>
                <w:webHidden/>
              </w:rPr>
              <w:fldChar w:fldCharType="separate"/>
            </w:r>
            <w:r w:rsidR="00ED020D">
              <w:rPr>
                <w:noProof/>
                <w:webHidden/>
              </w:rPr>
              <w:t>29</w:t>
            </w:r>
            <w:r>
              <w:rPr>
                <w:noProof/>
                <w:webHidden/>
              </w:rPr>
              <w:fldChar w:fldCharType="end"/>
            </w:r>
          </w:hyperlink>
        </w:p>
        <w:p w:rsidR="00ED020D" w:rsidRDefault="00B84036">
          <w:pPr>
            <w:pStyle w:val="TOC2"/>
            <w:rPr>
              <w:rFonts w:eastAsiaTheme="minorEastAsia"/>
              <w:noProof/>
              <w:sz w:val="22"/>
              <w:lang w:val="en-NZ" w:eastAsia="en-NZ"/>
            </w:rPr>
          </w:pPr>
          <w:hyperlink w:anchor="_Toc366017012" w:history="1">
            <w:r w:rsidR="00ED020D" w:rsidRPr="008D0F16">
              <w:rPr>
                <w:rStyle w:val="Hyperlink"/>
                <w:noProof/>
              </w:rPr>
              <w:t>#info</w:t>
            </w:r>
            <w:r w:rsidR="00ED020D">
              <w:rPr>
                <w:noProof/>
                <w:webHidden/>
              </w:rPr>
              <w:tab/>
            </w:r>
            <w:r>
              <w:rPr>
                <w:noProof/>
                <w:webHidden/>
              </w:rPr>
              <w:fldChar w:fldCharType="begin"/>
            </w:r>
            <w:r w:rsidR="00ED020D">
              <w:rPr>
                <w:noProof/>
                <w:webHidden/>
              </w:rPr>
              <w:instrText xml:space="preserve"> PAGEREF _Toc366017012 \h </w:instrText>
            </w:r>
            <w:r>
              <w:rPr>
                <w:noProof/>
                <w:webHidden/>
              </w:rPr>
            </w:r>
            <w:r>
              <w:rPr>
                <w:noProof/>
                <w:webHidden/>
              </w:rPr>
              <w:fldChar w:fldCharType="separate"/>
            </w:r>
            <w:r w:rsidR="00ED020D">
              <w:rPr>
                <w:noProof/>
                <w:webHidden/>
              </w:rPr>
              <w:t>30</w:t>
            </w:r>
            <w:r>
              <w:rPr>
                <w:noProof/>
                <w:webHidden/>
              </w:rPr>
              <w:fldChar w:fldCharType="end"/>
            </w:r>
          </w:hyperlink>
        </w:p>
        <w:p w:rsidR="00ED020D" w:rsidRDefault="00B84036">
          <w:pPr>
            <w:pStyle w:val="TOC2"/>
            <w:rPr>
              <w:rFonts w:eastAsiaTheme="minorEastAsia"/>
              <w:noProof/>
              <w:sz w:val="22"/>
              <w:lang w:val="en-NZ" w:eastAsia="en-NZ"/>
            </w:rPr>
          </w:pPr>
          <w:hyperlink w:anchor="_Toc366017013" w:history="1">
            <w:r w:rsidR="00ED020D" w:rsidRPr="008D0F16">
              <w:rPr>
                <w:rStyle w:val="Hyperlink"/>
                <w:noProof/>
              </w:rPr>
              <w:t>#warn</w:t>
            </w:r>
            <w:r w:rsidR="00ED020D">
              <w:rPr>
                <w:noProof/>
                <w:webHidden/>
              </w:rPr>
              <w:tab/>
            </w:r>
            <w:r>
              <w:rPr>
                <w:noProof/>
                <w:webHidden/>
              </w:rPr>
              <w:fldChar w:fldCharType="begin"/>
            </w:r>
            <w:r w:rsidR="00ED020D">
              <w:rPr>
                <w:noProof/>
                <w:webHidden/>
              </w:rPr>
              <w:instrText xml:space="preserve"> PAGEREF _Toc366017013 \h </w:instrText>
            </w:r>
            <w:r>
              <w:rPr>
                <w:noProof/>
                <w:webHidden/>
              </w:rPr>
            </w:r>
            <w:r>
              <w:rPr>
                <w:noProof/>
                <w:webHidden/>
              </w:rPr>
              <w:fldChar w:fldCharType="separate"/>
            </w:r>
            <w:r w:rsidR="00ED020D">
              <w:rPr>
                <w:noProof/>
                <w:webHidden/>
              </w:rPr>
              <w:t>30</w:t>
            </w:r>
            <w:r>
              <w:rPr>
                <w:noProof/>
                <w:webHidden/>
              </w:rPr>
              <w:fldChar w:fldCharType="end"/>
            </w:r>
          </w:hyperlink>
        </w:p>
        <w:p w:rsidR="00ED020D" w:rsidRDefault="00B84036">
          <w:pPr>
            <w:pStyle w:val="TOC2"/>
            <w:rPr>
              <w:rFonts w:eastAsiaTheme="minorEastAsia"/>
              <w:noProof/>
              <w:sz w:val="22"/>
              <w:lang w:val="en-NZ" w:eastAsia="en-NZ"/>
            </w:rPr>
          </w:pPr>
          <w:hyperlink w:anchor="_Toc366017014" w:history="1">
            <w:r w:rsidR="00ED020D" w:rsidRPr="008D0F16">
              <w:rPr>
                <w:rStyle w:val="Hyperlink"/>
                <w:noProof/>
              </w:rPr>
              <w:t>#email</w:t>
            </w:r>
            <w:r w:rsidR="00ED020D">
              <w:rPr>
                <w:noProof/>
                <w:webHidden/>
              </w:rPr>
              <w:tab/>
            </w:r>
            <w:r>
              <w:rPr>
                <w:noProof/>
                <w:webHidden/>
              </w:rPr>
              <w:fldChar w:fldCharType="begin"/>
            </w:r>
            <w:r w:rsidR="00ED020D">
              <w:rPr>
                <w:noProof/>
                <w:webHidden/>
              </w:rPr>
              <w:instrText xml:space="preserve"> PAGEREF _Toc366017014 \h </w:instrText>
            </w:r>
            <w:r>
              <w:rPr>
                <w:noProof/>
                <w:webHidden/>
              </w:rPr>
            </w:r>
            <w:r>
              <w:rPr>
                <w:noProof/>
                <w:webHidden/>
              </w:rPr>
              <w:fldChar w:fldCharType="separate"/>
            </w:r>
            <w:r w:rsidR="00ED020D">
              <w:rPr>
                <w:noProof/>
                <w:webHidden/>
              </w:rPr>
              <w:t>30</w:t>
            </w:r>
            <w:r>
              <w:rPr>
                <w:noProof/>
                <w:webHidden/>
              </w:rPr>
              <w:fldChar w:fldCharType="end"/>
            </w:r>
          </w:hyperlink>
        </w:p>
        <w:p w:rsidR="00ED020D" w:rsidRDefault="00B84036">
          <w:pPr>
            <w:pStyle w:val="TOC2"/>
            <w:rPr>
              <w:rFonts w:eastAsiaTheme="minorEastAsia"/>
              <w:noProof/>
              <w:sz w:val="22"/>
              <w:lang w:val="en-NZ" w:eastAsia="en-NZ"/>
            </w:rPr>
          </w:pPr>
          <w:hyperlink w:anchor="_Toc366017015" w:history="1">
            <w:r w:rsidR="00ED020D" w:rsidRPr="008D0F16">
              <w:rPr>
                <w:rStyle w:val="Hyperlink"/>
                <w:noProof/>
              </w:rPr>
              <w:t>#udp</w:t>
            </w:r>
            <w:r w:rsidR="00ED020D">
              <w:rPr>
                <w:noProof/>
                <w:webHidden/>
              </w:rPr>
              <w:tab/>
            </w:r>
            <w:r>
              <w:rPr>
                <w:noProof/>
                <w:webHidden/>
              </w:rPr>
              <w:fldChar w:fldCharType="begin"/>
            </w:r>
            <w:r w:rsidR="00ED020D">
              <w:rPr>
                <w:noProof/>
                <w:webHidden/>
              </w:rPr>
              <w:instrText xml:space="preserve"> PAGEREF _Toc366017015 \h </w:instrText>
            </w:r>
            <w:r>
              <w:rPr>
                <w:noProof/>
                <w:webHidden/>
              </w:rPr>
            </w:r>
            <w:r>
              <w:rPr>
                <w:noProof/>
                <w:webHidden/>
              </w:rPr>
              <w:fldChar w:fldCharType="separate"/>
            </w:r>
            <w:r w:rsidR="00ED020D">
              <w:rPr>
                <w:noProof/>
                <w:webHidden/>
              </w:rPr>
              <w:t>31</w:t>
            </w:r>
            <w:r>
              <w:rPr>
                <w:noProof/>
                <w:webHidden/>
              </w:rPr>
              <w:fldChar w:fldCharType="end"/>
            </w:r>
          </w:hyperlink>
        </w:p>
        <w:p w:rsidR="00ED020D" w:rsidRDefault="00B84036">
          <w:pPr>
            <w:pStyle w:val="TOC2"/>
            <w:rPr>
              <w:rFonts w:eastAsiaTheme="minorEastAsia"/>
              <w:noProof/>
              <w:sz w:val="22"/>
              <w:lang w:val="en-NZ" w:eastAsia="en-NZ"/>
            </w:rPr>
          </w:pPr>
          <w:hyperlink w:anchor="_Toc366017016" w:history="1">
            <w:r w:rsidR="00ED020D" w:rsidRPr="008D0F16">
              <w:rPr>
                <w:rStyle w:val="Hyperlink"/>
                <w:noProof/>
              </w:rPr>
              <w:t>#write</w:t>
            </w:r>
            <w:r w:rsidR="00ED020D">
              <w:rPr>
                <w:noProof/>
                <w:webHidden/>
              </w:rPr>
              <w:tab/>
            </w:r>
            <w:r>
              <w:rPr>
                <w:noProof/>
                <w:webHidden/>
              </w:rPr>
              <w:fldChar w:fldCharType="begin"/>
            </w:r>
            <w:r w:rsidR="00ED020D">
              <w:rPr>
                <w:noProof/>
                <w:webHidden/>
              </w:rPr>
              <w:instrText xml:space="preserve"> PAGEREF _Toc366017016 \h </w:instrText>
            </w:r>
            <w:r>
              <w:rPr>
                <w:noProof/>
                <w:webHidden/>
              </w:rPr>
            </w:r>
            <w:r>
              <w:rPr>
                <w:noProof/>
                <w:webHidden/>
              </w:rPr>
              <w:fldChar w:fldCharType="separate"/>
            </w:r>
            <w:r w:rsidR="00ED020D">
              <w:rPr>
                <w:noProof/>
                <w:webHidden/>
              </w:rPr>
              <w:t>31</w:t>
            </w:r>
            <w:r>
              <w:rPr>
                <w:noProof/>
                <w:webHidden/>
              </w:rPr>
              <w:fldChar w:fldCharType="end"/>
            </w:r>
          </w:hyperlink>
        </w:p>
        <w:p w:rsidR="00ED020D" w:rsidRDefault="00B84036">
          <w:pPr>
            <w:pStyle w:val="TOC2"/>
            <w:rPr>
              <w:rFonts w:eastAsiaTheme="minorEastAsia"/>
              <w:noProof/>
              <w:sz w:val="22"/>
              <w:lang w:val="en-NZ" w:eastAsia="en-NZ"/>
            </w:rPr>
          </w:pPr>
          <w:hyperlink w:anchor="_Toc366017017" w:history="1">
            <w:r w:rsidR="00ED020D" w:rsidRPr="008D0F16">
              <w:rPr>
                <w:rStyle w:val="Hyperlink"/>
                <w:noProof/>
              </w:rPr>
              <w:t>#mbox</w:t>
            </w:r>
            <w:r w:rsidR="00ED020D">
              <w:rPr>
                <w:noProof/>
                <w:webHidden/>
              </w:rPr>
              <w:tab/>
            </w:r>
            <w:r>
              <w:rPr>
                <w:noProof/>
                <w:webHidden/>
              </w:rPr>
              <w:fldChar w:fldCharType="begin"/>
            </w:r>
            <w:r w:rsidR="00ED020D">
              <w:rPr>
                <w:noProof/>
                <w:webHidden/>
              </w:rPr>
              <w:instrText xml:space="preserve"> PAGEREF _Toc366017017 \h </w:instrText>
            </w:r>
            <w:r>
              <w:rPr>
                <w:noProof/>
                <w:webHidden/>
              </w:rPr>
            </w:r>
            <w:r>
              <w:rPr>
                <w:noProof/>
                <w:webHidden/>
              </w:rPr>
              <w:fldChar w:fldCharType="separate"/>
            </w:r>
            <w:r w:rsidR="00ED020D">
              <w:rPr>
                <w:noProof/>
                <w:webHidden/>
              </w:rPr>
              <w:t>31</w:t>
            </w:r>
            <w:r>
              <w:rPr>
                <w:noProof/>
                <w:webHidden/>
              </w:rPr>
              <w:fldChar w:fldCharType="end"/>
            </w:r>
          </w:hyperlink>
        </w:p>
        <w:p w:rsidR="00ED020D" w:rsidRDefault="00B84036">
          <w:pPr>
            <w:pStyle w:val="TOC2"/>
            <w:rPr>
              <w:rFonts w:eastAsiaTheme="minorEastAsia"/>
              <w:noProof/>
              <w:sz w:val="22"/>
              <w:lang w:val="en-NZ" w:eastAsia="en-NZ"/>
            </w:rPr>
          </w:pPr>
          <w:hyperlink w:anchor="_Toc366017018" w:history="1">
            <w:r w:rsidR="00ED020D" w:rsidRPr="008D0F16">
              <w:rPr>
                <w:rStyle w:val="Hyperlink"/>
                <w:noProof/>
              </w:rPr>
              <w:t>#ask</w:t>
            </w:r>
            <w:r w:rsidR="00ED020D">
              <w:rPr>
                <w:noProof/>
                <w:webHidden/>
              </w:rPr>
              <w:tab/>
            </w:r>
            <w:r>
              <w:rPr>
                <w:noProof/>
                <w:webHidden/>
              </w:rPr>
              <w:fldChar w:fldCharType="begin"/>
            </w:r>
            <w:r w:rsidR="00ED020D">
              <w:rPr>
                <w:noProof/>
                <w:webHidden/>
              </w:rPr>
              <w:instrText xml:space="preserve"> PAGEREF _Toc366017018 \h </w:instrText>
            </w:r>
            <w:r>
              <w:rPr>
                <w:noProof/>
                <w:webHidden/>
              </w:rPr>
            </w:r>
            <w:r>
              <w:rPr>
                <w:noProof/>
                <w:webHidden/>
              </w:rPr>
              <w:fldChar w:fldCharType="separate"/>
            </w:r>
            <w:r w:rsidR="00ED020D">
              <w:rPr>
                <w:noProof/>
                <w:webHidden/>
              </w:rPr>
              <w:t>31</w:t>
            </w:r>
            <w:r>
              <w:rPr>
                <w:noProof/>
                <w:webHidden/>
              </w:rPr>
              <w:fldChar w:fldCharType="end"/>
            </w:r>
          </w:hyperlink>
        </w:p>
        <w:p w:rsidR="00ED020D" w:rsidRDefault="00B84036">
          <w:pPr>
            <w:pStyle w:val="TOC2"/>
            <w:rPr>
              <w:rFonts w:eastAsiaTheme="minorEastAsia"/>
              <w:noProof/>
              <w:sz w:val="22"/>
              <w:lang w:val="en-NZ" w:eastAsia="en-NZ"/>
            </w:rPr>
          </w:pPr>
          <w:hyperlink w:anchor="_Toc366017019" w:history="1">
            <w:r w:rsidR="00ED020D" w:rsidRPr="008D0F16">
              <w:rPr>
                <w:rStyle w:val="Hyperlink"/>
                <w:noProof/>
              </w:rPr>
              <w:t>#del</w:t>
            </w:r>
            <w:r w:rsidR="00ED020D">
              <w:rPr>
                <w:noProof/>
                <w:webHidden/>
              </w:rPr>
              <w:tab/>
            </w:r>
            <w:r>
              <w:rPr>
                <w:noProof/>
                <w:webHidden/>
              </w:rPr>
              <w:fldChar w:fldCharType="begin"/>
            </w:r>
            <w:r w:rsidR="00ED020D">
              <w:rPr>
                <w:noProof/>
                <w:webHidden/>
              </w:rPr>
              <w:instrText xml:space="preserve"> PAGEREF _Toc366017019 \h </w:instrText>
            </w:r>
            <w:r>
              <w:rPr>
                <w:noProof/>
                <w:webHidden/>
              </w:rPr>
            </w:r>
            <w:r>
              <w:rPr>
                <w:noProof/>
                <w:webHidden/>
              </w:rPr>
              <w:fldChar w:fldCharType="separate"/>
            </w:r>
            <w:r w:rsidR="00ED020D">
              <w:rPr>
                <w:noProof/>
                <w:webHidden/>
              </w:rPr>
              <w:t>31</w:t>
            </w:r>
            <w:r>
              <w:rPr>
                <w:noProof/>
                <w:webHidden/>
              </w:rPr>
              <w:fldChar w:fldCharType="end"/>
            </w:r>
          </w:hyperlink>
        </w:p>
        <w:p w:rsidR="00ED020D" w:rsidRDefault="00B84036">
          <w:pPr>
            <w:pStyle w:val="TOC2"/>
            <w:rPr>
              <w:rFonts w:eastAsiaTheme="minorEastAsia"/>
              <w:noProof/>
              <w:sz w:val="22"/>
              <w:lang w:val="en-NZ" w:eastAsia="en-NZ"/>
            </w:rPr>
          </w:pPr>
          <w:hyperlink w:anchor="_Toc366017020" w:history="1">
            <w:r w:rsidR="00ED020D" w:rsidRPr="008D0F16">
              <w:rPr>
                <w:rStyle w:val="Hyperlink"/>
                <w:noProof/>
              </w:rPr>
              <w:t>#copy</w:t>
            </w:r>
            <w:r w:rsidR="00ED020D">
              <w:rPr>
                <w:noProof/>
                <w:webHidden/>
              </w:rPr>
              <w:tab/>
            </w:r>
            <w:r>
              <w:rPr>
                <w:noProof/>
                <w:webHidden/>
              </w:rPr>
              <w:fldChar w:fldCharType="begin"/>
            </w:r>
            <w:r w:rsidR="00ED020D">
              <w:rPr>
                <w:noProof/>
                <w:webHidden/>
              </w:rPr>
              <w:instrText xml:space="preserve"> PAGEREF _Toc366017020 \h </w:instrText>
            </w:r>
            <w:r>
              <w:rPr>
                <w:noProof/>
                <w:webHidden/>
              </w:rPr>
            </w:r>
            <w:r>
              <w:rPr>
                <w:noProof/>
                <w:webHidden/>
              </w:rPr>
              <w:fldChar w:fldCharType="separate"/>
            </w:r>
            <w:r w:rsidR="00ED020D">
              <w:rPr>
                <w:noProof/>
                <w:webHidden/>
              </w:rPr>
              <w:t>31</w:t>
            </w:r>
            <w:r>
              <w:rPr>
                <w:noProof/>
                <w:webHidden/>
              </w:rPr>
              <w:fldChar w:fldCharType="end"/>
            </w:r>
          </w:hyperlink>
        </w:p>
        <w:p w:rsidR="00ED020D" w:rsidRDefault="00B84036">
          <w:pPr>
            <w:pStyle w:val="TOC2"/>
            <w:rPr>
              <w:rFonts w:eastAsiaTheme="minorEastAsia"/>
              <w:noProof/>
              <w:sz w:val="22"/>
              <w:lang w:val="en-NZ" w:eastAsia="en-NZ"/>
            </w:rPr>
          </w:pPr>
          <w:hyperlink w:anchor="_Toc366017021" w:history="1">
            <w:r w:rsidR="00ED020D" w:rsidRPr="008D0F16">
              <w:rPr>
                <w:rStyle w:val="Hyperlink"/>
                <w:noProof/>
              </w:rPr>
              <w:t>#dir</w:t>
            </w:r>
            <w:r w:rsidR="00ED020D">
              <w:rPr>
                <w:noProof/>
                <w:webHidden/>
              </w:rPr>
              <w:tab/>
            </w:r>
            <w:r>
              <w:rPr>
                <w:noProof/>
                <w:webHidden/>
              </w:rPr>
              <w:fldChar w:fldCharType="begin"/>
            </w:r>
            <w:r w:rsidR="00ED020D">
              <w:rPr>
                <w:noProof/>
                <w:webHidden/>
              </w:rPr>
              <w:instrText xml:space="preserve"> PAGEREF _Toc366017021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2"/>
            <w:rPr>
              <w:rFonts w:eastAsiaTheme="minorEastAsia"/>
              <w:noProof/>
              <w:sz w:val="22"/>
              <w:lang w:val="en-NZ" w:eastAsia="en-NZ"/>
            </w:rPr>
          </w:pPr>
          <w:hyperlink w:anchor="_Toc366017022" w:history="1">
            <w:r w:rsidR="00ED020D" w:rsidRPr="008D0F16">
              <w:rPr>
                <w:rStyle w:val="Hyperlink"/>
                <w:noProof/>
              </w:rPr>
              <w:t>#mkdir</w:t>
            </w:r>
            <w:r w:rsidR="00ED020D">
              <w:rPr>
                <w:noProof/>
                <w:webHidden/>
              </w:rPr>
              <w:tab/>
            </w:r>
            <w:r>
              <w:rPr>
                <w:noProof/>
                <w:webHidden/>
              </w:rPr>
              <w:fldChar w:fldCharType="begin"/>
            </w:r>
            <w:r w:rsidR="00ED020D">
              <w:rPr>
                <w:noProof/>
                <w:webHidden/>
              </w:rPr>
              <w:instrText xml:space="preserve"> PAGEREF _Toc366017022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2"/>
            <w:rPr>
              <w:rFonts w:eastAsiaTheme="minorEastAsia"/>
              <w:noProof/>
              <w:sz w:val="22"/>
              <w:lang w:val="en-NZ" w:eastAsia="en-NZ"/>
            </w:rPr>
          </w:pPr>
          <w:hyperlink w:anchor="_Toc366017023" w:history="1">
            <w:r w:rsidR="00ED020D" w:rsidRPr="008D0F16">
              <w:rPr>
                <w:rStyle w:val="Hyperlink"/>
                <w:noProof/>
              </w:rPr>
              <w:t>#rmdir</w:t>
            </w:r>
            <w:r w:rsidR="00ED020D">
              <w:rPr>
                <w:noProof/>
                <w:webHidden/>
              </w:rPr>
              <w:tab/>
            </w:r>
            <w:r>
              <w:rPr>
                <w:noProof/>
                <w:webHidden/>
              </w:rPr>
              <w:fldChar w:fldCharType="begin"/>
            </w:r>
            <w:r w:rsidR="00ED020D">
              <w:rPr>
                <w:noProof/>
                <w:webHidden/>
              </w:rPr>
              <w:instrText xml:space="preserve"> PAGEREF _Toc366017023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2"/>
            <w:rPr>
              <w:rFonts w:eastAsiaTheme="minorEastAsia"/>
              <w:noProof/>
              <w:sz w:val="22"/>
              <w:lang w:val="en-NZ" w:eastAsia="en-NZ"/>
            </w:rPr>
          </w:pPr>
          <w:hyperlink w:anchor="_Toc366017024" w:history="1">
            <w:r w:rsidR="00ED020D" w:rsidRPr="008D0F16">
              <w:rPr>
                <w:rStyle w:val="Hyperlink"/>
                <w:noProof/>
              </w:rPr>
              <w:t>#server</w:t>
            </w:r>
            <w:r w:rsidR="00ED020D">
              <w:rPr>
                <w:noProof/>
                <w:webHidden/>
              </w:rPr>
              <w:tab/>
            </w:r>
            <w:r>
              <w:rPr>
                <w:noProof/>
                <w:webHidden/>
              </w:rPr>
              <w:fldChar w:fldCharType="begin"/>
            </w:r>
            <w:r w:rsidR="00ED020D">
              <w:rPr>
                <w:noProof/>
                <w:webHidden/>
              </w:rPr>
              <w:instrText xml:space="preserve"> PAGEREF _Toc366017024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2"/>
            <w:rPr>
              <w:rFonts w:eastAsiaTheme="minorEastAsia"/>
              <w:noProof/>
              <w:sz w:val="22"/>
              <w:lang w:val="en-NZ" w:eastAsia="en-NZ"/>
            </w:rPr>
          </w:pPr>
          <w:hyperlink w:anchor="_Toc366017025" w:history="1">
            <w:r w:rsidR="00ED020D" w:rsidRPr="008D0F16">
              <w:rPr>
                <w:rStyle w:val="Hyperlink"/>
                <w:noProof/>
              </w:rPr>
              <w:t>#post</w:t>
            </w:r>
            <w:r w:rsidR="00ED020D">
              <w:rPr>
                <w:noProof/>
                <w:webHidden/>
              </w:rPr>
              <w:tab/>
            </w:r>
            <w:r>
              <w:rPr>
                <w:noProof/>
                <w:webHidden/>
              </w:rPr>
              <w:fldChar w:fldCharType="begin"/>
            </w:r>
            <w:r w:rsidR="00ED020D">
              <w:rPr>
                <w:noProof/>
                <w:webHidden/>
              </w:rPr>
              <w:instrText xml:space="preserve"> PAGEREF _Toc366017025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2"/>
            <w:rPr>
              <w:rFonts w:eastAsiaTheme="minorEastAsia"/>
              <w:noProof/>
              <w:sz w:val="22"/>
              <w:lang w:val="en-NZ" w:eastAsia="en-NZ"/>
            </w:rPr>
          </w:pPr>
          <w:hyperlink w:anchor="_Toc366017026" w:history="1">
            <w:r w:rsidR="00ED020D" w:rsidRPr="008D0F16">
              <w:rPr>
                <w:rStyle w:val="Hyperlink"/>
                <w:noProof/>
              </w:rPr>
              <w:t>#watch</w:t>
            </w:r>
            <w:r w:rsidR="00ED020D">
              <w:rPr>
                <w:noProof/>
                <w:webHidden/>
              </w:rPr>
              <w:tab/>
            </w:r>
            <w:r>
              <w:rPr>
                <w:noProof/>
                <w:webHidden/>
              </w:rPr>
              <w:fldChar w:fldCharType="begin"/>
            </w:r>
            <w:r w:rsidR="00ED020D">
              <w:rPr>
                <w:noProof/>
                <w:webHidden/>
              </w:rPr>
              <w:instrText xml:space="preserve"> PAGEREF _Toc366017026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2"/>
            <w:rPr>
              <w:rFonts w:eastAsiaTheme="minorEastAsia"/>
              <w:noProof/>
              <w:sz w:val="22"/>
              <w:lang w:val="en-NZ" w:eastAsia="en-NZ"/>
            </w:rPr>
          </w:pPr>
          <w:hyperlink w:anchor="_Toc366017027" w:history="1">
            <w:r w:rsidR="00ED020D" w:rsidRPr="008D0F16">
              <w:rPr>
                <w:rStyle w:val="Hyperlink"/>
                <w:noProof/>
              </w:rPr>
              <w:t>#exit</w:t>
            </w:r>
            <w:r w:rsidR="00ED020D">
              <w:rPr>
                <w:noProof/>
                <w:webHidden/>
              </w:rPr>
              <w:tab/>
            </w:r>
            <w:r>
              <w:rPr>
                <w:noProof/>
                <w:webHidden/>
              </w:rPr>
              <w:fldChar w:fldCharType="begin"/>
            </w:r>
            <w:r w:rsidR="00ED020D">
              <w:rPr>
                <w:noProof/>
                <w:webHidden/>
              </w:rPr>
              <w:instrText xml:space="preserve"> PAGEREF _Toc366017027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2"/>
            <w:rPr>
              <w:rFonts w:eastAsiaTheme="minorEastAsia"/>
              <w:noProof/>
              <w:sz w:val="22"/>
              <w:lang w:val="en-NZ" w:eastAsia="en-NZ"/>
            </w:rPr>
          </w:pPr>
          <w:hyperlink w:anchor="_Toc366017028" w:history="1">
            <w:r w:rsidR="00ED020D" w:rsidRPr="008D0F16">
              <w:rPr>
                <w:rStyle w:val="Hyperlink"/>
                <w:noProof/>
              </w:rPr>
              <w:t>#pause</w:t>
            </w:r>
            <w:r w:rsidR="00ED020D">
              <w:rPr>
                <w:noProof/>
                <w:webHidden/>
              </w:rPr>
              <w:tab/>
            </w:r>
            <w:r>
              <w:rPr>
                <w:noProof/>
                <w:webHidden/>
              </w:rPr>
              <w:fldChar w:fldCharType="begin"/>
            </w:r>
            <w:r w:rsidR="00ED020D">
              <w:rPr>
                <w:noProof/>
                <w:webHidden/>
              </w:rPr>
              <w:instrText xml:space="preserve"> PAGEREF _Toc366017028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1"/>
            <w:rPr>
              <w:rFonts w:eastAsiaTheme="minorEastAsia"/>
              <w:noProof/>
              <w:lang w:val="en-NZ" w:eastAsia="en-NZ"/>
            </w:rPr>
          </w:pPr>
          <w:hyperlink w:anchor="_Toc366017029" w:history="1">
            <w:r w:rsidR="00ED020D" w:rsidRPr="008D0F16">
              <w:rPr>
                <w:rStyle w:val="Hyperlink"/>
                <w:noProof/>
              </w:rPr>
              <w:t>Server Mode</w:t>
            </w:r>
            <w:r w:rsidR="00ED020D">
              <w:rPr>
                <w:noProof/>
                <w:webHidden/>
              </w:rPr>
              <w:tab/>
            </w:r>
            <w:r>
              <w:rPr>
                <w:noProof/>
                <w:webHidden/>
              </w:rPr>
              <w:fldChar w:fldCharType="begin"/>
            </w:r>
            <w:r w:rsidR="00ED020D">
              <w:rPr>
                <w:noProof/>
                <w:webHidden/>
              </w:rPr>
              <w:instrText xml:space="preserve"> PAGEREF _Toc366017029 \h </w:instrText>
            </w:r>
            <w:r>
              <w:rPr>
                <w:noProof/>
                <w:webHidden/>
              </w:rPr>
            </w:r>
            <w:r>
              <w:rPr>
                <w:noProof/>
                <w:webHidden/>
              </w:rPr>
              <w:fldChar w:fldCharType="separate"/>
            </w:r>
            <w:r w:rsidR="00ED020D">
              <w:rPr>
                <w:noProof/>
                <w:webHidden/>
              </w:rPr>
              <w:t>32</w:t>
            </w:r>
            <w:r>
              <w:rPr>
                <w:noProof/>
                <w:webHidden/>
              </w:rPr>
              <w:fldChar w:fldCharType="end"/>
            </w:r>
          </w:hyperlink>
        </w:p>
        <w:p w:rsidR="00ED020D" w:rsidRDefault="00B84036">
          <w:pPr>
            <w:pStyle w:val="TOC1"/>
            <w:rPr>
              <w:rFonts w:eastAsiaTheme="minorEastAsia"/>
              <w:noProof/>
              <w:lang w:val="en-NZ" w:eastAsia="en-NZ"/>
            </w:rPr>
          </w:pPr>
          <w:hyperlink w:anchor="_Toc366017030" w:history="1">
            <w:r w:rsidR="00ED020D" w:rsidRPr="008D0F16">
              <w:rPr>
                <w:rStyle w:val="Hyperlink"/>
                <w:noProof/>
              </w:rPr>
              <w:t>File Watcher Mode</w:t>
            </w:r>
            <w:r w:rsidR="00ED020D">
              <w:rPr>
                <w:noProof/>
                <w:webHidden/>
              </w:rPr>
              <w:tab/>
            </w:r>
            <w:r>
              <w:rPr>
                <w:noProof/>
                <w:webHidden/>
              </w:rPr>
              <w:fldChar w:fldCharType="begin"/>
            </w:r>
            <w:r w:rsidR="00ED020D">
              <w:rPr>
                <w:noProof/>
                <w:webHidden/>
              </w:rPr>
              <w:instrText xml:space="preserve"> PAGEREF _Toc366017030 \h </w:instrText>
            </w:r>
            <w:r>
              <w:rPr>
                <w:noProof/>
                <w:webHidden/>
              </w:rPr>
            </w:r>
            <w:r>
              <w:rPr>
                <w:noProof/>
                <w:webHidden/>
              </w:rPr>
              <w:fldChar w:fldCharType="separate"/>
            </w:r>
            <w:r w:rsidR="00ED020D">
              <w:rPr>
                <w:noProof/>
                <w:webHidden/>
              </w:rPr>
              <w:t>33</w:t>
            </w:r>
            <w:r>
              <w:rPr>
                <w:noProof/>
                <w:webHidden/>
              </w:rPr>
              <w:fldChar w:fldCharType="end"/>
            </w:r>
          </w:hyperlink>
        </w:p>
        <w:p w:rsidR="00ED020D" w:rsidRDefault="00B84036">
          <w:pPr>
            <w:pStyle w:val="TOC1"/>
            <w:rPr>
              <w:rFonts w:eastAsiaTheme="minorEastAsia"/>
              <w:noProof/>
              <w:lang w:val="en-NZ" w:eastAsia="en-NZ"/>
            </w:rPr>
          </w:pPr>
          <w:hyperlink w:anchor="_Toc366017031" w:history="1">
            <w:r w:rsidR="00ED020D" w:rsidRPr="008D0F16">
              <w:rPr>
                <w:rStyle w:val="Hyperlink"/>
                <w:noProof/>
              </w:rPr>
              <w:t>Text Tools (</w:t>
            </w:r>
            <w:r w:rsidR="00ED020D" w:rsidRPr="008D0F16">
              <w:rPr>
                <w:rStyle w:val="Hyperlink"/>
                <w:i/>
                <w:noProof/>
              </w:rPr>
              <w:t>#with</w:t>
            </w:r>
            <w:r w:rsidR="00ED020D" w:rsidRPr="008D0F16">
              <w:rPr>
                <w:rStyle w:val="Hyperlink"/>
                <w:noProof/>
              </w:rPr>
              <w:t>-scripts)</w:t>
            </w:r>
            <w:r w:rsidR="00ED020D">
              <w:rPr>
                <w:noProof/>
                <w:webHidden/>
              </w:rPr>
              <w:tab/>
            </w:r>
            <w:r>
              <w:rPr>
                <w:noProof/>
                <w:webHidden/>
              </w:rPr>
              <w:fldChar w:fldCharType="begin"/>
            </w:r>
            <w:r w:rsidR="00ED020D">
              <w:rPr>
                <w:noProof/>
                <w:webHidden/>
              </w:rPr>
              <w:instrText xml:space="preserve"> PAGEREF _Toc366017031 \h </w:instrText>
            </w:r>
            <w:r>
              <w:rPr>
                <w:noProof/>
                <w:webHidden/>
              </w:rPr>
            </w:r>
            <w:r>
              <w:rPr>
                <w:noProof/>
                <w:webHidden/>
              </w:rPr>
              <w:fldChar w:fldCharType="separate"/>
            </w:r>
            <w:r w:rsidR="00ED020D">
              <w:rPr>
                <w:noProof/>
                <w:webHidden/>
              </w:rPr>
              <w:t>33</w:t>
            </w:r>
            <w:r>
              <w:rPr>
                <w:noProof/>
                <w:webHidden/>
              </w:rPr>
              <w:fldChar w:fldCharType="end"/>
            </w:r>
          </w:hyperlink>
        </w:p>
        <w:p w:rsidR="00ED020D" w:rsidRDefault="00B84036">
          <w:pPr>
            <w:pStyle w:val="TOC1"/>
            <w:rPr>
              <w:rFonts w:eastAsiaTheme="minorEastAsia"/>
              <w:noProof/>
              <w:lang w:val="en-NZ" w:eastAsia="en-NZ"/>
            </w:rPr>
          </w:pPr>
          <w:hyperlink w:anchor="_Toc366017032" w:history="1">
            <w:r w:rsidR="00ED020D" w:rsidRPr="008D0F16">
              <w:rPr>
                <w:rStyle w:val="Hyperlink"/>
                <w:noProof/>
              </w:rPr>
              <w:t>Command Line</w:t>
            </w:r>
            <w:r w:rsidR="00ED020D">
              <w:rPr>
                <w:noProof/>
                <w:webHidden/>
              </w:rPr>
              <w:tab/>
            </w:r>
            <w:r>
              <w:rPr>
                <w:noProof/>
                <w:webHidden/>
              </w:rPr>
              <w:fldChar w:fldCharType="begin"/>
            </w:r>
            <w:r w:rsidR="00ED020D">
              <w:rPr>
                <w:noProof/>
                <w:webHidden/>
              </w:rPr>
              <w:instrText xml:space="preserve"> PAGEREF _Toc366017032 \h </w:instrText>
            </w:r>
            <w:r>
              <w:rPr>
                <w:noProof/>
                <w:webHidden/>
              </w:rPr>
            </w:r>
            <w:r>
              <w:rPr>
                <w:noProof/>
                <w:webHidden/>
              </w:rPr>
              <w:fldChar w:fldCharType="separate"/>
            </w:r>
            <w:r w:rsidR="00ED020D">
              <w:rPr>
                <w:noProof/>
                <w:webHidden/>
              </w:rPr>
              <w:t>34</w:t>
            </w:r>
            <w:r>
              <w:rPr>
                <w:noProof/>
                <w:webHidden/>
              </w:rPr>
              <w:fldChar w:fldCharType="end"/>
            </w:r>
          </w:hyperlink>
        </w:p>
        <w:p w:rsidR="00ED020D" w:rsidRDefault="00B84036">
          <w:pPr>
            <w:pStyle w:val="TOC1"/>
            <w:rPr>
              <w:rFonts w:eastAsiaTheme="minorEastAsia"/>
              <w:noProof/>
              <w:lang w:val="en-NZ" w:eastAsia="en-NZ"/>
            </w:rPr>
          </w:pPr>
          <w:hyperlink w:anchor="_Toc366017033" w:history="1">
            <w:r w:rsidR="00ED020D" w:rsidRPr="008D0F16">
              <w:rPr>
                <w:rStyle w:val="Hyperlink"/>
                <w:noProof/>
              </w:rPr>
              <w:t>GUI</w:t>
            </w:r>
            <w:r w:rsidR="00ED020D">
              <w:rPr>
                <w:noProof/>
                <w:webHidden/>
              </w:rPr>
              <w:tab/>
            </w:r>
            <w:r>
              <w:rPr>
                <w:noProof/>
                <w:webHidden/>
              </w:rPr>
              <w:fldChar w:fldCharType="begin"/>
            </w:r>
            <w:r w:rsidR="00ED020D">
              <w:rPr>
                <w:noProof/>
                <w:webHidden/>
              </w:rPr>
              <w:instrText xml:space="preserve"> PAGEREF _Toc366017033 \h </w:instrText>
            </w:r>
            <w:r>
              <w:rPr>
                <w:noProof/>
                <w:webHidden/>
              </w:rPr>
            </w:r>
            <w:r>
              <w:rPr>
                <w:noProof/>
                <w:webHidden/>
              </w:rPr>
              <w:fldChar w:fldCharType="separate"/>
            </w:r>
            <w:r w:rsidR="00ED020D">
              <w:rPr>
                <w:noProof/>
                <w:webHidden/>
              </w:rPr>
              <w:t>34</w:t>
            </w:r>
            <w:r>
              <w:rPr>
                <w:noProof/>
                <w:webHidden/>
              </w:rPr>
              <w:fldChar w:fldCharType="end"/>
            </w:r>
          </w:hyperlink>
        </w:p>
        <w:p w:rsidR="00ED020D" w:rsidRDefault="00B84036">
          <w:pPr>
            <w:pStyle w:val="TOC1"/>
            <w:rPr>
              <w:rFonts w:eastAsiaTheme="minorEastAsia"/>
              <w:noProof/>
              <w:lang w:val="en-NZ" w:eastAsia="en-NZ"/>
            </w:rPr>
          </w:pPr>
          <w:hyperlink w:anchor="_Toc366017034" w:history="1">
            <w:r w:rsidR="00ED020D" w:rsidRPr="008D0F16">
              <w:rPr>
                <w:rStyle w:val="Hyperlink"/>
                <w:noProof/>
              </w:rPr>
              <w:t>Appendix 1: #do-block markers</w:t>
            </w:r>
            <w:r w:rsidR="00ED020D">
              <w:rPr>
                <w:noProof/>
                <w:webHidden/>
              </w:rPr>
              <w:tab/>
            </w:r>
            <w:r>
              <w:rPr>
                <w:noProof/>
                <w:webHidden/>
              </w:rPr>
              <w:fldChar w:fldCharType="begin"/>
            </w:r>
            <w:r w:rsidR="00ED020D">
              <w:rPr>
                <w:noProof/>
                <w:webHidden/>
              </w:rPr>
              <w:instrText xml:space="preserve"> PAGEREF _Toc366017034 \h </w:instrText>
            </w:r>
            <w:r>
              <w:rPr>
                <w:noProof/>
                <w:webHidden/>
              </w:rPr>
            </w:r>
            <w:r>
              <w:rPr>
                <w:noProof/>
                <w:webHidden/>
              </w:rPr>
              <w:fldChar w:fldCharType="separate"/>
            </w:r>
            <w:r w:rsidR="00ED020D">
              <w:rPr>
                <w:noProof/>
                <w:webHidden/>
              </w:rPr>
              <w:t>36</w:t>
            </w:r>
            <w:r>
              <w:rPr>
                <w:noProof/>
                <w:webHidden/>
              </w:rPr>
              <w:fldChar w:fldCharType="end"/>
            </w:r>
          </w:hyperlink>
        </w:p>
        <w:p w:rsidR="00ED020D" w:rsidRDefault="00B84036">
          <w:pPr>
            <w:pStyle w:val="TOC2"/>
            <w:rPr>
              <w:rFonts w:eastAsiaTheme="minorEastAsia"/>
              <w:noProof/>
              <w:sz w:val="22"/>
              <w:lang w:val="en-NZ" w:eastAsia="en-NZ"/>
            </w:rPr>
          </w:pPr>
          <w:hyperlink w:anchor="_Toc366017035" w:history="1">
            <w:r w:rsidR="00ED020D" w:rsidRPr="008D0F16">
              <w:rPr>
                <w:rStyle w:val="Hyperlink"/>
                <w:noProof/>
              </w:rPr>
              <w:t>.cs (C#)</w:t>
            </w:r>
            <w:r w:rsidR="00ED020D">
              <w:rPr>
                <w:noProof/>
                <w:webHidden/>
              </w:rPr>
              <w:tab/>
            </w:r>
            <w:r>
              <w:rPr>
                <w:noProof/>
                <w:webHidden/>
              </w:rPr>
              <w:fldChar w:fldCharType="begin"/>
            </w:r>
            <w:r w:rsidR="00ED020D">
              <w:rPr>
                <w:noProof/>
                <w:webHidden/>
              </w:rPr>
              <w:instrText xml:space="preserve"> PAGEREF _Toc366017035 \h </w:instrText>
            </w:r>
            <w:r>
              <w:rPr>
                <w:noProof/>
                <w:webHidden/>
              </w:rPr>
            </w:r>
            <w:r>
              <w:rPr>
                <w:noProof/>
                <w:webHidden/>
              </w:rPr>
              <w:fldChar w:fldCharType="separate"/>
            </w:r>
            <w:r w:rsidR="00ED020D">
              <w:rPr>
                <w:noProof/>
                <w:webHidden/>
              </w:rPr>
              <w:t>36</w:t>
            </w:r>
            <w:r>
              <w:rPr>
                <w:noProof/>
                <w:webHidden/>
              </w:rPr>
              <w:fldChar w:fldCharType="end"/>
            </w:r>
          </w:hyperlink>
        </w:p>
        <w:p w:rsidR="00ED020D" w:rsidRDefault="00B84036">
          <w:pPr>
            <w:pStyle w:val="TOC2"/>
            <w:rPr>
              <w:rFonts w:eastAsiaTheme="minorEastAsia"/>
              <w:noProof/>
              <w:sz w:val="22"/>
              <w:lang w:val="en-NZ" w:eastAsia="en-NZ"/>
            </w:rPr>
          </w:pPr>
          <w:hyperlink w:anchor="_Toc366017036" w:history="1">
            <w:r w:rsidR="00ED020D" w:rsidRPr="008D0F16">
              <w:rPr>
                <w:rStyle w:val="Hyperlink"/>
                <w:noProof/>
              </w:rPr>
              <w:t>.xml, .config, .html, .htm</w:t>
            </w:r>
            <w:r w:rsidR="00ED020D">
              <w:rPr>
                <w:noProof/>
                <w:webHidden/>
              </w:rPr>
              <w:tab/>
            </w:r>
            <w:r>
              <w:rPr>
                <w:noProof/>
                <w:webHidden/>
              </w:rPr>
              <w:fldChar w:fldCharType="begin"/>
            </w:r>
            <w:r w:rsidR="00ED020D">
              <w:rPr>
                <w:noProof/>
                <w:webHidden/>
              </w:rPr>
              <w:instrText xml:space="preserve"> PAGEREF _Toc366017036 \h </w:instrText>
            </w:r>
            <w:r>
              <w:rPr>
                <w:noProof/>
                <w:webHidden/>
              </w:rPr>
            </w:r>
            <w:r>
              <w:rPr>
                <w:noProof/>
                <w:webHidden/>
              </w:rPr>
              <w:fldChar w:fldCharType="separate"/>
            </w:r>
            <w:r w:rsidR="00ED020D">
              <w:rPr>
                <w:noProof/>
                <w:webHidden/>
              </w:rPr>
              <w:t>36</w:t>
            </w:r>
            <w:r>
              <w:rPr>
                <w:noProof/>
                <w:webHidden/>
              </w:rPr>
              <w:fldChar w:fldCharType="end"/>
            </w:r>
          </w:hyperlink>
        </w:p>
        <w:p w:rsidR="00ED020D" w:rsidRDefault="00B84036">
          <w:pPr>
            <w:pStyle w:val="TOC2"/>
            <w:rPr>
              <w:rFonts w:eastAsiaTheme="minorEastAsia"/>
              <w:noProof/>
              <w:sz w:val="22"/>
              <w:lang w:val="en-NZ" w:eastAsia="en-NZ"/>
            </w:rPr>
          </w:pPr>
          <w:hyperlink w:anchor="_Toc366017037" w:history="1">
            <w:r w:rsidR="00ED020D" w:rsidRPr="008D0F16">
              <w:rPr>
                <w:rStyle w:val="Hyperlink"/>
                <w:noProof/>
              </w:rPr>
              <w:t>.bat</w:t>
            </w:r>
            <w:r w:rsidR="00ED020D">
              <w:rPr>
                <w:noProof/>
                <w:webHidden/>
              </w:rPr>
              <w:tab/>
            </w:r>
            <w:r>
              <w:rPr>
                <w:noProof/>
                <w:webHidden/>
              </w:rPr>
              <w:fldChar w:fldCharType="begin"/>
            </w:r>
            <w:r w:rsidR="00ED020D">
              <w:rPr>
                <w:noProof/>
                <w:webHidden/>
              </w:rPr>
              <w:instrText xml:space="preserve"> PAGEREF _Toc366017037 \h </w:instrText>
            </w:r>
            <w:r>
              <w:rPr>
                <w:noProof/>
                <w:webHidden/>
              </w:rPr>
            </w:r>
            <w:r>
              <w:rPr>
                <w:noProof/>
                <w:webHidden/>
              </w:rPr>
              <w:fldChar w:fldCharType="separate"/>
            </w:r>
            <w:r w:rsidR="00ED020D">
              <w:rPr>
                <w:noProof/>
                <w:webHidden/>
              </w:rPr>
              <w:t>36</w:t>
            </w:r>
            <w:r>
              <w:rPr>
                <w:noProof/>
                <w:webHidden/>
              </w:rPr>
              <w:fldChar w:fldCharType="end"/>
            </w:r>
          </w:hyperlink>
        </w:p>
        <w:p w:rsidR="00ED020D" w:rsidRDefault="00B84036">
          <w:pPr>
            <w:pStyle w:val="TOC2"/>
            <w:rPr>
              <w:rFonts w:eastAsiaTheme="minorEastAsia"/>
              <w:noProof/>
              <w:sz w:val="22"/>
              <w:lang w:val="en-NZ" w:eastAsia="en-NZ"/>
            </w:rPr>
          </w:pPr>
          <w:hyperlink w:anchor="_Toc366017038" w:history="1">
            <w:r w:rsidR="00ED020D" w:rsidRPr="008D0F16">
              <w:rPr>
                <w:rStyle w:val="Hyperlink"/>
                <w:noProof/>
              </w:rPr>
              <w:t>Default</w:t>
            </w:r>
            <w:r w:rsidR="00ED020D">
              <w:rPr>
                <w:noProof/>
                <w:webHidden/>
              </w:rPr>
              <w:tab/>
            </w:r>
            <w:r>
              <w:rPr>
                <w:noProof/>
                <w:webHidden/>
              </w:rPr>
              <w:fldChar w:fldCharType="begin"/>
            </w:r>
            <w:r w:rsidR="00ED020D">
              <w:rPr>
                <w:noProof/>
                <w:webHidden/>
              </w:rPr>
              <w:instrText xml:space="preserve"> PAGEREF _Toc366017038 \h </w:instrText>
            </w:r>
            <w:r>
              <w:rPr>
                <w:noProof/>
                <w:webHidden/>
              </w:rPr>
            </w:r>
            <w:r>
              <w:rPr>
                <w:noProof/>
                <w:webHidden/>
              </w:rPr>
              <w:fldChar w:fldCharType="separate"/>
            </w:r>
            <w:r w:rsidR="00ED020D">
              <w:rPr>
                <w:noProof/>
                <w:webHidden/>
              </w:rPr>
              <w:t>36</w:t>
            </w:r>
            <w:r>
              <w:rPr>
                <w:noProof/>
                <w:webHidden/>
              </w:rPr>
              <w:fldChar w:fldCharType="end"/>
            </w:r>
          </w:hyperlink>
        </w:p>
        <w:p w:rsidR="00ED020D" w:rsidRDefault="00B84036">
          <w:pPr>
            <w:pStyle w:val="TOC1"/>
            <w:rPr>
              <w:rFonts w:eastAsiaTheme="minorEastAsia"/>
              <w:noProof/>
              <w:lang w:val="en-NZ" w:eastAsia="en-NZ"/>
            </w:rPr>
          </w:pPr>
          <w:hyperlink w:anchor="_Toc366017039" w:history="1">
            <w:r w:rsidR="00ED020D" w:rsidRPr="008D0F16">
              <w:rPr>
                <w:rStyle w:val="Hyperlink"/>
                <w:noProof/>
              </w:rPr>
              <w:t>Appendix 2: The #with Command</w:t>
            </w:r>
            <w:r w:rsidR="00ED020D">
              <w:rPr>
                <w:noProof/>
                <w:webHidden/>
              </w:rPr>
              <w:tab/>
            </w:r>
            <w:r>
              <w:rPr>
                <w:noProof/>
                <w:webHidden/>
              </w:rPr>
              <w:fldChar w:fldCharType="begin"/>
            </w:r>
            <w:r w:rsidR="00ED020D">
              <w:rPr>
                <w:noProof/>
                <w:webHidden/>
              </w:rPr>
              <w:instrText xml:space="preserve"> PAGEREF _Toc366017039 \h </w:instrText>
            </w:r>
            <w:r>
              <w:rPr>
                <w:noProof/>
                <w:webHidden/>
              </w:rPr>
            </w:r>
            <w:r>
              <w:rPr>
                <w:noProof/>
                <w:webHidden/>
              </w:rPr>
              <w:fldChar w:fldCharType="separate"/>
            </w:r>
            <w:r w:rsidR="00ED020D">
              <w:rPr>
                <w:noProof/>
                <w:webHidden/>
              </w:rPr>
              <w:t>37</w:t>
            </w:r>
            <w:r>
              <w:rPr>
                <w:noProof/>
                <w:webHidden/>
              </w:rPr>
              <w:fldChar w:fldCharType="end"/>
            </w:r>
          </w:hyperlink>
        </w:p>
        <w:p w:rsidR="00ED020D" w:rsidRDefault="00B84036">
          <w:pPr>
            <w:pStyle w:val="TOC1"/>
            <w:rPr>
              <w:rFonts w:eastAsiaTheme="minorEastAsia"/>
              <w:noProof/>
              <w:lang w:val="en-NZ" w:eastAsia="en-NZ"/>
            </w:rPr>
          </w:pPr>
          <w:hyperlink w:anchor="_Toc366017040" w:history="1">
            <w:r w:rsidR="00ED020D" w:rsidRPr="008D0F16">
              <w:rPr>
                <w:rStyle w:val="Hyperlink"/>
                <w:noProof/>
              </w:rPr>
              <w:t>Appendix 3: Command Summary</w:t>
            </w:r>
            <w:r w:rsidR="00ED020D">
              <w:rPr>
                <w:noProof/>
                <w:webHidden/>
              </w:rPr>
              <w:tab/>
            </w:r>
            <w:r>
              <w:rPr>
                <w:noProof/>
                <w:webHidden/>
              </w:rPr>
              <w:fldChar w:fldCharType="begin"/>
            </w:r>
            <w:r w:rsidR="00ED020D">
              <w:rPr>
                <w:noProof/>
                <w:webHidden/>
              </w:rPr>
              <w:instrText xml:space="preserve"> PAGEREF _Toc366017040 \h </w:instrText>
            </w:r>
            <w:r>
              <w:rPr>
                <w:noProof/>
                <w:webHidden/>
              </w:rPr>
            </w:r>
            <w:r>
              <w:rPr>
                <w:noProof/>
                <w:webHidden/>
              </w:rPr>
              <w:fldChar w:fldCharType="separate"/>
            </w:r>
            <w:r w:rsidR="00ED020D">
              <w:rPr>
                <w:noProof/>
                <w:webHidden/>
              </w:rPr>
              <w:t>38</w:t>
            </w:r>
            <w:r>
              <w:rPr>
                <w:noProof/>
                <w:webHidden/>
              </w:rPr>
              <w:fldChar w:fldCharType="end"/>
            </w:r>
          </w:hyperlink>
        </w:p>
        <w:p w:rsidR="00ED020D" w:rsidRDefault="00B84036">
          <w:pPr>
            <w:pStyle w:val="TOC2"/>
            <w:rPr>
              <w:rFonts w:eastAsiaTheme="minorEastAsia"/>
              <w:noProof/>
              <w:sz w:val="22"/>
              <w:lang w:val="en-NZ" w:eastAsia="en-NZ"/>
            </w:rPr>
          </w:pPr>
          <w:hyperlink w:anchor="_Toc366017041" w:history="1">
            <w:r w:rsidR="00ED020D" w:rsidRPr="008D0F16">
              <w:rPr>
                <w:rStyle w:val="Hyperlink"/>
                <w:noProof/>
              </w:rPr>
              <w:t>Summary Recipe</w:t>
            </w:r>
            <w:r w:rsidR="00ED020D">
              <w:rPr>
                <w:noProof/>
                <w:webHidden/>
              </w:rPr>
              <w:tab/>
            </w:r>
            <w:r>
              <w:rPr>
                <w:noProof/>
                <w:webHidden/>
              </w:rPr>
              <w:fldChar w:fldCharType="begin"/>
            </w:r>
            <w:r w:rsidR="00ED020D">
              <w:rPr>
                <w:noProof/>
                <w:webHidden/>
              </w:rPr>
              <w:instrText xml:space="preserve"> PAGEREF _Toc366017041 \h </w:instrText>
            </w:r>
            <w:r>
              <w:rPr>
                <w:noProof/>
                <w:webHidden/>
              </w:rPr>
            </w:r>
            <w:r>
              <w:rPr>
                <w:noProof/>
                <w:webHidden/>
              </w:rPr>
              <w:fldChar w:fldCharType="separate"/>
            </w:r>
            <w:r w:rsidR="00ED020D">
              <w:rPr>
                <w:noProof/>
                <w:webHidden/>
              </w:rPr>
              <w:t>38</w:t>
            </w:r>
            <w:r>
              <w:rPr>
                <w:noProof/>
                <w:webHidden/>
              </w:rPr>
              <w:fldChar w:fldCharType="end"/>
            </w:r>
          </w:hyperlink>
        </w:p>
        <w:p w:rsidR="00ED020D" w:rsidRDefault="00B84036">
          <w:pPr>
            <w:pStyle w:val="TOC2"/>
            <w:rPr>
              <w:rFonts w:eastAsiaTheme="minorEastAsia"/>
              <w:noProof/>
              <w:sz w:val="22"/>
              <w:lang w:val="en-NZ" w:eastAsia="en-NZ"/>
            </w:rPr>
          </w:pPr>
          <w:hyperlink w:anchor="_Toc366017042" w:history="1">
            <w:r w:rsidR="00ED020D" w:rsidRPr="008D0F16">
              <w:rPr>
                <w:rStyle w:val="Hyperlink"/>
                <w:noProof/>
              </w:rPr>
              <w:t>Summary Output</w:t>
            </w:r>
            <w:r w:rsidR="00ED020D">
              <w:rPr>
                <w:noProof/>
                <w:webHidden/>
              </w:rPr>
              <w:tab/>
            </w:r>
            <w:r>
              <w:rPr>
                <w:noProof/>
                <w:webHidden/>
              </w:rPr>
              <w:fldChar w:fldCharType="begin"/>
            </w:r>
            <w:r w:rsidR="00ED020D">
              <w:rPr>
                <w:noProof/>
                <w:webHidden/>
              </w:rPr>
              <w:instrText xml:space="preserve"> PAGEREF _Toc366017042 \h </w:instrText>
            </w:r>
            <w:r>
              <w:rPr>
                <w:noProof/>
                <w:webHidden/>
              </w:rPr>
            </w:r>
            <w:r>
              <w:rPr>
                <w:noProof/>
                <w:webHidden/>
              </w:rPr>
              <w:fldChar w:fldCharType="separate"/>
            </w:r>
            <w:r w:rsidR="00ED020D">
              <w:rPr>
                <w:noProof/>
                <w:webHidden/>
              </w:rPr>
              <w:t>38</w:t>
            </w:r>
            <w:r>
              <w:rPr>
                <w:noProof/>
                <w:webHidden/>
              </w:rPr>
              <w:fldChar w:fldCharType="end"/>
            </w:r>
          </w:hyperlink>
        </w:p>
        <w:p w:rsidR="00ED020D" w:rsidRDefault="00B84036">
          <w:pPr>
            <w:pStyle w:val="TOC1"/>
            <w:rPr>
              <w:rFonts w:eastAsiaTheme="minorEastAsia"/>
              <w:noProof/>
              <w:lang w:val="en-NZ" w:eastAsia="en-NZ"/>
            </w:rPr>
          </w:pPr>
          <w:hyperlink w:anchor="_Toc366017043" w:history="1">
            <w:r w:rsidR="00ED020D" w:rsidRPr="008D0F16">
              <w:rPr>
                <w:rStyle w:val="Hyperlink"/>
                <w:noProof/>
              </w:rPr>
              <w:t>Appendix D: Examples</w:t>
            </w:r>
            <w:r w:rsidR="00ED020D">
              <w:rPr>
                <w:noProof/>
                <w:webHidden/>
              </w:rPr>
              <w:tab/>
            </w:r>
            <w:r>
              <w:rPr>
                <w:noProof/>
                <w:webHidden/>
              </w:rPr>
              <w:fldChar w:fldCharType="begin"/>
            </w:r>
            <w:r w:rsidR="00ED020D">
              <w:rPr>
                <w:noProof/>
                <w:webHidden/>
              </w:rPr>
              <w:instrText xml:space="preserve"> PAGEREF _Toc366017043 \h </w:instrText>
            </w:r>
            <w:r>
              <w:rPr>
                <w:noProof/>
                <w:webHidden/>
              </w:rPr>
            </w:r>
            <w:r>
              <w:rPr>
                <w:noProof/>
                <w:webHidden/>
              </w:rPr>
              <w:fldChar w:fldCharType="separate"/>
            </w:r>
            <w:r w:rsidR="00ED020D">
              <w:rPr>
                <w:noProof/>
                <w:webHidden/>
              </w:rPr>
              <w:t>40</w:t>
            </w:r>
            <w:r>
              <w:rPr>
                <w:noProof/>
                <w:webHidden/>
              </w:rPr>
              <w:fldChar w:fldCharType="end"/>
            </w:r>
          </w:hyperlink>
        </w:p>
        <w:p w:rsidR="00ED020D" w:rsidRDefault="00B84036">
          <w:pPr>
            <w:pStyle w:val="TOC2"/>
            <w:rPr>
              <w:rFonts w:eastAsiaTheme="minorEastAsia"/>
              <w:noProof/>
              <w:sz w:val="22"/>
              <w:lang w:val="en-NZ" w:eastAsia="en-NZ"/>
            </w:rPr>
          </w:pPr>
          <w:hyperlink w:anchor="_Toc366017044" w:history="1">
            <w:r w:rsidR="00ED020D" w:rsidRPr="008D0F16">
              <w:rPr>
                <w:rStyle w:val="Hyperlink"/>
                <w:noProof/>
              </w:rPr>
              <w:t>Sets</w:t>
            </w:r>
            <w:r w:rsidR="00ED020D">
              <w:rPr>
                <w:noProof/>
                <w:webHidden/>
              </w:rPr>
              <w:tab/>
            </w:r>
            <w:r>
              <w:rPr>
                <w:noProof/>
                <w:webHidden/>
              </w:rPr>
              <w:fldChar w:fldCharType="begin"/>
            </w:r>
            <w:r w:rsidR="00ED020D">
              <w:rPr>
                <w:noProof/>
                <w:webHidden/>
              </w:rPr>
              <w:instrText xml:space="preserve"> PAGEREF _Toc366017044 \h </w:instrText>
            </w:r>
            <w:r>
              <w:rPr>
                <w:noProof/>
                <w:webHidden/>
              </w:rPr>
            </w:r>
            <w:r>
              <w:rPr>
                <w:noProof/>
                <w:webHidden/>
              </w:rPr>
              <w:fldChar w:fldCharType="separate"/>
            </w:r>
            <w:r w:rsidR="00ED020D">
              <w:rPr>
                <w:noProof/>
                <w:webHidden/>
              </w:rPr>
              <w:t>40</w:t>
            </w:r>
            <w:r>
              <w:rPr>
                <w:noProof/>
                <w:webHidden/>
              </w:rPr>
              <w:fldChar w:fldCharType="end"/>
            </w:r>
          </w:hyperlink>
        </w:p>
        <w:p w:rsidR="00ED020D" w:rsidRDefault="00B84036">
          <w:pPr>
            <w:pStyle w:val="TOC1"/>
            <w:rPr>
              <w:rFonts w:eastAsiaTheme="minorEastAsia"/>
              <w:noProof/>
              <w:lang w:val="en-NZ" w:eastAsia="en-NZ"/>
            </w:rPr>
          </w:pPr>
          <w:hyperlink w:anchor="_Toc366017045" w:history="1">
            <w:r w:rsidR="00ED020D" w:rsidRPr="008D0F16">
              <w:rPr>
                <w:rStyle w:val="Hyperlink"/>
                <w:noProof/>
              </w:rPr>
              <w:t>Appendix E: To be documented</w:t>
            </w:r>
            <w:r w:rsidR="00ED020D">
              <w:rPr>
                <w:noProof/>
                <w:webHidden/>
              </w:rPr>
              <w:tab/>
            </w:r>
            <w:r>
              <w:rPr>
                <w:noProof/>
                <w:webHidden/>
              </w:rPr>
              <w:fldChar w:fldCharType="begin"/>
            </w:r>
            <w:r w:rsidR="00ED020D">
              <w:rPr>
                <w:noProof/>
                <w:webHidden/>
              </w:rPr>
              <w:instrText xml:space="preserve"> PAGEREF _Toc366017045 \h </w:instrText>
            </w:r>
            <w:r>
              <w:rPr>
                <w:noProof/>
                <w:webHidden/>
              </w:rPr>
            </w:r>
            <w:r>
              <w:rPr>
                <w:noProof/>
                <w:webHidden/>
              </w:rPr>
              <w:fldChar w:fldCharType="separate"/>
            </w:r>
            <w:r w:rsidR="00ED020D">
              <w:rPr>
                <w:noProof/>
                <w:webHidden/>
              </w:rPr>
              <w:t>40</w:t>
            </w:r>
            <w:r>
              <w:rPr>
                <w:noProof/>
                <w:webHidden/>
              </w:rPr>
              <w:fldChar w:fldCharType="end"/>
            </w:r>
          </w:hyperlink>
        </w:p>
        <w:p w:rsidR="000F0C33" w:rsidRDefault="00B84036" w:rsidP="00C64565">
          <w:r>
            <w:fldChar w:fldCharType="end"/>
          </w:r>
        </w:p>
      </w:sdtContent>
    </w:sdt>
    <w:p w:rsidR="00C64565" w:rsidRDefault="00C64565" w:rsidP="00C64565">
      <w:pPr>
        <w:pStyle w:val="Heading1"/>
      </w:pPr>
      <w:bookmarkStart w:id="0" w:name="_Toc366016954"/>
      <w:r>
        <w:t>Purpose</w:t>
      </w:r>
      <w:bookmarkEnd w:id="0"/>
    </w:p>
    <w:p w:rsidR="004B4546" w:rsidRDefault="007D09D8" w:rsidP="00FD4889">
      <w:r w:rsidRPr="007D09D8">
        <w:rPr>
          <w:i/>
        </w:rPr>
        <w:t>Recipe</w:t>
      </w:r>
      <w:r>
        <w:t xml:space="preserve"> is a software tool to expand and insert template text in </w:t>
      </w:r>
      <w:r w:rsidR="00C22052">
        <w:t>text</w:t>
      </w:r>
      <w:r>
        <w:t xml:space="preserve"> files, specifically C# source files, SQL files, .bat files, .config files, .xml files, and other types of text files. The program takes a recipe as input and makes changes to specified files based on that recipe.</w:t>
      </w:r>
    </w:p>
    <w:p w:rsidR="007D09D8" w:rsidRDefault="007D09D8" w:rsidP="00FD4889">
      <w:r>
        <w:t>There is a command line version and a GUI version available. The GUI version is</w:t>
      </w:r>
      <w:r w:rsidR="00C22052">
        <w:t xml:space="preserve"> intended</w:t>
      </w:r>
      <w:r>
        <w:t xml:space="preserve"> for use during software development, whereas the command line version can be used to update files e.g. as part of a build script or deployment script.</w:t>
      </w:r>
    </w:p>
    <w:p w:rsidR="001F3BDF" w:rsidRDefault="001F3BDF" w:rsidP="00FD4889">
      <w:r>
        <w:t xml:space="preserve">Both versions can be run in a simple </w:t>
      </w:r>
      <w:r w:rsidRPr="001F3BDF">
        <w:rPr>
          <w:i/>
        </w:rPr>
        <w:t>HTTP</w:t>
      </w:r>
      <w:r>
        <w:t xml:space="preserve"> </w:t>
      </w:r>
      <w:r w:rsidRPr="001F3BDF">
        <w:rPr>
          <w:i/>
        </w:rPr>
        <w:t>server</w:t>
      </w:r>
      <w:r>
        <w:t xml:space="preserve"> mode, where they listen for requests and execute recipe code to handle the request and produce a response to the caller.</w:t>
      </w:r>
    </w:p>
    <w:p w:rsidR="001F3BDF" w:rsidRDefault="001F3BDF" w:rsidP="00FD4889">
      <w:r>
        <w:t xml:space="preserve">A </w:t>
      </w:r>
      <w:r>
        <w:rPr>
          <w:i/>
        </w:rPr>
        <w:t>File System Watcher</w:t>
      </w:r>
      <w:r>
        <w:t xml:space="preserve"> feature allows scripts to be executed based on files being added, modified and deleted.</w:t>
      </w:r>
    </w:p>
    <w:p w:rsidR="001F3BDF" w:rsidRDefault="001F3BDF" w:rsidP="00FD4889">
      <w:r>
        <w:t>A recipe can invoke inline or file based Cmd shell and Windows Powershell scripts to retrieve information from its environment.</w:t>
      </w:r>
    </w:p>
    <w:p w:rsidR="00F14E9A" w:rsidRDefault="00B41E7A" w:rsidP="00FD4889">
      <w:r>
        <w:t xml:space="preserve">A large number of </w:t>
      </w:r>
      <w:r w:rsidR="0071380F">
        <w:t>common text proces</w:t>
      </w:r>
      <w:r>
        <w:t xml:space="preserve">sing functions have been added that can be used in so called </w:t>
      </w:r>
      <w:r w:rsidRPr="00F14E9A">
        <w:rPr>
          <w:rStyle w:val="Code"/>
        </w:rPr>
        <w:t>#with</w:t>
      </w:r>
      <w:r>
        <w:t>-</w:t>
      </w:r>
      <w:r w:rsidRPr="00F14E9A">
        <w:rPr>
          <w:i/>
        </w:rPr>
        <w:t>scripts</w:t>
      </w:r>
      <w:r>
        <w:t xml:space="preserve"> to manipulate text</w:t>
      </w:r>
      <w:r w:rsidR="00F14E9A">
        <w:t>.</w:t>
      </w:r>
    </w:p>
    <w:p w:rsidR="007D09D8" w:rsidRDefault="004E5546" w:rsidP="007D09D8">
      <w:pPr>
        <w:pStyle w:val="Heading1"/>
      </w:pPr>
      <w:bookmarkStart w:id="1" w:name="_Toc366016955"/>
      <w:r>
        <w:t>Recipe File Format</w:t>
      </w:r>
      <w:bookmarkEnd w:id="1"/>
    </w:p>
    <w:p w:rsidR="007D09D8" w:rsidRDefault="007D09D8" w:rsidP="007D09D8">
      <w:r>
        <w:t xml:space="preserve">The </w:t>
      </w:r>
      <w:r w:rsidRPr="007D09D8">
        <w:rPr>
          <w:i/>
        </w:rPr>
        <w:t>Recipe</w:t>
      </w:r>
      <w:r>
        <w:t xml:space="preserve"> program reads a given recipe text file and interpretes instructions in that file. An instruction starts with ‘#’ as the first character on a line. The ‘#’ is followed by a command, then a space and then arguments.</w:t>
      </w:r>
      <w:r w:rsidR="004E5546">
        <w:t xml:space="preserve"> Some commands read so called </w:t>
      </w:r>
      <w:r w:rsidR="004E5546" w:rsidRPr="004E5546">
        <w:rPr>
          <w:i/>
        </w:rPr>
        <w:t>here</w:t>
      </w:r>
      <w:r w:rsidR="004E5546">
        <w:t>-text</w:t>
      </w:r>
      <w:r w:rsidR="004E5546">
        <w:rPr>
          <w:rStyle w:val="FootnoteReference"/>
        </w:rPr>
        <w:footnoteReference w:id="1"/>
      </w:r>
      <w:r w:rsidR="004E5546">
        <w:t xml:space="preserve"> in the following lines until the pseudo-command ‘#end’ is found. Other text than commands and here-text is deeme</w:t>
      </w:r>
      <w:r w:rsidR="00887459">
        <w:t>d comments and therfore skipped during execution.</w:t>
      </w:r>
    </w:p>
    <w:p w:rsidR="004E5546" w:rsidRPr="007D09D8" w:rsidRDefault="004E5546" w:rsidP="007D09D8">
      <w:r>
        <w:t>Example of a recipe file contents:</w:t>
      </w:r>
    </w:p>
    <w:p w:rsidR="004B4546" w:rsidRPr="005B6470" w:rsidRDefault="0034280C" w:rsidP="002D0B7A">
      <w:pPr>
        <w:pBdr>
          <w:top w:val="single" w:sz="4" w:space="1" w:color="auto"/>
          <w:left w:val="single" w:sz="4" w:space="4" w:color="auto"/>
          <w:bottom w:val="single" w:sz="4" w:space="1" w:color="auto"/>
          <w:right w:val="single" w:sz="4" w:space="4" w:color="auto"/>
        </w:pBdr>
        <w:spacing w:after="0"/>
        <w:rPr>
          <w:rStyle w:val="Code"/>
        </w:rPr>
      </w:pPr>
      <w:r>
        <w:rPr>
          <w:rStyle w:val="Code"/>
        </w:rPr>
        <w:t>#marker</w:t>
      </w:r>
      <w:r w:rsidR="004E5546" w:rsidRPr="005B6470">
        <w:rPr>
          <w:rStyle w:val="Code"/>
        </w:rPr>
        <w:t xml:space="preserve"> MyRecipe</w:t>
      </w:r>
    </w:p>
    <w:p w:rsidR="004E5546" w:rsidRPr="005B6470" w:rsidRDefault="004E5546"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#require Name</w:t>
      </w:r>
    </w:p>
    <w:p w:rsidR="002D0B7A" w:rsidRPr="005B6470" w:rsidRDefault="002D0B7A"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#require Email</w:t>
      </w:r>
    </w:p>
    <w:p w:rsidR="004E5546" w:rsidRPr="005B6470" w:rsidRDefault="004E5546"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#default Country</w:t>
      </w:r>
      <w:r w:rsidR="002D0B7A" w:rsidRPr="005B6470">
        <w:rPr>
          <w:rStyle w:val="Code"/>
        </w:rPr>
        <w:t>=New Zealand</w:t>
      </w:r>
    </w:p>
    <w:p w:rsidR="004E5546" w:rsidRPr="005B6470" w:rsidRDefault="004E5546"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#do c:\source\</w:t>
      </w:r>
      <w:r w:rsidR="002D0B7A" w:rsidRPr="005B6470">
        <w:rPr>
          <w:rStyle w:val="Code"/>
        </w:rPr>
        <w:t>Contacts</w:t>
      </w:r>
      <w:r w:rsidRPr="005B6470">
        <w:rPr>
          <w:rStyle w:val="Code"/>
        </w:rPr>
        <w:t>.txt</w:t>
      </w:r>
    </w:p>
    <w:p w:rsidR="002D0B7A" w:rsidRPr="005B6470" w:rsidRDefault="002D0B7A"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#do c:\source\Log.txt</w:t>
      </w:r>
    </w:p>
    <w:p w:rsidR="004E5546" w:rsidRPr="005B6470" w:rsidRDefault="004E5546"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lastRenderedPageBreak/>
        <w:t>#put newfile=c:\source</w:t>
      </w:r>
      <w:r w:rsidR="002D0B7A" w:rsidRPr="005B6470">
        <w:rPr>
          <w:rStyle w:val="Code"/>
        </w:rPr>
        <w:t>\details</w:t>
      </w:r>
      <w:r w:rsidRPr="005B6470">
        <w:rPr>
          <w:rStyle w:val="Code"/>
        </w:rPr>
        <w:t>\`Name`.txt</w:t>
      </w:r>
    </w:p>
    <w:p w:rsidR="004E5546" w:rsidRPr="005B6470" w:rsidRDefault="004E5546"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#new `newfile`</w:t>
      </w:r>
    </w:p>
    <w:p w:rsidR="002D0B7A" w:rsidRPr="005B6470" w:rsidRDefault="002D0B7A"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Contact: `Name`</w:t>
      </w:r>
    </w:p>
    <w:p w:rsidR="002D0B7A" w:rsidRPr="005B6470" w:rsidRDefault="002D0B7A"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Country: `Country`</w:t>
      </w:r>
    </w:p>
    <w:p w:rsidR="002D0B7A" w:rsidRPr="005B6470" w:rsidRDefault="002D0B7A"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 xml:space="preserve">Details: </w:t>
      </w:r>
      <w:r w:rsidR="005B6470">
        <w:rPr>
          <w:rStyle w:val="Code"/>
        </w:rPr>
        <w:t>bla bla</w:t>
      </w:r>
    </w:p>
    <w:p w:rsidR="004E5546" w:rsidRPr="005B6470" w:rsidRDefault="004E5546"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#end</w:t>
      </w:r>
    </w:p>
    <w:p w:rsidR="004E5546" w:rsidRPr="005B6470" w:rsidRDefault="004E5546" w:rsidP="002D0B7A">
      <w:pPr>
        <w:pBdr>
          <w:top w:val="single" w:sz="4" w:space="1" w:color="auto"/>
          <w:left w:val="single" w:sz="4" w:space="4" w:color="auto"/>
          <w:bottom w:val="single" w:sz="4" w:space="1" w:color="auto"/>
          <w:right w:val="single" w:sz="4" w:space="4" w:color="auto"/>
        </w:pBdr>
        <w:spacing w:after="0"/>
        <w:rPr>
          <w:rStyle w:val="Code"/>
        </w:rPr>
      </w:pPr>
      <w:r w:rsidRPr="005B6470">
        <w:rPr>
          <w:rStyle w:val="Code"/>
        </w:rPr>
        <w:t>#</w:t>
      </w:r>
      <w:r w:rsidR="002D0B7A" w:rsidRPr="005B6470">
        <w:rPr>
          <w:rStyle w:val="Code"/>
        </w:rPr>
        <w:t>run {notepad.exe} `newfile`</w:t>
      </w:r>
    </w:p>
    <w:p w:rsidR="004E5546" w:rsidRDefault="004E5546" w:rsidP="004E5546"/>
    <w:p w:rsidR="002D0B7A" w:rsidRDefault="005B6470" w:rsidP="002D0B7A">
      <w:pPr>
        <w:pStyle w:val="Heading1"/>
      </w:pPr>
      <w:bookmarkStart w:id="2" w:name="_Toc366016956"/>
      <w:r>
        <w:t>Macro Expansion</w:t>
      </w:r>
      <w:bookmarkEnd w:id="2"/>
    </w:p>
    <w:p w:rsidR="002D0B7A" w:rsidRDefault="002D0B7A" w:rsidP="002D0B7A">
      <w:r>
        <w:t xml:space="preserve">Each line starting with ‘#’ is split into a command and arguments. The arguments start after the space after the command. The arguments may contain </w:t>
      </w:r>
      <w:r>
        <w:rPr>
          <w:i/>
        </w:rPr>
        <w:t>macros</w:t>
      </w:r>
      <w:r>
        <w:t xml:space="preserve">, words in backquotes `…` which are replaced by entries in a dictionary that is kept while running the recipe. The dictionary is prefilled with all environment variables and is case-insensitive. </w:t>
      </w:r>
      <w:r w:rsidR="005B6470">
        <w:t xml:space="preserve">More macros can be added to the dictionary during execution by the </w:t>
      </w:r>
      <w:r w:rsidR="005B6470" w:rsidRPr="005B6470">
        <w:rPr>
          <w:rStyle w:val="Code"/>
        </w:rPr>
        <w:t>#require</w:t>
      </w:r>
      <w:r w:rsidR="005B6470" w:rsidRPr="005B6470">
        <w:t>,</w:t>
      </w:r>
      <w:r w:rsidR="005B6470" w:rsidRPr="005B6470">
        <w:rPr>
          <w:rStyle w:val="Code"/>
        </w:rPr>
        <w:t xml:space="preserve"> #put</w:t>
      </w:r>
      <w:r w:rsidR="005B6470">
        <w:t xml:space="preserve"> and </w:t>
      </w:r>
      <w:r w:rsidR="005B6470" w:rsidRPr="005B6470">
        <w:rPr>
          <w:rStyle w:val="Code"/>
        </w:rPr>
        <w:t>#default</w:t>
      </w:r>
      <w:r w:rsidR="005B6470">
        <w:t xml:space="preserve"> commands</w:t>
      </w:r>
      <w:r w:rsidR="008F0CB4">
        <w:t>, to name a few</w:t>
      </w:r>
      <w:r w:rsidR="005B6470">
        <w:t xml:space="preserve">. The macros in arguments are always expanded regardless of the command, before execution. There are no commands that leave macros uninterpreted. If there is a </w:t>
      </w:r>
      <w:r w:rsidR="005B6470" w:rsidRPr="00305F65">
        <w:rPr>
          <w:i/>
        </w:rPr>
        <w:t>here</w:t>
      </w:r>
      <w:r w:rsidR="005B6470">
        <w:t xml:space="preserve">-text then any macros in that text will also be expanded. Macro expansion is </w:t>
      </w:r>
      <w:r w:rsidR="005620A1">
        <w:t>not</w:t>
      </w:r>
      <w:r w:rsidR="005B6470">
        <w:t xml:space="preserve"> recursive: if a macro would produce a text with another macro in it, then this inner-macro is </w:t>
      </w:r>
      <w:r w:rsidR="005620A1">
        <w:t>not expanded</w:t>
      </w:r>
      <w:r w:rsidR="00AE71A6">
        <w:t xml:space="preserve">. However any remaining occurrences with double quotes </w:t>
      </w:r>
      <w:r w:rsidR="00AE71A6" w:rsidRPr="00752D3D">
        <w:rPr>
          <w:rStyle w:val="ExampleChar"/>
        </w:rPr>
        <w:t>``</w:t>
      </w:r>
      <w:r w:rsidR="00AE71A6">
        <w:t>...</w:t>
      </w:r>
      <w:r w:rsidR="00AE71A6" w:rsidRPr="00752D3D">
        <w:rPr>
          <w:rStyle w:val="ExampleChar"/>
        </w:rPr>
        <w:t>``</w:t>
      </w:r>
      <w:r w:rsidR="00AE71A6">
        <w:t xml:space="preserve"> will be turned into single quotes </w:t>
      </w:r>
      <w:r w:rsidR="00AE71A6" w:rsidRPr="00752D3D">
        <w:rPr>
          <w:rStyle w:val="ExampleChar"/>
        </w:rPr>
        <w:t>`</w:t>
      </w:r>
      <w:r w:rsidR="00AE71A6">
        <w:t>...</w:t>
      </w:r>
      <w:r w:rsidR="00AE71A6" w:rsidRPr="00752D3D">
        <w:rPr>
          <w:rStyle w:val="ExampleChar"/>
        </w:rPr>
        <w:t>`</w:t>
      </w:r>
      <w:r w:rsidR="00AE71A6">
        <w:t>.</w:t>
      </w:r>
      <w:r w:rsidR="00752D3D">
        <w:t xml:space="preserve"> Macros can be glued together like: </w:t>
      </w:r>
      <w:r w:rsidR="00752D3D" w:rsidRPr="00752D3D">
        <w:rPr>
          <w:rStyle w:val="ExampleChar"/>
        </w:rPr>
        <w:t>`a``b`</w:t>
      </w:r>
      <w:r w:rsidR="00752D3D">
        <w:t xml:space="preserve">, which will expand </w:t>
      </w:r>
      <w:r w:rsidR="00752D3D" w:rsidRPr="00752D3D">
        <w:rPr>
          <w:rStyle w:val="ExampleChar"/>
        </w:rPr>
        <w:t>a</w:t>
      </w:r>
      <w:r w:rsidR="00752D3D">
        <w:t xml:space="preserve"> and </w:t>
      </w:r>
      <w:r w:rsidR="00752D3D" w:rsidRPr="00752D3D">
        <w:rPr>
          <w:rStyle w:val="ExampleChar"/>
        </w:rPr>
        <w:t>b</w:t>
      </w:r>
      <w:r w:rsidR="00752D3D">
        <w:t xml:space="preserve"> without any space between them.</w:t>
      </w:r>
      <w:r w:rsidR="00717AAB">
        <w:t xml:space="preserve"> </w:t>
      </w:r>
      <w:r w:rsidR="008F0CB4">
        <w:t xml:space="preserve">Note that doubling the quotes only works if those double quotes occur in pairs. A single quote in a text after template expansion is produced by </w:t>
      </w:r>
      <w:r w:rsidR="008F0CB4" w:rsidRPr="008F0CB4">
        <w:rPr>
          <w:rStyle w:val="ExampleChar"/>
        </w:rPr>
        <w:t>`bq`</w:t>
      </w:r>
      <w:r w:rsidR="008F0CB4">
        <w:t>.</w:t>
      </w:r>
    </w:p>
    <w:p w:rsidR="00A3189B" w:rsidRDefault="008F0CB4" w:rsidP="00A3189B">
      <w:pPr>
        <w:pStyle w:val="Example"/>
      </w:pPr>
      <w:r w:rsidRPr="008F0CB4">
        <w:t>#put a=``hello``</w:t>
      </w:r>
    </w:p>
    <w:p w:rsidR="00A3189B" w:rsidRDefault="00A3189B" w:rsidP="00A3189B">
      <w:pPr>
        <w:pStyle w:val="Example"/>
      </w:pPr>
      <w:r>
        <w:t>#</w:t>
      </w:r>
      <w:r w:rsidR="008F0CB4" w:rsidRPr="008F0CB4">
        <w:t>write `a`</w:t>
      </w:r>
    </w:p>
    <w:p w:rsidR="00A3189B" w:rsidRDefault="008F0CB4" w:rsidP="00A3189B">
      <w:pPr>
        <w:pStyle w:val="Example"/>
      </w:pPr>
      <w:r w:rsidRPr="008F0CB4">
        <w:t>#put b=``hello'</w:t>
      </w:r>
    </w:p>
    <w:p w:rsidR="00A3189B" w:rsidRDefault="008F0CB4" w:rsidP="00A3189B">
      <w:pPr>
        <w:pStyle w:val="Example"/>
      </w:pPr>
      <w:r w:rsidRPr="008F0CB4">
        <w:t>#write `b`</w:t>
      </w:r>
    </w:p>
    <w:p w:rsidR="00A3189B" w:rsidRDefault="008F0CB4" w:rsidP="00A3189B">
      <w:pPr>
        <w:pStyle w:val="Example"/>
      </w:pPr>
      <w:r w:rsidRPr="008F0CB4">
        <w:t>#put c=`bq`hello'</w:t>
      </w:r>
    </w:p>
    <w:p w:rsidR="008F0CB4" w:rsidRDefault="008F0CB4" w:rsidP="00A3189B">
      <w:pPr>
        <w:pStyle w:val="Example"/>
      </w:pPr>
      <w:r w:rsidRPr="008F0CB4">
        <w:t>#write `c`</w:t>
      </w:r>
    </w:p>
    <w:p w:rsidR="00B468A1" w:rsidRDefault="00B468A1" w:rsidP="00A3189B">
      <w:pPr>
        <w:pStyle w:val="Example"/>
      </w:pPr>
    </w:p>
    <w:p w:rsidR="008F0CB4" w:rsidRPr="008F0CB4" w:rsidRDefault="008F0CB4" w:rsidP="008F0CB4">
      <w:r w:rsidRPr="008F0CB4">
        <w:t>Output:</w:t>
      </w:r>
    </w:p>
    <w:p w:rsidR="00A3189B" w:rsidRDefault="008F0CB4" w:rsidP="00A3189B">
      <w:pPr>
        <w:pStyle w:val="Example"/>
      </w:pPr>
      <w:r>
        <w:t>`hello`</w:t>
      </w:r>
    </w:p>
    <w:p w:rsidR="00A3189B" w:rsidRDefault="008F0CB4" w:rsidP="00A3189B">
      <w:pPr>
        <w:pStyle w:val="Example"/>
      </w:pPr>
      <w:r>
        <w:t>``hello'</w:t>
      </w:r>
    </w:p>
    <w:p w:rsidR="008F0CB4" w:rsidRDefault="008F0CB4" w:rsidP="00A3189B">
      <w:pPr>
        <w:pStyle w:val="Example"/>
      </w:pPr>
      <w:r>
        <w:t>`hello'</w:t>
      </w:r>
    </w:p>
    <w:p w:rsidR="0003414A" w:rsidRDefault="0003414A" w:rsidP="00743DC6">
      <w:pPr>
        <w:pStyle w:val="Heading3"/>
      </w:pPr>
      <w:bookmarkStart w:id="3" w:name="_Toc366016957"/>
      <w:r>
        <w:t>Defaults</w:t>
      </w:r>
    </w:p>
    <w:p w:rsidR="0003414A" w:rsidRDefault="0003414A" w:rsidP="0003414A">
      <w:r>
        <w:t>The macro can resolve to a default value in case it is not found in the dictionary. The notation is:</w:t>
      </w:r>
    </w:p>
    <w:p w:rsidR="0003414A" w:rsidRPr="00B468A1" w:rsidRDefault="00B468A1" w:rsidP="0003414A">
      <w:pPr>
        <w:pStyle w:val="Example"/>
        <w:rPr>
          <w:rStyle w:val="Code"/>
        </w:rPr>
      </w:pPr>
      <w:r w:rsidRPr="00B468A1">
        <w:rPr>
          <w:rStyle w:val="Code"/>
        </w:rPr>
        <w:t>`macro</w:t>
      </w:r>
      <w:r w:rsidR="0003414A" w:rsidRPr="00B468A1">
        <w:rPr>
          <w:rStyle w:val="Code"/>
        </w:rPr>
        <w:t>|default value`</w:t>
      </w:r>
    </w:p>
    <w:p w:rsidR="00B468A1" w:rsidRDefault="00B468A1" w:rsidP="0003414A">
      <w:pPr>
        <w:pStyle w:val="Example"/>
      </w:pPr>
    </w:p>
    <w:p w:rsidR="0003414A" w:rsidRDefault="00B468A1" w:rsidP="0003414A">
      <w:r>
        <w:t>If the macro</w:t>
      </w:r>
      <w:r w:rsidR="0003414A">
        <w:t xml:space="preserve"> is not in the dictionary, then the text between </w:t>
      </w:r>
      <w:r w:rsidR="0003414A" w:rsidRPr="00B468A1">
        <w:rPr>
          <w:rStyle w:val="Code"/>
        </w:rPr>
        <w:t>|</w:t>
      </w:r>
      <w:r w:rsidR="0003414A">
        <w:t xml:space="preserve"> and the final </w:t>
      </w:r>
      <w:r w:rsidR="0003414A" w:rsidRPr="00B468A1">
        <w:rPr>
          <w:rStyle w:val="Code"/>
        </w:rPr>
        <w:t>`</w:t>
      </w:r>
      <w:r w:rsidR="0003414A">
        <w:t xml:space="preserve"> is used. The default value is unescaped for </w:t>
      </w:r>
      <w:r w:rsidR="0003414A" w:rsidRPr="0003414A">
        <w:rPr>
          <w:rStyle w:val="Code"/>
        </w:rPr>
        <w:t>\r</w:t>
      </w:r>
      <w:r w:rsidR="0003414A">
        <w:t xml:space="preserve">, </w:t>
      </w:r>
      <w:r w:rsidR="0003414A" w:rsidRPr="0003414A">
        <w:rPr>
          <w:rStyle w:val="Code"/>
        </w:rPr>
        <w:t>\n</w:t>
      </w:r>
      <w:r w:rsidR="0003414A">
        <w:t xml:space="preserve">, </w:t>
      </w:r>
      <w:r w:rsidR="0003414A" w:rsidRPr="0003414A">
        <w:rPr>
          <w:rStyle w:val="Code"/>
        </w:rPr>
        <w:t>\t</w:t>
      </w:r>
      <w:r w:rsidR="0003414A">
        <w:t xml:space="preserve"> and </w:t>
      </w:r>
      <w:r w:rsidR="0003414A" w:rsidRPr="0003414A">
        <w:rPr>
          <w:rStyle w:val="Code"/>
        </w:rPr>
        <w:t>\\</w:t>
      </w:r>
      <w:r w:rsidR="0003414A">
        <w:t xml:space="preserve">. </w:t>
      </w:r>
      <w:r>
        <w:t xml:space="preserve"> A </w:t>
      </w:r>
      <w:r w:rsidRPr="00B468A1">
        <w:rPr>
          <w:rStyle w:val="Code"/>
        </w:rPr>
        <w:t>|</w:t>
      </w:r>
      <w:r>
        <w:t xml:space="preserve"> and </w:t>
      </w:r>
      <w:r w:rsidRPr="00B468A1">
        <w:rPr>
          <w:rStyle w:val="Code"/>
        </w:rPr>
        <w:t>`</w:t>
      </w:r>
      <w:r>
        <w:t xml:space="preserve">  cannot be used as part of the default value.</w:t>
      </w:r>
    </w:p>
    <w:p w:rsidR="00B468A1" w:rsidRDefault="00B468A1" w:rsidP="00B468A1">
      <w:pPr>
        <w:pStyle w:val="Example"/>
      </w:pPr>
      <w:r w:rsidRPr="00B468A1">
        <w:t>#info `xyz|two\r\nlines</w:t>
      </w:r>
      <w:r>
        <w:t>`</w:t>
      </w:r>
    </w:p>
    <w:p w:rsidR="00B468A1" w:rsidRDefault="00B468A1" w:rsidP="00B468A1">
      <w:pPr>
        <w:pStyle w:val="Example"/>
      </w:pPr>
    </w:p>
    <w:p w:rsidR="00B468A1" w:rsidRDefault="00B468A1" w:rsidP="0003414A">
      <w:r>
        <w:lastRenderedPageBreak/>
        <w:t>Output:</w:t>
      </w:r>
    </w:p>
    <w:p w:rsidR="00B468A1" w:rsidRDefault="00B468A1" w:rsidP="00B468A1">
      <w:pPr>
        <w:pStyle w:val="Example"/>
      </w:pPr>
      <w:r>
        <w:t>@info two</w:t>
      </w:r>
    </w:p>
    <w:p w:rsidR="00B468A1" w:rsidRDefault="00B468A1" w:rsidP="00B468A1">
      <w:pPr>
        <w:pStyle w:val="Example"/>
      </w:pPr>
      <w:r>
        <w:t>lines</w:t>
      </w:r>
    </w:p>
    <w:p w:rsidR="00FE65DE" w:rsidRDefault="00FE65DE" w:rsidP="00B468A1"/>
    <w:p w:rsidR="00FE65DE" w:rsidRDefault="00FE65DE" w:rsidP="00B468A1">
      <w:r>
        <w:t xml:space="preserve">Note that a macro with an empty string will not resolve to the default value but resolve to that empty string. </w:t>
      </w:r>
    </w:p>
    <w:p w:rsidR="00FE65DE" w:rsidRDefault="00FE65DE" w:rsidP="00B468A1">
      <w:r>
        <w:t>To return an empty string for a non-existent macro</w:t>
      </w:r>
      <w:r w:rsidR="001B2D4D">
        <w:t xml:space="preserve"> </w:t>
      </w:r>
      <w:r w:rsidR="001B2D4D">
        <w:rPr>
          <w:i/>
        </w:rPr>
        <w:t>m</w:t>
      </w:r>
      <w:r>
        <w:t xml:space="preserve">, write:  </w:t>
      </w:r>
      <w:r w:rsidRPr="00FE65DE">
        <w:rPr>
          <w:rStyle w:val="ExampleChar"/>
        </w:rPr>
        <w:t>`</w:t>
      </w:r>
      <w:r w:rsidR="001B2D4D">
        <w:rPr>
          <w:rStyle w:val="ExampleChar"/>
        </w:rPr>
        <w:t>m</w:t>
      </w:r>
      <w:r w:rsidRPr="00FE65DE">
        <w:rPr>
          <w:rStyle w:val="ExampleChar"/>
        </w:rPr>
        <w:t>|`</w:t>
      </w:r>
    </w:p>
    <w:p w:rsidR="00743DC6" w:rsidRDefault="00743DC6" w:rsidP="00743DC6">
      <w:pPr>
        <w:pStyle w:val="Heading3"/>
      </w:pPr>
      <w:r>
        <w:t>Pseudo-macros</w:t>
      </w:r>
      <w:bookmarkEnd w:id="3"/>
    </w:p>
    <w:p w:rsidR="003F1EBE" w:rsidRDefault="003F1EBE" w:rsidP="00743DC6">
      <w:r>
        <w:t xml:space="preserve">These look like macros but they </w:t>
      </w:r>
      <w:r w:rsidRPr="007208FA">
        <w:rPr>
          <w:i/>
        </w:rPr>
        <w:t>are not stored</w:t>
      </w:r>
      <w:r>
        <w:t xml:space="preserve"> in the dictionary because their value changes depending on time or context. </w:t>
      </w:r>
      <w:r w:rsidR="007208FA">
        <w:t xml:space="preserve">Their values cannot be changed by using </w:t>
      </w:r>
      <w:r w:rsidR="007208FA" w:rsidRPr="007208FA">
        <w:rPr>
          <w:rStyle w:val="Code"/>
        </w:rPr>
        <w:t>#put</w:t>
      </w:r>
      <w:r w:rsidR="007208FA">
        <w:t xml:space="preserve"> or other dictionary commands</w:t>
      </w:r>
    </w:p>
    <w:p w:rsidR="003F1EBE" w:rsidRDefault="00743DC6" w:rsidP="003F1EBE">
      <w:pPr>
        <w:pStyle w:val="ListParagraph"/>
        <w:numPr>
          <w:ilvl w:val="0"/>
          <w:numId w:val="24"/>
        </w:numPr>
      </w:pPr>
      <w:r w:rsidRPr="00743DC6">
        <w:rPr>
          <w:rStyle w:val="Code"/>
        </w:rPr>
        <w:t>`newguid`</w:t>
      </w:r>
      <w:r w:rsidR="00925AFA">
        <w:t xml:space="preserve"> which</w:t>
      </w:r>
      <w:r w:rsidR="003F1EBE">
        <w:t xml:space="preserve"> wil</w:t>
      </w:r>
      <w:r>
        <w:t>l be expanded as a random GUID in dash-format</w:t>
      </w:r>
      <w:r w:rsidR="003F1EBE">
        <w:t xml:space="preserve"> without braces or </w:t>
      </w:r>
      <w:bookmarkStart w:id="4" w:name="_GoBack"/>
      <w:bookmarkEnd w:id="4"/>
      <w:r w:rsidR="003F1EBE">
        <w:t>parentheses,</w:t>
      </w:r>
    </w:p>
    <w:p w:rsidR="003F1EBE" w:rsidRDefault="00925AFA" w:rsidP="003F1EBE">
      <w:pPr>
        <w:pStyle w:val="ListParagraph"/>
        <w:numPr>
          <w:ilvl w:val="0"/>
          <w:numId w:val="24"/>
        </w:numPr>
      </w:pPr>
      <w:r w:rsidRPr="00925AFA">
        <w:rPr>
          <w:rStyle w:val="Code"/>
        </w:rPr>
        <w:t>`newseqguid`</w:t>
      </w:r>
      <w:r>
        <w:t xml:space="preserve"> which returns a sequential GUID for use in</w:t>
      </w:r>
      <w:r w:rsidR="003F1EBE">
        <w:t xml:space="preserve"> databases,</w:t>
      </w:r>
    </w:p>
    <w:p w:rsidR="00743DC6" w:rsidRDefault="003F1EBE" w:rsidP="003F1EBE">
      <w:pPr>
        <w:pStyle w:val="ListParagraph"/>
        <w:numPr>
          <w:ilvl w:val="0"/>
          <w:numId w:val="24"/>
        </w:numPr>
      </w:pPr>
      <w:r w:rsidRPr="003F1EBE">
        <w:rPr>
          <w:rStyle w:val="Code"/>
        </w:rPr>
        <w:t>`recipe`</w:t>
      </w:r>
      <w:r>
        <w:t xml:space="preserve"> returns the path of the recipe currently being executed and will change when subrecipes are called</w:t>
      </w:r>
    </w:p>
    <w:p w:rsidR="00C22052" w:rsidRDefault="00C22052" w:rsidP="003F1EBE">
      <w:pPr>
        <w:pStyle w:val="ListParagraph"/>
        <w:numPr>
          <w:ilvl w:val="0"/>
          <w:numId w:val="24"/>
        </w:numPr>
      </w:pPr>
      <w:r>
        <w:rPr>
          <w:rStyle w:val="Code"/>
        </w:rPr>
        <w:t xml:space="preserve">`filename` </w:t>
      </w:r>
      <w:r>
        <w:t>the name of the file being created or modified, without extension</w:t>
      </w:r>
    </w:p>
    <w:p w:rsidR="00C22052" w:rsidRDefault="00C22052" w:rsidP="003F1EBE">
      <w:pPr>
        <w:pStyle w:val="ListParagraph"/>
        <w:numPr>
          <w:ilvl w:val="0"/>
          <w:numId w:val="24"/>
        </w:numPr>
      </w:pPr>
      <w:r>
        <w:rPr>
          <w:rStyle w:val="Code"/>
        </w:rPr>
        <w:t xml:space="preserve">`filename.ext` </w:t>
      </w:r>
      <w:r>
        <w:t>the name of the file being created or modified</w:t>
      </w:r>
    </w:p>
    <w:p w:rsidR="00C22052" w:rsidRDefault="00C22052" w:rsidP="003F1EBE">
      <w:pPr>
        <w:pStyle w:val="ListParagraph"/>
        <w:numPr>
          <w:ilvl w:val="0"/>
          <w:numId w:val="24"/>
        </w:numPr>
      </w:pPr>
      <w:r>
        <w:rPr>
          <w:rStyle w:val="Code"/>
        </w:rPr>
        <w:t>`fullpath`</w:t>
      </w:r>
      <w:r>
        <w:t xml:space="preserve"> the full path of the file being created or modified</w:t>
      </w:r>
    </w:p>
    <w:p w:rsidR="00F3227E" w:rsidRDefault="00F3227E" w:rsidP="003F1EBE">
      <w:pPr>
        <w:pStyle w:val="ListParagraph"/>
        <w:numPr>
          <w:ilvl w:val="0"/>
          <w:numId w:val="24"/>
        </w:numPr>
      </w:pPr>
      <w:r>
        <w:rPr>
          <w:rStyle w:val="Code"/>
        </w:rPr>
        <w:t>`ts:</w:t>
      </w:r>
      <w:r>
        <w:rPr>
          <w:rStyle w:val="Code"/>
          <w:i/>
        </w:rPr>
        <w:t>datetime-format</w:t>
      </w:r>
      <w:r>
        <w:rPr>
          <w:rStyle w:val="Code"/>
        </w:rPr>
        <w:t xml:space="preserve">` </w:t>
      </w:r>
      <w:r>
        <w:t xml:space="preserve">a timestamp in UTC using a .NET date/time format, e.g. </w:t>
      </w:r>
      <w:r>
        <w:br/>
      </w:r>
      <w:r w:rsidRPr="00F3227E">
        <w:rPr>
          <w:rStyle w:val="ExampleChar"/>
        </w:rPr>
        <w:t>`ts:d-MMM-yy</w:t>
      </w:r>
      <w:r>
        <w:rPr>
          <w:rStyle w:val="ExampleChar"/>
        </w:rPr>
        <w:t xml:space="preserve"> </w:t>
      </w:r>
      <w:r w:rsidRPr="00F3227E">
        <w:rPr>
          <w:rStyle w:val="ExampleChar"/>
        </w:rPr>
        <w:t>HH:mm</w:t>
      </w:r>
      <w:r>
        <w:rPr>
          <w:rStyle w:val="ExampleChar"/>
        </w:rPr>
        <w:t>`</w:t>
      </w:r>
      <w:r>
        <w:t xml:space="preserve">, </w:t>
      </w:r>
      <w:r>
        <w:rPr>
          <w:rStyle w:val="ExampleChar"/>
        </w:rPr>
        <w:t>`ts:t`</w:t>
      </w:r>
      <w:r>
        <w:t xml:space="preserve">, </w:t>
      </w:r>
      <w:r>
        <w:rPr>
          <w:rStyle w:val="ExampleChar"/>
        </w:rPr>
        <w:t xml:space="preserve">`ts:s` </w:t>
      </w:r>
      <w:r w:rsidRPr="00F3227E">
        <w:t xml:space="preserve">- the </w:t>
      </w:r>
      <w:r>
        <w:t xml:space="preserve">last one is the same as </w:t>
      </w:r>
      <w:r w:rsidRPr="00F3227E">
        <w:rPr>
          <w:rStyle w:val="ExampleChar"/>
        </w:rPr>
        <w:t>`timestamp`</w:t>
      </w:r>
    </w:p>
    <w:p w:rsidR="00C475E6" w:rsidRDefault="00C475E6" w:rsidP="003F1EBE">
      <w:pPr>
        <w:pStyle w:val="ListParagraph"/>
        <w:numPr>
          <w:ilvl w:val="0"/>
          <w:numId w:val="24"/>
        </w:numPr>
      </w:pPr>
      <w:r>
        <w:rPr>
          <w:rStyle w:val="Code"/>
        </w:rPr>
        <w:t>`timestamp`</w:t>
      </w:r>
      <w:r>
        <w:t xml:space="preserve"> UTC timestamp in ISO sortable format “2010-11-24T22:07:00”</w:t>
      </w:r>
    </w:p>
    <w:p w:rsidR="00C475E6" w:rsidRDefault="00C475E6" w:rsidP="003F1EBE">
      <w:pPr>
        <w:pStyle w:val="ListParagraph"/>
        <w:numPr>
          <w:ilvl w:val="0"/>
          <w:numId w:val="24"/>
        </w:numPr>
      </w:pPr>
      <w:r>
        <w:rPr>
          <w:rStyle w:val="Code"/>
        </w:rPr>
        <w:t>`ts:sql`</w:t>
      </w:r>
      <w:r w:rsidR="00FE65DE">
        <w:rPr>
          <w:rStyle w:val="Code"/>
        </w:rPr>
        <w:t xml:space="preserve"> </w:t>
      </w:r>
      <w:r w:rsidR="00FE65DE" w:rsidRPr="00FE65DE">
        <w:t>and</w:t>
      </w:r>
      <w:r w:rsidR="00FE65DE">
        <w:rPr>
          <w:rStyle w:val="Code"/>
        </w:rPr>
        <w:t xml:space="preserve"> `ts:iso`</w:t>
      </w:r>
      <w:r>
        <w:rPr>
          <w:rStyle w:val="Code"/>
        </w:rPr>
        <w:t xml:space="preserve"> </w:t>
      </w:r>
      <w:r>
        <w:t>UTC timestamp for use with T-SQL: "2015-07-31 23:59:08"</w:t>
      </w:r>
    </w:p>
    <w:p w:rsidR="001F3BDF" w:rsidRDefault="001F3BDF" w:rsidP="003F1EBE">
      <w:pPr>
        <w:pStyle w:val="ListParagraph"/>
        <w:numPr>
          <w:ilvl w:val="0"/>
          <w:numId w:val="24"/>
        </w:numPr>
      </w:pPr>
      <w:r>
        <w:rPr>
          <w:rStyle w:val="Code"/>
        </w:rPr>
        <w:t xml:space="preserve">`version` </w:t>
      </w:r>
      <w:r w:rsidRPr="001F3BDF">
        <w:t>the version</w:t>
      </w:r>
      <w:r>
        <w:t xml:space="preserve"> of the recipe tool</w:t>
      </w:r>
    </w:p>
    <w:p w:rsidR="007208FA" w:rsidRPr="007208FA" w:rsidRDefault="007208FA" w:rsidP="003F1EBE">
      <w:pPr>
        <w:pStyle w:val="ListParagraph"/>
        <w:numPr>
          <w:ilvl w:val="0"/>
          <w:numId w:val="24"/>
        </w:numPr>
        <w:rPr>
          <w:rStyle w:val="Code"/>
          <w:rFonts w:asciiTheme="minorHAnsi" w:hAnsiTheme="minorHAnsi"/>
          <w:color w:val="auto"/>
          <w:sz w:val="22"/>
        </w:rPr>
      </w:pPr>
      <w:r>
        <w:rPr>
          <w:rStyle w:val="Code"/>
        </w:rPr>
        <w:t xml:space="preserve">`rxTrue` </w:t>
      </w:r>
      <w:r w:rsidRPr="001B2D4D">
        <w:t>a regex</w:t>
      </w:r>
      <w:r>
        <w:t xml:space="preserve"> for </w:t>
      </w:r>
      <w:r>
        <w:rPr>
          <w:i/>
        </w:rPr>
        <w:t xml:space="preserve">true-like </w:t>
      </w:r>
      <w:r w:rsidRPr="001B2D4D">
        <w:t>values:</w:t>
      </w:r>
      <w:r w:rsidRPr="00FE65DE">
        <w:rPr>
          <w:rStyle w:val="Code"/>
        </w:rPr>
        <w:t>(?i)^true$|^y(?:es)?$|^1$</w:t>
      </w:r>
    </w:p>
    <w:p w:rsidR="007208FA" w:rsidRPr="007208FA" w:rsidRDefault="007208FA" w:rsidP="003F1EBE">
      <w:pPr>
        <w:pStyle w:val="ListParagraph"/>
        <w:numPr>
          <w:ilvl w:val="0"/>
          <w:numId w:val="24"/>
        </w:numPr>
        <w:rPr>
          <w:rStyle w:val="Code"/>
          <w:rFonts w:asciiTheme="minorHAnsi" w:hAnsiTheme="minorHAnsi"/>
          <w:color w:val="auto"/>
          <w:sz w:val="22"/>
        </w:rPr>
      </w:pPr>
      <w:r>
        <w:rPr>
          <w:rStyle w:val="Code"/>
        </w:rPr>
        <w:t>`rxFalse`</w:t>
      </w:r>
      <w:r w:rsidRPr="007208FA">
        <w:t xml:space="preserve"> </w:t>
      </w:r>
      <w:r>
        <w:t xml:space="preserve">a regex for </w:t>
      </w:r>
      <w:r>
        <w:rPr>
          <w:i/>
        </w:rPr>
        <w:t>false-like</w:t>
      </w:r>
      <w:r>
        <w:t xml:space="preserve"> values :</w:t>
      </w:r>
      <w:r w:rsidRPr="00FE65DE">
        <w:rPr>
          <w:rStyle w:val="Code"/>
        </w:rPr>
        <w:t>(?i)^false$|^no?$|^0$</w:t>
      </w:r>
    </w:p>
    <w:p w:rsidR="00C22052" w:rsidRDefault="00C22052" w:rsidP="00C22052">
      <w:pPr>
        <w:pStyle w:val="Heading3"/>
      </w:pPr>
      <w:bookmarkStart w:id="5" w:name="_Toc366016958"/>
      <w:r>
        <w:t>Number generators</w:t>
      </w:r>
      <w:bookmarkEnd w:id="5"/>
    </w:p>
    <w:p w:rsidR="00C22052" w:rsidRDefault="00C22052" w:rsidP="00C22052">
      <w:r>
        <w:t xml:space="preserve">There are two types of number generators: </w:t>
      </w:r>
    </w:p>
    <w:p w:rsidR="00C22052" w:rsidRDefault="00C22052" w:rsidP="00C22052">
      <w:pPr>
        <w:pStyle w:val="ListParagraph"/>
        <w:numPr>
          <w:ilvl w:val="0"/>
          <w:numId w:val="25"/>
        </w:numPr>
      </w:pPr>
      <w:r>
        <w:t>sequence number generators</w:t>
      </w:r>
    </w:p>
    <w:p w:rsidR="00C22052" w:rsidRDefault="00C22052" w:rsidP="00C22052">
      <w:pPr>
        <w:pStyle w:val="ListParagraph"/>
        <w:numPr>
          <w:ilvl w:val="0"/>
          <w:numId w:val="25"/>
        </w:numPr>
      </w:pPr>
      <w:r>
        <w:t>random number generators</w:t>
      </w:r>
    </w:p>
    <w:p w:rsidR="00C22052" w:rsidRDefault="00C22052" w:rsidP="00C22052">
      <w:r>
        <w:t xml:space="preserve">To get the next value from a number generator, a notation is used similar to a macro, but the name must start with an ampersand </w:t>
      </w:r>
      <w:r w:rsidRPr="00C22052">
        <w:rPr>
          <w:rStyle w:val="Code"/>
        </w:rPr>
        <w:t>&amp;</w:t>
      </w:r>
      <w:r w:rsidRPr="00C22052">
        <w:t xml:space="preserve">, </w:t>
      </w:r>
      <w:r>
        <w:t>e.g.:</w:t>
      </w:r>
    </w:p>
    <w:p w:rsidR="00C22052" w:rsidRDefault="00C22052" w:rsidP="00A3189B">
      <w:pPr>
        <w:pStyle w:val="Example"/>
      </w:pPr>
      <w:r>
        <w:t>`&amp;smallrandom`</w:t>
      </w:r>
    </w:p>
    <w:p w:rsidR="00C22052" w:rsidRDefault="00C22052" w:rsidP="00A3189B">
      <w:pPr>
        <w:pStyle w:val="Example"/>
      </w:pPr>
      <w:r>
        <w:t>`&amp;evennum`</w:t>
      </w:r>
    </w:p>
    <w:p w:rsidR="00C22052" w:rsidRDefault="00C22052" w:rsidP="00C22052">
      <w:r>
        <w:t>The generators are set up by a #-command, see below.</w:t>
      </w:r>
    </w:p>
    <w:p w:rsidR="00C475E6" w:rsidRDefault="00C475E6" w:rsidP="00C475E6">
      <w:pPr>
        <w:pStyle w:val="Heading3"/>
      </w:pPr>
      <w:bookmarkStart w:id="6" w:name="_Toc366016959"/>
      <w:r>
        <w:lastRenderedPageBreak/>
        <w:t>Global macros</w:t>
      </w:r>
      <w:bookmarkEnd w:id="6"/>
    </w:p>
    <w:p w:rsidR="00C475E6" w:rsidRDefault="00C475E6" w:rsidP="00C22052">
      <w:r>
        <w:t xml:space="preserve">Macros starting with a </w:t>
      </w:r>
      <w:r w:rsidRPr="00C475E6">
        <w:rPr>
          <w:rStyle w:val="Code"/>
        </w:rPr>
        <w:t>$</w:t>
      </w:r>
      <w:r>
        <w:t xml:space="preserve"> sign will be stored in a s special global dictionary. This is only of importance when running in server mode, where each request gets a copy of the normal dictionary for the duration of the request. Global macros can be used in this case to keep state between requests. The </w:t>
      </w:r>
      <w:r w:rsidRPr="00C475E6">
        <w:rPr>
          <w:rStyle w:val="Code"/>
        </w:rPr>
        <w:t>$</w:t>
      </w:r>
      <w:r>
        <w:t xml:space="preserve"> is part of the macro name, therefore global macro names cannot clash with local macros. There are no predefined global macros, the dictionary is empty on start-up.</w:t>
      </w:r>
    </w:p>
    <w:p w:rsidR="00C475E6" w:rsidRDefault="00C475E6" w:rsidP="00A3189B">
      <w:pPr>
        <w:pStyle w:val="Example"/>
      </w:pPr>
      <w:r>
        <w:t>`$RequestCounter`</w:t>
      </w:r>
    </w:p>
    <w:p w:rsidR="00C475E6" w:rsidRDefault="00C475E6" w:rsidP="00A3189B">
      <w:pPr>
        <w:pStyle w:val="Example"/>
      </w:pPr>
      <w:r>
        <w:t>`</w:t>
      </w:r>
      <w:r w:rsidRPr="00C475E6">
        <w:t>$Language</w:t>
      </w:r>
      <w:r>
        <w:t>`</w:t>
      </w:r>
    </w:p>
    <w:p w:rsidR="008F0CB4" w:rsidRDefault="008F0CB4" w:rsidP="00A3189B">
      <w:pPr>
        <w:pStyle w:val="Example"/>
      </w:pPr>
      <w:r>
        <w:t>#put $start=`timestamp`</w:t>
      </w:r>
    </w:p>
    <w:p w:rsidR="00C475E6" w:rsidRDefault="00C475E6" w:rsidP="00C475E6">
      <w:pPr>
        <w:pStyle w:val="Heading3"/>
      </w:pPr>
      <w:bookmarkStart w:id="7" w:name="_Toc366016960"/>
      <w:r w:rsidRPr="00C475E6">
        <w:t>Macro wildcards</w:t>
      </w:r>
      <w:bookmarkEnd w:id="7"/>
    </w:p>
    <w:p w:rsidR="00C475E6" w:rsidRDefault="00C475E6" w:rsidP="00C475E6">
      <w:r>
        <w:t xml:space="preserve">Incomplete macro names in back-quotes that end with an asterisk select all macros </w:t>
      </w:r>
      <w:r w:rsidR="00717AAB">
        <w:t>that start with the character before the asterisk. E.g. if the dictionary contains:</w:t>
      </w:r>
    </w:p>
    <w:p w:rsidR="00717AAB" w:rsidRDefault="00717AAB" w:rsidP="00717AAB">
      <w:r w:rsidRPr="00717AAB">
        <w:rPr>
          <w:rStyle w:val="ExampleChar"/>
        </w:rPr>
        <w:t>name</w:t>
      </w:r>
      <w:r w:rsidRPr="00717AAB">
        <w:t xml:space="preserve">, </w:t>
      </w:r>
      <w:r w:rsidRPr="00717AAB">
        <w:rPr>
          <w:rStyle w:val="ExampleChar"/>
        </w:rPr>
        <w:t>street</w:t>
      </w:r>
      <w:r>
        <w:t xml:space="preserve">, </w:t>
      </w:r>
      <w:r w:rsidRPr="00717AAB">
        <w:rPr>
          <w:rStyle w:val="ExampleChar"/>
        </w:rPr>
        <w:t>suburb</w:t>
      </w:r>
      <w:r>
        <w:t xml:space="preserve">, </w:t>
      </w:r>
      <w:r w:rsidRPr="00717AAB">
        <w:rPr>
          <w:rStyle w:val="ExampleChar"/>
        </w:rPr>
        <w:t>state</w:t>
      </w:r>
      <w:r>
        <w:t xml:space="preserve">, </w:t>
      </w:r>
      <w:r w:rsidRPr="00717AAB">
        <w:rPr>
          <w:rStyle w:val="ExampleChar"/>
        </w:rPr>
        <w:t>country</w:t>
      </w:r>
    </w:p>
    <w:p w:rsidR="00717AAB" w:rsidRDefault="00717AAB" w:rsidP="00C475E6">
      <w:r>
        <w:t>and a template contains</w:t>
      </w:r>
    </w:p>
    <w:p w:rsidR="00717AAB" w:rsidRDefault="00717AAB" w:rsidP="00A3189B">
      <w:pPr>
        <w:pStyle w:val="Example"/>
      </w:pPr>
      <w:r>
        <w:t>`st*`</w:t>
      </w:r>
    </w:p>
    <w:p w:rsidR="00717AAB" w:rsidRDefault="00717AAB" w:rsidP="00C475E6">
      <w:r>
        <w:t>then a text with two lines is returned:</w:t>
      </w:r>
    </w:p>
    <w:p w:rsidR="00A3189B" w:rsidRDefault="00717AAB" w:rsidP="00A3189B">
      <w:pPr>
        <w:pStyle w:val="Example"/>
      </w:pPr>
      <w:r>
        <w:t>street</w:t>
      </w:r>
    </w:p>
    <w:p w:rsidR="00717AAB" w:rsidRDefault="00717AAB" w:rsidP="00A3189B">
      <w:pPr>
        <w:pStyle w:val="Example"/>
      </w:pPr>
      <w:r>
        <w:t>state</w:t>
      </w:r>
    </w:p>
    <w:p w:rsidR="00A62FC1" w:rsidRDefault="00A62FC1" w:rsidP="00A62FC1">
      <w:r>
        <w:t xml:space="preserve">Note that you </w:t>
      </w:r>
      <w:r w:rsidRPr="00A62FC1">
        <w:rPr>
          <w:i/>
        </w:rPr>
        <w:t>cannot</w:t>
      </w:r>
      <w:r>
        <w:t xml:space="preserve"> make a command execute multiple times once for each macro:</w:t>
      </w:r>
    </w:p>
    <w:p w:rsidR="00A62FC1" w:rsidRDefault="00A62FC1" w:rsidP="00A62FC1">
      <w:pPr>
        <w:pStyle w:val="Example"/>
      </w:pPr>
      <w:r>
        <w:t>#warn `st*`</w:t>
      </w:r>
    </w:p>
    <w:p w:rsidR="00A62FC1" w:rsidRDefault="00A62FC1" w:rsidP="00A62FC1">
      <w:r>
        <w:t xml:space="preserve">will just once execute </w:t>
      </w:r>
      <w:r w:rsidRPr="00A62FC1">
        <w:rPr>
          <w:rStyle w:val="Code"/>
        </w:rPr>
        <w:t>#warn</w:t>
      </w:r>
      <w:r>
        <w:t xml:space="preserve"> (pop up an alert box) with all the matching macro names in it.</w:t>
      </w:r>
    </w:p>
    <w:p w:rsidR="00A62FC1" w:rsidRDefault="00A62FC1" w:rsidP="00A62FC1">
      <w:pPr>
        <w:rPr>
          <w:i/>
        </w:rPr>
      </w:pPr>
      <w:r>
        <w:sym w:font="Wingdings" w:char="F076"/>
      </w:r>
      <w:r w:rsidRPr="00CC22B7">
        <w:t xml:space="preserve"> Tip:</w:t>
      </w:r>
      <w:r w:rsidRPr="009A3E5B">
        <w:rPr>
          <w:i/>
        </w:rPr>
        <w:t xml:space="preserve"> </w:t>
      </w:r>
      <w:r>
        <w:rPr>
          <w:i/>
        </w:rPr>
        <w:t xml:space="preserve">to get the </w:t>
      </w:r>
      <w:r w:rsidRPr="001B2D4D">
        <w:rPr>
          <w:i/>
          <w:u w:val="single"/>
        </w:rPr>
        <w:t>values</w:t>
      </w:r>
      <w:r>
        <w:rPr>
          <w:i/>
        </w:rPr>
        <w:t xml:space="preserve"> of all the macros, surround the macros with `…` and expand:</w:t>
      </w:r>
    </w:p>
    <w:p w:rsidR="00A62FC1" w:rsidRDefault="00A62FC1" w:rsidP="00A62FC1">
      <w:pPr>
        <w:pStyle w:val="Example"/>
      </w:pPr>
      <w:r>
        <w:t>#put a=`st*`</w:t>
      </w:r>
    </w:p>
    <w:p w:rsidR="00A62FC1" w:rsidRDefault="00A62FC1" w:rsidP="00A62FC1">
      <w:pPr>
        <w:pStyle w:val="Example"/>
      </w:pPr>
      <w:r>
        <w:t>#with a</w:t>
      </w:r>
      <w:r w:rsidR="001B2D4D">
        <w:t>=</w:t>
      </w:r>
      <w:r>
        <w:t>enclose `</w:t>
      </w:r>
      <w:r w:rsidR="004D4279">
        <w:t>`</w:t>
      </w:r>
      <w:r>
        <w:t>[]`</w:t>
      </w:r>
      <w:r w:rsidR="004D4279">
        <w:t>`</w:t>
      </w:r>
    </w:p>
    <w:p w:rsidR="00A62FC1" w:rsidRPr="00A62FC1" w:rsidRDefault="00A62FC1" w:rsidP="00A62FC1">
      <w:pPr>
        <w:pStyle w:val="Example"/>
      </w:pPr>
      <w:r>
        <w:t>#exp a</w:t>
      </w:r>
    </w:p>
    <w:p w:rsidR="00D51685" w:rsidRDefault="00D51685" w:rsidP="00D51685">
      <w:pPr>
        <w:pStyle w:val="Heading3"/>
      </w:pPr>
      <w:bookmarkStart w:id="8" w:name="_Toc366016961"/>
      <w:r>
        <w:t>Loading the contents of files and web links</w:t>
      </w:r>
      <w:bookmarkEnd w:id="8"/>
    </w:p>
    <w:p w:rsidR="00B61333" w:rsidRDefault="00B61333" w:rsidP="00743DC6">
      <w:r>
        <w:t>A file path can be given between back</w:t>
      </w:r>
      <w:r w:rsidR="001F3BDF">
        <w:t>-quotes;</w:t>
      </w:r>
      <w:r>
        <w:t xml:space="preserve"> it will be expanded as theliteral text of the file. If macro expansion has to happen, then #exp can be used for that:</w:t>
      </w:r>
    </w:p>
    <w:p w:rsidR="004D4279" w:rsidRPr="004D4279" w:rsidRDefault="00B61333" w:rsidP="004D4279">
      <w:pPr>
        <w:pStyle w:val="Example"/>
        <w:rPr>
          <w:rStyle w:val="Code"/>
          <w:color w:val="896FA9"/>
        </w:rPr>
      </w:pPr>
      <w:r w:rsidRPr="004D4279">
        <w:rPr>
          <w:rStyle w:val="Code"/>
          <w:color w:val="896FA9"/>
        </w:rPr>
        <w:t>#put template=`c:\templates\myfile.txt`</w:t>
      </w:r>
    </w:p>
    <w:p w:rsidR="004D4279" w:rsidRPr="004D4279" w:rsidRDefault="00B61333" w:rsidP="004D4279">
      <w:pPr>
        <w:pStyle w:val="Example"/>
        <w:rPr>
          <w:rStyle w:val="Code"/>
          <w:color w:val="896FA9"/>
        </w:rPr>
      </w:pPr>
      <w:r w:rsidRPr="004D4279">
        <w:rPr>
          <w:rStyle w:val="Code"/>
          <w:color w:val="896FA9"/>
        </w:rPr>
        <w:t>#exp template</w:t>
      </w:r>
    </w:p>
    <w:p w:rsidR="001B2D4D" w:rsidRDefault="001B2D4D" w:rsidP="004D4279">
      <w:r>
        <w:t>If part of the file path does not exist, then an empty string will be assigned.</w:t>
      </w:r>
    </w:p>
    <w:p w:rsidR="00D51685" w:rsidRDefault="00D51685" w:rsidP="004D4279">
      <w:r>
        <w:t xml:space="preserve">Note that one can use </w:t>
      </w:r>
      <w:r w:rsidRPr="00D51685">
        <w:rPr>
          <w:rStyle w:val="Code"/>
        </w:rPr>
        <w:t>#default</w:t>
      </w:r>
      <w:r>
        <w:t xml:space="preserve"> like in:</w:t>
      </w:r>
    </w:p>
    <w:p w:rsidR="00A3189B" w:rsidRDefault="00D51685" w:rsidP="00743DC6">
      <w:pPr>
        <w:rPr>
          <w:rStyle w:val="Code"/>
        </w:rPr>
      </w:pPr>
      <w:r w:rsidRPr="00D51685">
        <w:rPr>
          <w:rStyle w:val="Code"/>
        </w:rPr>
        <w:t>#</w:t>
      </w:r>
      <w:r>
        <w:rPr>
          <w:rStyle w:val="Code"/>
        </w:rPr>
        <w:t xml:space="preserve">default </w:t>
      </w:r>
      <w:r w:rsidRPr="00D51685">
        <w:rPr>
          <w:rStyle w:val="Code"/>
        </w:rPr>
        <w:t>template=`c:\templates\myfile.txt`</w:t>
      </w:r>
    </w:p>
    <w:p w:rsidR="00D51685" w:rsidRDefault="00D51685" w:rsidP="00743DC6">
      <w:r>
        <w:lastRenderedPageBreak/>
        <w:t>but since command lines are always expanded before the command is interpreted, the file will be loaded regardless of the key already having a value.  Of course the content is not assigned if the key already has a value.</w:t>
      </w:r>
    </w:p>
    <w:p w:rsidR="00B61333" w:rsidRDefault="00D51685" w:rsidP="00743DC6">
      <w:r>
        <w:t>Likewise, an http(s) website can be accessed and its literal text is loaded into the dictionary.</w:t>
      </w:r>
    </w:p>
    <w:p w:rsidR="00D51685" w:rsidRDefault="00D51685" w:rsidP="00743DC6">
      <w:pPr>
        <w:rPr>
          <w:rStyle w:val="Code"/>
        </w:rPr>
      </w:pPr>
      <w:r w:rsidRPr="00D51685">
        <w:rPr>
          <w:rStyle w:val="Code"/>
        </w:rPr>
        <w:t xml:space="preserve">#put </w:t>
      </w:r>
      <w:r w:rsidR="001F3BDF">
        <w:rPr>
          <w:rStyle w:val="Code"/>
        </w:rPr>
        <w:t>pageContents</w:t>
      </w:r>
      <w:r w:rsidRPr="00D51685">
        <w:rPr>
          <w:rStyle w:val="Code"/>
        </w:rPr>
        <w:t>=`http://myintranet/`</w:t>
      </w:r>
    </w:p>
    <w:p w:rsidR="00E12262" w:rsidRDefault="00E12262" w:rsidP="00E12262">
      <w:pPr>
        <w:pStyle w:val="Heading3"/>
      </w:pPr>
      <w:bookmarkStart w:id="9" w:name="_Toc366016962"/>
      <w:r>
        <w:t>Predefined macros</w:t>
      </w:r>
      <w:bookmarkEnd w:id="9"/>
    </w:p>
    <w:p w:rsidR="00E12262" w:rsidRDefault="00E12262" w:rsidP="00E12262">
      <w:r>
        <w:t xml:space="preserve">In addition to the </w:t>
      </w:r>
      <w:r w:rsidRPr="0096109D">
        <w:rPr>
          <w:i/>
        </w:rPr>
        <w:t>environment variables</w:t>
      </w:r>
      <w:r>
        <w:t xml:space="preserve"> the</w:t>
      </w:r>
      <w:r w:rsidR="001F3BDF">
        <w:t>re are some useful extra macros.</w:t>
      </w:r>
      <w:r w:rsidR="00C475E6">
        <w:t xml:space="preserve"> Unlike pseudo-macros, these are stored in th</w:t>
      </w:r>
      <w:r w:rsidR="00C434F6">
        <w:t>e dictionary and can be changed, but this is not recommended.</w:t>
      </w:r>
    </w:p>
    <w:tbl>
      <w:tblPr>
        <w:tblStyle w:val="TableGrid"/>
        <w:tblW w:w="0" w:type="auto"/>
        <w:tblLook w:val="04A0"/>
      </w:tblPr>
      <w:tblGrid>
        <w:gridCol w:w="2376"/>
        <w:gridCol w:w="7200"/>
      </w:tblGrid>
      <w:tr w:rsidR="00E12262" w:rsidTr="008B7F75">
        <w:tc>
          <w:tcPr>
            <w:tcW w:w="2376" w:type="dxa"/>
          </w:tcPr>
          <w:p w:rsidR="00E12262" w:rsidRPr="008B7F75" w:rsidRDefault="00E12262" w:rsidP="00E12262">
            <w:pPr>
              <w:rPr>
                <w:rStyle w:val="Code"/>
              </w:rPr>
            </w:pPr>
            <w:r w:rsidRPr="008B7F75">
              <w:rPr>
                <w:rStyle w:val="Code"/>
              </w:rPr>
              <w:t>empty</w:t>
            </w:r>
          </w:p>
        </w:tc>
        <w:tc>
          <w:tcPr>
            <w:tcW w:w="7200" w:type="dxa"/>
          </w:tcPr>
          <w:p w:rsidR="00980C1D" w:rsidRDefault="00E12262" w:rsidP="00980C1D">
            <w:r>
              <w:t>Empty string</w:t>
            </w:r>
          </w:p>
        </w:tc>
      </w:tr>
      <w:tr w:rsidR="00980C1D" w:rsidTr="008B7F75">
        <w:tc>
          <w:tcPr>
            <w:tcW w:w="2376" w:type="dxa"/>
          </w:tcPr>
          <w:p w:rsidR="00980C1D" w:rsidRPr="00980C1D" w:rsidRDefault="00980C1D" w:rsidP="00E12262">
            <w:pPr>
              <w:rPr>
                <w:rStyle w:val="Code"/>
                <w:i/>
              </w:rPr>
            </w:pPr>
            <w:r w:rsidRPr="00980C1D">
              <w:rPr>
                <w:rStyle w:val="Code"/>
                <w:i/>
              </w:rPr>
              <w:t>(</w:t>
            </w:r>
            <w:r>
              <w:rPr>
                <w:rStyle w:val="Code"/>
                <w:i/>
              </w:rPr>
              <w:t xml:space="preserve">1 </w:t>
            </w:r>
            <w:r w:rsidRPr="00980C1D">
              <w:rPr>
                <w:rStyle w:val="Code"/>
                <w:i/>
              </w:rPr>
              <w:t>space)</w:t>
            </w:r>
          </w:p>
        </w:tc>
        <w:tc>
          <w:tcPr>
            <w:tcW w:w="7200" w:type="dxa"/>
          </w:tcPr>
          <w:p w:rsidR="00980C1D" w:rsidRDefault="00980C1D" w:rsidP="00E12262">
            <w:r>
              <w:t>Empty string</w:t>
            </w:r>
          </w:p>
        </w:tc>
      </w:tr>
      <w:tr w:rsidR="00E12262" w:rsidTr="008B7F75">
        <w:tc>
          <w:tcPr>
            <w:tcW w:w="2376" w:type="dxa"/>
          </w:tcPr>
          <w:p w:rsidR="00E12262" w:rsidRPr="008B7F75" w:rsidRDefault="00E12262" w:rsidP="00E12262">
            <w:pPr>
              <w:rPr>
                <w:rStyle w:val="Code"/>
              </w:rPr>
            </w:pPr>
            <w:r w:rsidRPr="008B7F75">
              <w:rPr>
                <w:rStyle w:val="Code"/>
              </w:rPr>
              <w:t>nl</w:t>
            </w:r>
          </w:p>
        </w:tc>
        <w:tc>
          <w:tcPr>
            <w:tcW w:w="7200" w:type="dxa"/>
          </w:tcPr>
          <w:p w:rsidR="00E12262" w:rsidRDefault="00E12262" w:rsidP="00E12262">
            <w:r>
              <w:t>New line (CR LF)</w:t>
            </w:r>
          </w:p>
        </w:tc>
      </w:tr>
      <w:tr w:rsidR="00E12262" w:rsidTr="008B7F75">
        <w:tc>
          <w:tcPr>
            <w:tcW w:w="2376" w:type="dxa"/>
          </w:tcPr>
          <w:p w:rsidR="00E12262" w:rsidRPr="008B7F75" w:rsidRDefault="00E12262" w:rsidP="00E12262">
            <w:pPr>
              <w:rPr>
                <w:rStyle w:val="Code"/>
              </w:rPr>
            </w:pPr>
            <w:r w:rsidRPr="008B7F75">
              <w:rPr>
                <w:rStyle w:val="Code"/>
              </w:rPr>
              <w:t>tab</w:t>
            </w:r>
          </w:p>
        </w:tc>
        <w:tc>
          <w:tcPr>
            <w:tcW w:w="7200" w:type="dxa"/>
          </w:tcPr>
          <w:p w:rsidR="00E12262" w:rsidRDefault="00E12262" w:rsidP="00E12262">
            <w:r>
              <w:t>Tab stop</w:t>
            </w:r>
          </w:p>
        </w:tc>
      </w:tr>
      <w:tr w:rsidR="002E5A68" w:rsidTr="008B7F75">
        <w:tc>
          <w:tcPr>
            <w:tcW w:w="2376" w:type="dxa"/>
          </w:tcPr>
          <w:p w:rsidR="002E5A68" w:rsidRPr="008B7F75" w:rsidRDefault="002E5A68" w:rsidP="00E12262">
            <w:pPr>
              <w:rPr>
                <w:rStyle w:val="Code"/>
              </w:rPr>
            </w:pPr>
            <w:r>
              <w:rPr>
                <w:rStyle w:val="Code"/>
              </w:rPr>
              <w:t>paste</w:t>
            </w:r>
          </w:p>
        </w:tc>
        <w:tc>
          <w:tcPr>
            <w:tcW w:w="7200" w:type="dxa"/>
          </w:tcPr>
          <w:p w:rsidR="002E5A68" w:rsidRDefault="00925AFA" w:rsidP="00AE71A6">
            <w:r>
              <w:t>The content</w:t>
            </w:r>
            <w:r w:rsidR="002E5A68">
              <w:t xml:space="preserve"> of the clipboard before the recipe is executed. Does not change during execution, even when using #copy</w:t>
            </w:r>
            <w:r w:rsidR="00AE71A6">
              <w:t>. However, it can be changed by using #put.</w:t>
            </w:r>
          </w:p>
        </w:tc>
      </w:tr>
      <w:tr w:rsidR="001F3BDF" w:rsidTr="008B7F75">
        <w:tc>
          <w:tcPr>
            <w:tcW w:w="2376" w:type="dxa"/>
          </w:tcPr>
          <w:p w:rsidR="001F3BDF" w:rsidRDefault="001F3BDF" w:rsidP="00E12262">
            <w:pPr>
              <w:rPr>
                <w:rStyle w:val="Code"/>
              </w:rPr>
            </w:pPr>
            <w:r>
              <w:rPr>
                <w:rStyle w:val="Code"/>
              </w:rPr>
              <w:t>bq</w:t>
            </w:r>
          </w:p>
        </w:tc>
        <w:tc>
          <w:tcPr>
            <w:tcW w:w="7200" w:type="dxa"/>
          </w:tcPr>
          <w:p w:rsidR="001F3BDF" w:rsidRDefault="001F3BDF" w:rsidP="00AE71A6">
            <w:r w:rsidRPr="001F3BDF">
              <w:rPr>
                <w:rStyle w:val="Code"/>
              </w:rPr>
              <w:t>`</w:t>
            </w:r>
            <w:r>
              <w:t xml:space="preserve">  the backquote character</w:t>
            </w:r>
          </w:p>
        </w:tc>
      </w:tr>
      <w:tr w:rsidR="001F3BDF" w:rsidTr="008B7F75">
        <w:tc>
          <w:tcPr>
            <w:tcW w:w="2376" w:type="dxa"/>
          </w:tcPr>
          <w:p w:rsidR="001F3BDF" w:rsidRDefault="001F3BDF" w:rsidP="00E12262">
            <w:pPr>
              <w:rPr>
                <w:rStyle w:val="Code"/>
              </w:rPr>
            </w:pPr>
            <w:r>
              <w:rPr>
                <w:rStyle w:val="Code"/>
              </w:rPr>
              <w:t>sp</w:t>
            </w:r>
          </w:p>
        </w:tc>
        <w:tc>
          <w:tcPr>
            <w:tcW w:w="7200" w:type="dxa"/>
          </w:tcPr>
          <w:p w:rsidR="001F3BDF" w:rsidRPr="001F3BDF" w:rsidRDefault="001F3BDF" w:rsidP="00AE71A6">
            <w:r w:rsidRPr="001F3BDF">
              <w:t>a single space</w:t>
            </w:r>
          </w:p>
        </w:tc>
      </w:tr>
    </w:tbl>
    <w:p w:rsidR="00E12262" w:rsidRDefault="00E12262" w:rsidP="00E12262">
      <w:pPr>
        <w:pStyle w:val="Heading3"/>
      </w:pPr>
      <w:bookmarkStart w:id="10" w:name="_Toc366016963"/>
      <w:r>
        <w:t>Case sensitivity</w:t>
      </w:r>
      <w:bookmarkEnd w:id="10"/>
    </w:p>
    <w:p w:rsidR="00E12262" w:rsidRDefault="008470D2" w:rsidP="00E12262">
      <w:r>
        <w:t>All</w:t>
      </w:r>
      <w:r w:rsidR="00E12262">
        <w:t xml:space="preserve"> macros are </w:t>
      </w:r>
      <w:r w:rsidR="00E12262">
        <w:rPr>
          <w:i/>
        </w:rPr>
        <w:t>case-insensitive</w:t>
      </w:r>
      <w:r w:rsidR="000D5832">
        <w:t xml:space="preserve">, however the </w:t>
      </w:r>
      <w:r w:rsidR="000D5832" w:rsidRPr="000D5832">
        <w:rPr>
          <w:rStyle w:val="Code"/>
        </w:rPr>
        <w:t>ts:</w:t>
      </w:r>
      <w:r w:rsidR="000D5832">
        <w:t xml:space="preserve"> macro will not ignore the case after the colon.</w:t>
      </w:r>
      <w:r w:rsidR="00E12262">
        <w:t xml:space="preserve"> </w:t>
      </w:r>
    </w:p>
    <w:p w:rsidR="001514C8" w:rsidRDefault="001514C8" w:rsidP="001514C8">
      <w:pPr>
        <w:pStyle w:val="Heading3"/>
      </w:pPr>
      <w:bookmarkStart w:id="11" w:name="_Toc366016964"/>
      <w:r>
        <w:t>Variable commands</w:t>
      </w:r>
      <w:bookmarkEnd w:id="11"/>
    </w:p>
    <w:p w:rsidR="001514C8" w:rsidRDefault="001514C8" w:rsidP="00E12262">
      <w:r>
        <w:t>The command itself can be an expandable macro. This looks like:</w:t>
      </w:r>
    </w:p>
    <w:p w:rsidR="001514C8" w:rsidRPr="007707D0" w:rsidRDefault="001514C8" w:rsidP="00E12262">
      <w:pPr>
        <w:rPr>
          <w:rStyle w:val="Code"/>
          <w:rFonts w:cs="Courier New"/>
        </w:rPr>
      </w:pPr>
      <w:r w:rsidRPr="007707D0">
        <w:rPr>
          <w:rStyle w:val="Code"/>
          <w:rFonts w:cs="Courier New"/>
        </w:rPr>
        <w:t>#`</w:t>
      </w:r>
      <w:r w:rsidRPr="007707D0">
        <w:rPr>
          <w:rStyle w:val="Code"/>
          <w:rFonts w:cs="Courier New"/>
          <w:i/>
        </w:rPr>
        <w:t>macro</w:t>
      </w:r>
      <w:r w:rsidRPr="007707D0">
        <w:rPr>
          <w:rStyle w:val="Code"/>
          <w:rFonts w:cs="Courier New"/>
        </w:rPr>
        <w:t>`</w:t>
      </w:r>
    </w:p>
    <w:p w:rsidR="001514C8" w:rsidRDefault="001514C8" w:rsidP="001514C8">
      <w:r>
        <w:t>E.g.:</w:t>
      </w:r>
    </w:p>
    <w:p w:rsidR="001514C8" w:rsidRDefault="001514C8" w:rsidP="001514C8">
      <w:pPr>
        <w:pStyle w:val="Example"/>
      </w:pPr>
      <w:r>
        <w:t>#require cmd</w:t>
      </w:r>
    </w:p>
    <w:p w:rsidR="001514C8" w:rsidRDefault="001514C8" w:rsidP="001514C8">
      <w:pPr>
        <w:pStyle w:val="Example"/>
      </w:pPr>
      <w:r>
        <w:t>#`cmd` marker c:\temp\test.txt</w:t>
      </w:r>
    </w:p>
    <w:p w:rsidR="001514C8" w:rsidRDefault="001514C8" w:rsidP="001514C8">
      <w:pPr>
        <w:pStyle w:val="Example"/>
      </w:pPr>
      <w:r>
        <w:t>text</w:t>
      </w:r>
    </w:p>
    <w:p w:rsidR="001514C8" w:rsidRDefault="001514C8" w:rsidP="001514C8">
      <w:pPr>
        <w:pStyle w:val="Example"/>
      </w:pPr>
      <w:r>
        <w:t>#end</w:t>
      </w:r>
    </w:p>
    <w:p w:rsidR="007B3E84" w:rsidRDefault="007B3E84" w:rsidP="001514C8"/>
    <w:p w:rsidR="001514C8" w:rsidRDefault="001514C8" w:rsidP="001514C8">
      <w:r>
        <w:t xml:space="preserve">The user could select </w:t>
      </w:r>
      <w:r w:rsidRPr="001514C8">
        <w:rPr>
          <w:rStyle w:val="Code"/>
        </w:rPr>
        <w:t>before</w:t>
      </w:r>
      <w:r>
        <w:t xml:space="preserve"> or </w:t>
      </w:r>
      <w:r w:rsidRPr="001514C8">
        <w:rPr>
          <w:rStyle w:val="Code"/>
        </w:rPr>
        <w:t>after</w:t>
      </w:r>
      <w:r>
        <w:t xml:space="preserve"> or </w:t>
      </w:r>
      <w:r w:rsidRPr="001514C8">
        <w:rPr>
          <w:rStyle w:val="Code"/>
        </w:rPr>
        <w:t>subs</w:t>
      </w:r>
      <w:r>
        <w:t xml:space="preserve"> as command</w:t>
      </w:r>
      <w:r w:rsidR="007B3E84">
        <w:t>. See also the examples (appendix D).</w:t>
      </w:r>
    </w:p>
    <w:p w:rsidR="007707D0" w:rsidRDefault="007707D0" w:rsidP="007707D0">
      <w:pPr>
        <w:pStyle w:val="Heading3"/>
      </w:pPr>
      <w:r>
        <w:t>Variable arguments</w:t>
      </w:r>
    </w:p>
    <w:p w:rsidR="007707D0" w:rsidRDefault="007707D0" w:rsidP="007707D0">
      <w:r>
        <w:t>The arguments line is always expanded before it is passed to the command. This allow constructions as:</w:t>
      </w:r>
    </w:p>
    <w:p w:rsidR="007707D0" w:rsidRDefault="007707D0" w:rsidP="007707D0">
      <w:pPr>
        <w:pStyle w:val="Example"/>
      </w:pPr>
      <w:r>
        <w:t>#put a=b=hello</w:t>
      </w:r>
    </w:p>
    <w:p w:rsidR="007707D0" w:rsidRDefault="007707D0" w:rsidP="007707D0">
      <w:pPr>
        <w:pStyle w:val="Example"/>
      </w:pPr>
      <w:r>
        <w:t>#put `a`</w:t>
      </w:r>
    </w:p>
    <w:p w:rsidR="007707D0" w:rsidRDefault="007707D0" w:rsidP="007707D0">
      <w:pPr>
        <w:pStyle w:val="Example"/>
      </w:pPr>
      <w:r>
        <w:t>#info `b`</w:t>
      </w:r>
    </w:p>
    <w:p w:rsidR="007707D0" w:rsidRDefault="007707D0" w:rsidP="007707D0">
      <w:pPr>
        <w:spacing w:before="240"/>
      </w:pPr>
      <w:r>
        <w:t>Output:</w:t>
      </w:r>
    </w:p>
    <w:p w:rsidR="007707D0" w:rsidRDefault="007707D0" w:rsidP="007707D0">
      <w:pPr>
        <w:pStyle w:val="Example"/>
      </w:pPr>
      <w:r>
        <w:lastRenderedPageBreak/>
        <w:t>@set a=b=hello</w:t>
      </w:r>
    </w:p>
    <w:p w:rsidR="007707D0" w:rsidRDefault="007707D0" w:rsidP="007707D0">
      <w:pPr>
        <w:pStyle w:val="Example"/>
      </w:pPr>
      <w:r>
        <w:t>@set b=hello</w:t>
      </w:r>
    </w:p>
    <w:p w:rsidR="007707D0" w:rsidRDefault="007707D0" w:rsidP="007707D0">
      <w:pPr>
        <w:pStyle w:val="Example"/>
      </w:pPr>
      <w:r>
        <w:t>@info hello</w:t>
      </w:r>
    </w:p>
    <w:p w:rsidR="007707D0" w:rsidRPr="007707D0" w:rsidRDefault="007707D0" w:rsidP="007707D0"/>
    <w:p w:rsidR="00C6577F" w:rsidRDefault="00C6577F" w:rsidP="00C6577F">
      <w:pPr>
        <w:pStyle w:val="Heading1"/>
      </w:pPr>
      <w:bookmarkStart w:id="12" w:name="_Toc366016965"/>
      <w:r>
        <w:t>Output</w:t>
      </w:r>
      <w:bookmarkEnd w:id="12"/>
    </w:p>
    <w:p w:rsidR="00C6577F" w:rsidRDefault="00C6577F" w:rsidP="00C6577F">
      <w:r>
        <w:t>During execution the progress is logged. If the recipe fails then one can see how much has been done and why it failed.</w:t>
      </w:r>
      <w:r w:rsidR="007D4C92">
        <w:t xml:space="preserve"> The messages are printed in the log text box of the GUI. If run on command line then the messages are printed to standard output and can be redirected into a file.</w:t>
      </w:r>
    </w:p>
    <w:p w:rsidR="00C6577F" w:rsidRDefault="00C6577F" w:rsidP="00C6577F">
      <w:r>
        <w:t>The output uses certain tokens starting with @:</w:t>
      </w:r>
    </w:p>
    <w:p w:rsidR="007D4C92" w:rsidRDefault="00C6577F" w:rsidP="00C6577F">
      <w:r w:rsidRPr="007D4C92">
        <w:rPr>
          <w:rStyle w:val="Code"/>
        </w:rPr>
        <w:t>@name</w:t>
      </w:r>
      <w:r w:rsidR="007D4C92">
        <w:t xml:space="preserve"> – recipe name change</w:t>
      </w:r>
    </w:p>
    <w:p w:rsidR="00C6577F" w:rsidRDefault="00C6577F" w:rsidP="00C6577F">
      <w:r w:rsidRPr="007D4C92">
        <w:rPr>
          <w:rStyle w:val="Code"/>
        </w:rPr>
        <w:t>@set</w:t>
      </w:r>
      <w:r w:rsidR="007D4C92">
        <w:t xml:space="preserve"> – set a macro; i.e. using #put</w:t>
      </w:r>
      <w:r w:rsidR="00B474A2">
        <w:t>, #putv</w:t>
      </w:r>
      <w:r w:rsidR="007D4C92">
        <w:t>, #default or #require</w:t>
      </w:r>
    </w:p>
    <w:p w:rsidR="00C6577F" w:rsidRDefault="00C6577F" w:rsidP="00C6577F">
      <w:r w:rsidRPr="007D4C92">
        <w:rPr>
          <w:rStyle w:val="Code"/>
        </w:rPr>
        <w:t>@do</w:t>
      </w:r>
      <w:r w:rsidR="007D4C92">
        <w:t xml:space="preserve"> – finished a do-block replacement</w:t>
      </w:r>
    </w:p>
    <w:p w:rsidR="00C6577F" w:rsidRDefault="00C6577F" w:rsidP="00C6577F">
      <w:r w:rsidRPr="007D4C92">
        <w:rPr>
          <w:rStyle w:val="Code"/>
        </w:rPr>
        <w:t>@skip</w:t>
      </w:r>
      <w:r w:rsidR="007D4C92">
        <w:t xml:space="preserve"> – file was skipped because it already existed (#new) or it didn’t exist (#do, #before, #after)</w:t>
      </w:r>
    </w:p>
    <w:p w:rsidR="007D4C92" w:rsidRDefault="007D4C92" w:rsidP="00C6577F">
      <w:r w:rsidRPr="007D4C92">
        <w:rPr>
          <w:rStyle w:val="Code"/>
        </w:rPr>
        <w:t>@nomatch</w:t>
      </w:r>
      <w:r>
        <w:t xml:space="preserve"> before/after – the #before or #afer command could not find a message</w:t>
      </w:r>
    </w:p>
    <w:p w:rsidR="00C6577F" w:rsidRDefault="00C6577F" w:rsidP="00C6577F">
      <w:r w:rsidRPr="007D4C92">
        <w:rPr>
          <w:rStyle w:val="Code"/>
        </w:rPr>
        <w:t>@new</w:t>
      </w:r>
      <w:r w:rsidR="007D4C92">
        <w:t xml:space="preserve"> – created a new file</w:t>
      </w:r>
    </w:p>
    <w:p w:rsidR="00C6577F" w:rsidRDefault="00C6577F" w:rsidP="00C6577F">
      <w:r w:rsidRPr="007D4C92">
        <w:rPr>
          <w:rStyle w:val="Code"/>
        </w:rPr>
        <w:t>@run</w:t>
      </w:r>
      <w:r w:rsidR="007D4C92">
        <w:t xml:space="preserve"> - </w:t>
      </w:r>
      <w:r w:rsidR="007D4C92">
        <w:tab/>
        <w:t>launched a program asynchronously</w:t>
      </w:r>
    </w:p>
    <w:p w:rsidR="00C6577F" w:rsidRDefault="00C6577F" w:rsidP="00C6577F">
      <w:r w:rsidRPr="007D4C92">
        <w:rPr>
          <w:rStyle w:val="Code"/>
        </w:rPr>
        <w:t>@call</w:t>
      </w:r>
      <w:r w:rsidR="007D4C92">
        <w:t xml:space="preserve"> – ran a program</w:t>
      </w:r>
    </w:p>
    <w:p w:rsidR="00C6577F" w:rsidRDefault="00C6577F" w:rsidP="00C6577F">
      <w:r w:rsidRPr="007D4C92">
        <w:rPr>
          <w:rStyle w:val="Code"/>
        </w:rPr>
        <w:t>@</w:t>
      </w:r>
      <w:r w:rsidR="007D4C92" w:rsidRPr="007D4C92">
        <w:rPr>
          <w:rStyle w:val="Code"/>
        </w:rPr>
        <w:t>info</w:t>
      </w:r>
      <w:r w:rsidR="007D4C92">
        <w:t xml:space="preserve"> – just a message </w:t>
      </w:r>
    </w:p>
    <w:p w:rsidR="00C6577F" w:rsidRDefault="00C6577F" w:rsidP="00C6577F">
      <w:r w:rsidRPr="007D4C92">
        <w:rPr>
          <w:rStyle w:val="Code"/>
        </w:rPr>
        <w:t>@warn</w:t>
      </w:r>
      <w:r w:rsidR="007D4C92">
        <w:t xml:space="preserve"> – popped up a message dialog</w:t>
      </w:r>
    </w:p>
    <w:p w:rsidR="00C6577F" w:rsidRDefault="00C6577F" w:rsidP="00C6577F">
      <w:r w:rsidRPr="007D4C92">
        <w:rPr>
          <w:rStyle w:val="Code"/>
        </w:rPr>
        <w:t>@</w:t>
      </w:r>
      <w:r w:rsidR="00261AE5">
        <w:rPr>
          <w:rStyle w:val="Code"/>
        </w:rPr>
        <w:t>done</w:t>
      </w:r>
      <w:r w:rsidR="007D4C92">
        <w:t xml:space="preserve"> – finished processing</w:t>
      </w:r>
    </w:p>
    <w:p w:rsidR="002E5A68" w:rsidRDefault="002E5A68" w:rsidP="002E5A68">
      <w:r w:rsidRPr="007D4C92">
        <w:rPr>
          <w:rStyle w:val="Code"/>
        </w:rPr>
        <w:t>@</w:t>
      </w:r>
      <w:r>
        <w:rPr>
          <w:rStyle w:val="Code"/>
        </w:rPr>
        <w:t>email</w:t>
      </w:r>
      <w:r>
        <w:t xml:space="preserve"> – email sent</w:t>
      </w:r>
    </w:p>
    <w:p w:rsidR="002E5A68" w:rsidRDefault="002E5A68" w:rsidP="002E5A68">
      <w:r w:rsidRPr="007D4C92">
        <w:rPr>
          <w:rStyle w:val="Code"/>
        </w:rPr>
        <w:t>@</w:t>
      </w:r>
      <w:r>
        <w:rPr>
          <w:rStyle w:val="Code"/>
        </w:rPr>
        <w:t>clip</w:t>
      </w:r>
      <w:r>
        <w:t xml:space="preserve"> – contents copied to clipboard</w:t>
      </w:r>
    </w:p>
    <w:p w:rsidR="002E5A68" w:rsidRDefault="002E5A68" w:rsidP="002E5A68">
      <w:r w:rsidRPr="007D4C92">
        <w:rPr>
          <w:rStyle w:val="Code"/>
        </w:rPr>
        <w:t>@</w:t>
      </w:r>
      <w:r>
        <w:rPr>
          <w:rStyle w:val="Code"/>
        </w:rPr>
        <w:t>del</w:t>
      </w:r>
      <w:r>
        <w:t xml:space="preserve"> – file deleted</w:t>
      </w:r>
    </w:p>
    <w:p w:rsidR="00925AFA" w:rsidRDefault="00925AFA" w:rsidP="00925AFA">
      <w:r w:rsidRPr="007D4C92">
        <w:rPr>
          <w:rStyle w:val="Code"/>
        </w:rPr>
        <w:t>@</w:t>
      </w:r>
      <w:r>
        <w:rPr>
          <w:rStyle w:val="Code"/>
        </w:rPr>
        <w:t>recipe</w:t>
      </w:r>
      <w:r>
        <w:t xml:space="preserve"> – execution of subrecipe</w:t>
      </w:r>
    </w:p>
    <w:p w:rsidR="00F65A4C" w:rsidRDefault="00F65A4C" w:rsidP="00925AFA">
      <w:r w:rsidRPr="00F65A4C">
        <w:rPr>
          <w:rStyle w:val="Code"/>
        </w:rPr>
        <w:t>@append</w:t>
      </w:r>
      <w:r>
        <w:t xml:space="preserve"> – text appended to file or macro</w:t>
      </w:r>
    </w:p>
    <w:p w:rsidR="00F65A4C" w:rsidRDefault="00F65A4C" w:rsidP="00925AFA">
      <w:r w:rsidRPr="00F65A4C">
        <w:rPr>
          <w:rStyle w:val="Code"/>
        </w:rPr>
        <w:t>@iter</w:t>
      </w:r>
      <w:r>
        <w:t xml:space="preserve"> – iterate and invoke recipe</w:t>
      </w:r>
    </w:p>
    <w:p w:rsidR="00752D3D" w:rsidRDefault="00752D3D" w:rsidP="00925AFA">
      <w:r w:rsidRPr="00752D3D">
        <w:rPr>
          <w:rStyle w:val="Code"/>
        </w:rPr>
        <w:t>@</w:t>
      </w:r>
      <w:r w:rsidR="00C434F6">
        <w:rPr>
          <w:rStyle w:val="Code"/>
        </w:rPr>
        <w:t>extract</w:t>
      </w:r>
      <w:r>
        <w:t xml:space="preserve"> – </w:t>
      </w:r>
      <w:r w:rsidR="00C434F6">
        <w:t>extract</w:t>
      </w:r>
      <w:r>
        <w:t xml:space="preserve"> command executed</w:t>
      </w:r>
    </w:p>
    <w:p w:rsidR="0096109D" w:rsidRDefault="0096109D" w:rsidP="00925AFA">
      <w:r w:rsidRPr="0096109D">
        <w:rPr>
          <w:rStyle w:val="Code"/>
        </w:rPr>
        <w:lastRenderedPageBreak/>
        <w:t>@numg</w:t>
      </w:r>
      <w:r>
        <w:t xml:space="preserve"> - number generator defined</w:t>
      </w:r>
    </w:p>
    <w:p w:rsidR="008F0CB4" w:rsidRDefault="008F0CB4" w:rsidP="00925AFA">
      <w:r w:rsidRPr="008F0CB4">
        <w:rPr>
          <w:highlight w:val="yellow"/>
        </w:rPr>
        <w:t>(to do)</w:t>
      </w:r>
    </w:p>
    <w:p w:rsidR="001675FD" w:rsidRDefault="001675FD" w:rsidP="001675FD">
      <w:pPr>
        <w:pStyle w:val="Heading1"/>
      </w:pPr>
      <w:bookmarkStart w:id="13" w:name="_Toc366016966"/>
      <w:r>
        <w:t>Command List</w:t>
      </w:r>
      <w:bookmarkEnd w:id="13"/>
    </w:p>
    <w:p w:rsidR="00E12262" w:rsidRDefault="00E12262" w:rsidP="00E12262">
      <w:r>
        <w:t>There are several groups of commands:</w:t>
      </w:r>
    </w:p>
    <w:p w:rsidR="001A2046" w:rsidRDefault="00E12262" w:rsidP="00E12262">
      <w:pPr>
        <w:pStyle w:val="ListParagraph"/>
        <w:numPr>
          <w:ilvl w:val="0"/>
          <w:numId w:val="16"/>
        </w:numPr>
      </w:pPr>
      <w:r>
        <w:t>Dictionary commands</w:t>
      </w:r>
    </w:p>
    <w:p w:rsidR="001A2046" w:rsidRDefault="0096109D" w:rsidP="00E12262">
      <w:pPr>
        <w:pStyle w:val="ListParagraph"/>
        <w:numPr>
          <w:ilvl w:val="0"/>
          <w:numId w:val="16"/>
        </w:numPr>
      </w:pPr>
      <w:r>
        <w:t>Number generator commands</w:t>
      </w:r>
    </w:p>
    <w:p w:rsidR="00E12262" w:rsidRPr="00A3189B" w:rsidRDefault="001A2046" w:rsidP="00E12262">
      <w:pPr>
        <w:pStyle w:val="ListParagraph"/>
        <w:numPr>
          <w:ilvl w:val="0"/>
          <w:numId w:val="16"/>
        </w:numPr>
      </w:pPr>
      <w:r>
        <w:t xml:space="preserve"> </w:t>
      </w:r>
      <w:r w:rsidR="00E12262">
        <w:t>Text creation</w:t>
      </w:r>
      <w:r w:rsidR="006E42E0">
        <w:t>/modification</w:t>
      </w:r>
      <w:r w:rsidR="00E12262">
        <w:t xml:space="preserve"> commands</w:t>
      </w:r>
    </w:p>
    <w:p w:rsidR="00E12262" w:rsidRPr="00A3189B" w:rsidRDefault="00E12262" w:rsidP="00E12262">
      <w:pPr>
        <w:pStyle w:val="ListParagraph"/>
        <w:numPr>
          <w:ilvl w:val="0"/>
          <w:numId w:val="16"/>
        </w:numPr>
      </w:pPr>
      <w:r>
        <w:t>Execution commands</w:t>
      </w:r>
    </w:p>
    <w:p w:rsidR="00D74213" w:rsidRPr="00560B59" w:rsidRDefault="00560B59" w:rsidP="00D74213">
      <w:pPr>
        <w:pStyle w:val="ListParagraph"/>
        <w:numPr>
          <w:ilvl w:val="0"/>
          <w:numId w:val="16"/>
        </w:numPr>
        <w:rPr>
          <w:rStyle w:val="Code"/>
          <w:rFonts w:asciiTheme="minorHAnsi" w:hAnsiTheme="minorHAnsi"/>
          <w:color w:val="auto"/>
          <w:sz w:val="22"/>
        </w:rPr>
      </w:pPr>
      <w:r>
        <w:t>I/O</w:t>
      </w:r>
      <w:r w:rsidR="006E599E">
        <w:t xml:space="preserve"> </w:t>
      </w:r>
      <w:r w:rsidR="008B7F75">
        <w:t>commands</w:t>
      </w:r>
    </w:p>
    <w:p w:rsidR="002E5A68" w:rsidRPr="00A3189B" w:rsidRDefault="00560B59" w:rsidP="00D74213">
      <w:pPr>
        <w:pStyle w:val="ListParagraph"/>
        <w:numPr>
          <w:ilvl w:val="0"/>
          <w:numId w:val="16"/>
        </w:numPr>
      </w:pPr>
      <w:r>
        <w:t>File and clipboard</w:t>
      </w:r>
    </w:p>
    <w:p w:rsidR="00165660" w:rsidRPr="00560B59" w:rsidRDefault="00165660" w:rsidP="00D74213">
      <w:pPr>
        <w:pStyle w:val="ListParagraph"/>
        <w:numPr>
          <w:ilvl w:val="0"/>
          <w:numId w:val="16"/>
        </w:numPr>
        <w:rPr>
          <w:rStyle w:val="Code"/>
          <w:rFonts w:asciiTheme="minorHAnsi" w:hAnsiTheme="minorHAnsi"/>
          <w:color w:val="auto"/>
          <w:sz w:val="22"/>
        </w:rPr>
      </w:pPr>
      <w:r>
        <w:t>Server</w:t>
      </w:r>
    </w:p>
    <w:p w:rsidR="00560B59" w:rsidRPr="00560B59" w:rsidRDefault="00560B59" w:rsidP="00560B59">
      <w:pPr>
        <w:pStyle w:val="ListParagraph"/>
        <w:numPr>
          <w:ilvl w:val="0"/>
          <w:numId w:val="16"/>
        </w:numPr>
      </w:pPr>
      <w:r w:rsidRPr="00560B59">
        <w:t>Sets</w:t>
      </w:r>
    </w:p>
    <w:p w:rsidR="0096076D" w:rsidRDefault="0096076D" w:rsidP="0096076D">
      <w:pPr>
        <w:pStyle w:val="Heading2"/>
      </w:pPr>
      <w:bookmarkStart w:id="14" w:name="_Toc366016967"/>
      <w:r>
        <w:t>Syntax</w:t>
      </w:r>
      <w:bookmarkEnd w:id="14"/>
    </w:p>
    <w:p w:rsidR="0096076D" w:rsidRDefault="0096076D" w:rsidP="0096076D">
      <w:r>
        <w:t xml:space="preserve">In the following sections the green </w:t>
      </w:r>
      <w:r>
        <w:rPr>
          <w:rStyle w:val="Code"/>
          <w:i/>
        </w:rPr>
        <w:t>i</w:t>
      </w:r>
      <w:r w:rsidRPr="0096076D">
        <w:rPr>
          <w:rStyle w:val="Code"/>
          <w:i/>
        </w:rPr>
        <w:t>talic font</w:t>
      </w:r>
      <w:r>
        <w:t xml:space="preserve"> indicates parameters. Where it says </w:t>
      </w:r>
      <w:r w:rsidRPr="0096076D">
        <w:rPr>
          <w:rStyle w:val="Code"/>
          <w:i/>
        </w:rPr>
        <w:t>paths</w:t>
      </w:r>
      <w:r>
        <w:t xml:space="preserve"> it can mean a single path like:</w:t>
      </w:r>
    </w:p>
    <w:p w:rsidR="0096076D" w:rsidRDefault="0096076D" w:rsidP="0096076D">
      <w:pPr>
        <w:pStyle w:val="Example"/>
        <w:spacing w:after="120"/>
      </w:pPr>
      <w:r>
        <w:t>c:\temp\file.txt</w:t>
      </w:r>
    </w:p>
    <w:p w:rsidR="0096076D" w:rsidRDefault="0096076D" w:rsidP="0096076D">
      <w:r>
        <w:t>or multiple paths generated by a wildcard:</w:t>
      </w:r>
    </w:p>
    <w:p w:rsidR="0096076D" w:rsidRDefault="0096076D" w:rsidP="0096076D">
      <w:pPr>
        <w:pStyle w:val="Example"/>
        <w:spacing w:after="120"/>
      </w:pPr>
      <w:r>
        <w:t>c:\temp\book*.txt</w:t>
      </w:r>
    </w:p>
    <w:p w:rsidR="0096076D" w:rsidRDefault="0096076D" w:rsidP="0096076D">
      <w:r>
        <w:t xml:space="preserve"> or a recursive path like:</w:t>
      </w:r>
    </w:p>
    <w:p w:rsidR="0096076D" w:rsidRDefault="0096076D" w:rsidP="0096076D">
      <w:pPr>
        <w:pStyle w:val="Example"/>
        <w:spacing w:after="120"/>
      </w:pPr>
      <w:r>
        <w:t xml:space="preserve">-r c:\tree\log*.txt </w:t>
      </w:r>
    </w:p>
    <w:p w:rsidR="0096076D" w:rsidRDefault="0096076D" w:rsidP="0096076D">
      <w:r>
        <w:t>where -r indicates recursion through the folder structure.</w:t>
      </w:r>
    </w:p>
    <w:p w:rsidR="0096076D" w:rsidRPr="0096076D" w:rsidRDefault="0096076D" w:rsidP="0096076D">
      <w:r>
        <w:t xml:space="preserve">Purple text is used for examples. </w:t>
      </w:r>
    </w:p>
    <w:p w:rsidR="001675FD" w:rsidRDefault="001675FD" w:rsidP="001675FD">
      <w:pPr>
        <w:pStyle w:val="Heading2"/>
      </w:pPr>
      <w:bookmarkStart w:id="15" w:name="_Toc366016968"/>
      <w:r>
        <w:t>#require</w:t>
      </w:r>
      <w:bookmarkEnd w:id="15"/>
    </w:p>
    <w:p w:rsidR="001675FD" w:rsidRDefault="001675FD" w:rsidP="001675FD">
      <w:pPr>
        <w:rPr>
          <w:rStyle w:val="Code"/>
          <w:i/>
        </w:rPr>
      </w:pPr>
      <w:r>
        <w:t xml:space="preserve">Syntax: </w:t>
      </w:r>
      <w:r w:rsidRPr="001675FD">
        <w:rPr>
          <w:rStyle w:val="Code"/>
        </w:rPr>
        <w:t xml:space="preserve">#require </w:t>
      </w:r>
      <w:r w:rsidR="00DF3627">
        <w:rPr>
          <w:rStyle w:val="Code"/>
          <w:i/>
        </w:rPr>
        <w:t>macro</w:t>
      </w:r>
      <w:r w:rsidRPr="001675FD">
        <w:rPr>
          <w:rStyle w:val="Code"/>
        </w:rPr>
        <w:t xml:space="preserve"> </w:t>
      </w:r>
      <w:r w:rsidRPr="001675FD">
        <w:rPr>
          <w:rStyle w:val="Code"/>
          <w:i/>
        </w:rPr>
        <w:t>optional</w:t>
      </w:r>
      <w:r>
        <w:rPr>
          <w:rStyle w:val="Code"/>
          <w:i/>
        </w:rPr>
        <w:t>_</w:t>
      </w:r>
      <w:r w:rsidRPr="001675FD">
        <w:rPr>
          <w:rStyle w:val="Code"/>
          <w:i/>
        </w:rPr>
        <w:t>comment</w:t>
      </w:r>
    </w:p>
    <w:p w:rsidR="00AA2340" w:rsidRDefault="00AA2340" w:rsidP="001675FD">
      <w:r>
        <w:t xml:space="preserve">Use </w:t>
      </w:r>
      <w:r w:rsidR="00DA33A3" w:rsidRPr="00DF3627">
        <w:rPr>
          <w:rStyle w:val="Code"/>
        </w:rPr>
        <w:t>#</w:t>
      </w:r>
      <w:r w:rsidRPr="00DF3627">
        <w:rPr>
          <w:rStyle w:val="Code"/>
        </w:rPr>
        <w:t>require</w:t>
      </w:r>
      <w:r>
        <w:t xml:space="preserve"> to indicate a required parameter whose identifier is given immediately after </w:t>
      </w:r>
      <w:r w:rsidRPr="00DF3627">
        <w:rPr>
          <w:rStyle w:val="Code"/>
        </w:rPr>
        <w:t>#require</w:t>
      </w:r>
      <w:r>
        <w:t>. The parameter is either read from command line (command line version of Recipe) or obtained from a dialog box that is filled in by the user  (GUI version of Recipe). Failure to provide this parameter will cause an error and abort execution.</w:t>
      </w:r>
      <w:r w:rsidR="00DA33A3">
        <w:t xml:space="preserve"> The parameter and its value are put as a macro/value mapping in the macro dictionary.</w:t>
      </w:r>
    </w:p>
    <w:p w:rsidR="00DA33A3" w:rsidRPr="00AA2340" w:rsidRDefault="00DA33A3" w:rsidP="001675FD">
      <w:r>
        <w:t>The identifier can be followed by an optional comment, which is ignored by the Recipe interpreter.</w:t>
      </w:r>
    </w:p>
    <w:p w:rsidR="001675FD" w:rsidRDefault="001675FD" w:rsidP="001675FD">
      <w:pPr>
        <w:pStyle w:val="Heading2"/>
      </w:pPr>
      <w:bookmarkStart w:id="16" w:name="_Toc366016969"/>
      <w:r>
        <w:lastRenderedPageBreak/>
        <w:t>#default</w:t>
      </w:r>
      <w:bookmarkEnd w:id="16"/>
    </w:p>
    <w:p w:rsidR="001675FD" w:rsidRDefault="001675FD" w:rsidP="001675FD">
      <w:pPr>
        <w:rPr>
          <w:rStyle w:val="Code"/>
          <w:i/>
        </w:rPr>
      </w:pPr>
      <w:r>
        <w:t xml:space="preserve">Syntax: </w:t>
      </w:r>
      <w:r w:rsidRPr="001675FD">
        <w:rPr>
          <w:rStyle w:val="Code"/>
        </w:rPr>
        <w:t xml:space="preserve">#default </w:t>
      </w:r>
      <w:r w:rsidR="00DF3627">
        <w:rPr>
          <w:rStyle w:val="Code"/>
          <w:i/>
        </w:rPr>
        <w:t>macro</w:t>
      </w:r>
      <w:r w:rsidRPr="001675FD">
        <w:rPr>
          <w:rStyle w:val="Code"/>
        </w:rPr>
        <w:t>=</w:t>
      </w:r>
      <w:r w:rsidRPr="001675FD">
        <w:rPr>
          <w:rStyle w:val="Code"/>
          <w:i/>
        </w:rPr>
        <w:t>value</w:t>
      </w:r>
    </w:p>
    <w:p w:rsidR="00435E23" w:rsidRPr="008F12BA" w:rsidRDefault="00435E23" w:rsidP="00435E23">
      <w:pPr>
        <w:rPr>
          <w:rStyle w:val="Code"/>
        </w:rPr>
      </w:pPr>
      <w:r>
        <w:t xml:space="preserve">Syntax: </w:t>
      </w:r>
      <w:r>
        <w:rPr>
          <w:rStyle w:val="Code"/>
        </w:rPr>
        <w:t>#default</w:t>
      </w:r>
      <w:r w:rsidRPr="001675FD">
        <w:rPr>
          <w:rStyle w:val="Code"/>
        </w:rPr>
        <w:t xml:space="preserve"> </w:t>
      </w:r>
      <w:r w:rsidR="00DF3627">
        <w:rPr>
          <w:rStyle w:val="Code"/>
          <w:i/>
        </w:rPr>
        <w:t>macro</w:t>
      </w:r>
      <w:r>
        <w:rPr>
          <w:rStyle w:val="Code"/>
          <w:i/>
        </w:rPr>
        <w:br/>
      </w:r>
      <w:r>
        <w:rPr>
          <w:rStyle w:val="Code"/>
          <w:i/>
        </w:rPr>
        <w:tab/>
        <w:t>here-text</w:t>
      </w:r>
      <w:r>
        <w:rPr>
          <w:rStyle w:val="Code"/>
          <w:i/>
        </w:rPr>
        <w:br/>
      </w:r>
      <w:r>
        <w:rPr>
          <w:rStyle w:val="Code"/>
          <w:i/>
        </w:rPr>
        <w:tab/>
      </w:r>
      <w:r>
        <w:rPr>
          <w:rStyle w:val="Code"/>
        </w:rPr>
        <w:t>#end</w:t>
      </w:r>
    </w:p>
    <w:p w:rsidR="00DA33A3" w:rsidRDefault="0064426C" w:rsidP="001675FD">
      <w:r>
        <w:t>This p</w:t>
      </w:r>
      <w:r w:rsidR="00DA33A3">
        <w:t xml:space="preserve">uts the given identifier and its value in the macro dictionary </w:t>
      </w:r>
      <w:r w:rsidR="00DA33A3">
        <w:rPr>
          <w:i/>
        </w:rPr>
        <w:t>only if</w:t>
      </w:r>
      <w:r w:rsidR="002F644E">
        <w:t xml:space="preserve"> there is no </w:t>
      </w:r>
      <w:r w:rsidR="00DA33A3">
        <w:t>such identifier already.</w:t>
      </w:r>
    </w:p>
    <w:p w:rsidR="00581D82" w:rsidRDefault="00581D82" w:rsidP="001675FD">
      <w:r>
        <w:t>There is another form of this command that only works in the GUI:</w:t>
      </w:r>
    </w:p>
    <w:p w:rsidR="00581D82" w:rsidRDefault="00581D82" w:rsidP="00581D82">
      <w:pPr>
        <w:rPr>
          <w:rStyle w:val="Code"/>
          <w:i/>
        </w:rPr>
      </w:pPr>
      <w:r>
        <w:t xml:space="preserve">Syntax: </w:t>
      </w:r>
      <w:r w:rsidRPr="001675FD">
        <w:rPr>
          <w:rStyle w:val="Code"/>
        </w:rPr>
        <w:t xml:space="preserve">#default </w:t>
      </w:r>
      <w:r w:rsidR="00DF3627">
        <w:rPr>
          <w:rStyle w:val="Code"/>
          <w:i/>
        </w:rPr>
        <w:t>macro</w:t>
      </w:r>
      <w:r w:rsidRPr="001675FD">
        <w:rPr>
          <w:rStyle w:val="Code"/>
        </w:rPr>
        <w:t>=</w:t>
      </w:r>
      <w:r>
        <w:rPr>
          <w:rStyle w:val="Code"/>
          <w:i/>
        </w:rPr>
        <w:t>option1|option2|option3...</w:t>
      </w:r>
    </w:p>
    <w:p w:rsidR="00581D82" w:rsidRPr="00581D82" w:rsidRDefault="00581D82" w:rsidP="00581D82">
      <w:r>
        <w:t xml:space="preserve">The options are presented in a dropdown when in input mode (F4). You can then select one of the options and it will get put in the dictionary as value of the key (identifier). </w:t>
      </w:r>
    </w:p>
    <w:p w:rsidR="001675FD" w:rsidRDefault="001675FD" w:rsidP="001675FD">
      <w:pPr>
        <w:pStyle w:val="Heading2"/>
      </w:pPr>
      <w:bookmarkStart w:id="17" w:name="_Toc366016970"/>
      <w:r>
        <w:t>#put</w:t>
      </w:r>
      <w:r w:rsidR="001A2046">
        <w:t xml:space="preserve"> (alias #!)</w:t>
      </w:r>
      <w:bookmarkEnd w:id="17"/>
    </w:p>
    <w:p w:rsidR="001675FD" w:rsidRDefault="001675FD" w:rsidP="001675FD">
      <w:pPr>
        <w:rPr>
          <w:rStyle w:val="Code"/>
          <w:i/>
        </w:rPr>
      </w:pPr>
      <w:r>
        <w:t xml:space="preserve">Syntax: </w:t>
      </w:r>
      <w:r w:rsidRPr="001675FD">
        <w:rPr>
          <w:rStyle w:val="Code"/>
        </w:rPr>
        <w:t xml:space="preserve">#put </w:t>
      </w:r>
      <w:r w:rsidR="00DF3627">
        <w:rPr>
          <w:rStyle w:val="Code"/>
          <w:i/>
        </w:rPr>
        <w:t>macro</w:t>
      </w:r>
      <w:r w:rsidRPr="001675FD">
        <w:rPr>
          <w:rStyle w:val="Code"/>
        </w:rPr>
        <w:t>=</w:t>
      </w:r>
      <w:r w:rsidRPr="001675FD">
        <w:rPr>
          <w:rStyle w:val="Code"/>
          <w:i/>
        </w:rPr>
        <w:t>value</w:t>
      </w:r>
    </w:p>
    <w:p w:rsidR="008F12BA" w:rsidRPr="008F12BA" w:rsidRDefault="008F12BA" w:rsidP="008F12BA">
      <w:pPr>
        <w:rPr>
          <w:rStyle w:val="Code"/>
        </w:rPr>
      </w:pPr>
      <w:r>
        <w:t xml:space="preserve">Syntax: </w:t>
      </w:r>
      <w:r w:rsidRPr="001675FD">
        <w:rPr>
          <w:rStyle w:val="Code"/>
        </w:rPr>
        <w:t xml:space="preserve">#put </w:t>
      </w:r>
      <w:r w:rsidR="00DF3627">
        <w:rPr>
          <w:rStyle w:val="Code"/>
          <w:i/>
        </w:rPr>
        <w:t>macro</w:t>
      </w:r>
      <w:r>
        <w:rPr>
          <w:rStyle w:val="Code"/>
          <w:i/>
        </w:rPr>
        <w:br/>
      </w:r>
      <w:r>
        <w:rPr>
          <w:rStyle w:val="Code"/>
          <w:i/>
        </w:rPr>
        <w:tab/>
        <w:t>here-text</w:t>
      </w:r>
      <w:r>
        <w:rPr>
          <w:rStyle w:val="Code"/>
          <w:i/>
        </w:rPr>
        <w:br/>
      </w:r>
      <w:r>
        <w:rPr>
          <w:rStyle w:val="Code"/>
          <w:i/>
        </w:rPr>
        <w:tab/>
      </w:r>
      <w:r>
        <w:rPr>
          <w:rStyle w:val="Code"/>
        </w:rPr>
        <w:t>#end</w:t>
      </w:r>
    </w:p>
    <w:p w:rsidR="00AA2340" w:rsidRDefault="0064426C" w:rsidP="001675FD">
      <w:r>
        <w:t>This p</w:t>
      </w:r>
      <w:r w:rsidR="002F644E">
        <w:t>uts the given identifier and its value in the macro dictionary.  If the identifier already exists in the dictionary, then its value will be replaced by the new value.</w:t>
      </w:r>
    </w:p>
    <w:p w:rsidR="003355C4" w:rsidRDefault="003355C4" w:rsidP="003355C4">
      <w:pPr>
        <w:pStyle w:val="Heading2"/>
      </w:pPr>
      <w:bookmarkStart w:id="18" w:name="_Toc366016971"/>
      <w:r>
        <w:t>#putv</w:t>
      </w:r>
      <w:bookmarkEnd w:id="18"/>
    </w:p>
    <w:p w:rsidR="003355C4" w:rsidRDefault="003355C4" w:rsidP="001675FD">
      <w:r>
        <w:t xml:space="preserve">Syntax: </w:t>
      </w:r>
      <w:r w:rsidRPr="003355C4">
        <w:rPr>
          <w:rStyle w:val="Code"/>
        </w:rPr>
        <w:t xml:space="preserve">#putv </w:t>
      </w:r>
      <w:r w:rsidR="00DF3627">
        <w:rPr>
          <w:rStyle w:val="Code"/>
          <w:i/>
        </w:rPr>
        <w:t>macro</w:t>
      </w:r>
      <w:r w:rsidRPr="003355C4">
        <w:rPr>
          <w:rStyle w:val="Code"/>
        </w:rPr>
        <w:t>=</w:t>
      </w:r>
      <w:r w:rsidR="00DF3627">
        <w:rPr>
          <w:rStyle w:val="Code"/>
          <w:i/>
        </w:rPr>
        <w:t>value</w:t>
      </w:r>
    </w:p>
    <w:p w:rsidR="003355C4" w:rsidRDefault="0064426C" w:rsidP="001675FD">
      <w:r>
        <w:t>This p</w:t>
      </w:r>
      <w:r w:rsidR="003355C4">
        <w:t xml:space="preserve">uts an entry in the dictionary using the first identifier as key and interpreting the second identifier as an existing key, using </w:t>
      </w:r>
      <w:r w:rsidR="003355C4" w:rsidRPr="0064426C">
        <w:rPr>
          <w:i/>
        </w:rPr>
        <w:t>its value</w:t>
      </w:r>
      <w:r w:rsidR="003355C4">
        <w:t xml:space="preserve"> to assign to the first key.</w:t>
      </w:r>
      <w:r w:rsidR="003355C4" w:rsidRPr="003355C4">
        <w:t xml:space="preserve"> </w:t>
      </w:r>
      <w:r w:rsidR="003355C4">
        <w:t xml:space="preserve">If the </w:t>
      </w:r>
      <w:r w:rsidR="00817A5C">
        <w:t xml:space="preserve">first </w:t>
      </w:r>
      <w:r w:rsidR="003355C4">
        <w:t>identifier already exists in the dictionary, then its value will be replaced by the new value.</w:t>
      </w:r>
    </w:p>
    <w:p w:rsidR="00011082" w:rsidRDefault="0064426C" w:rsidP="00A3189B">
      <w:pPr>
        <w:pStyle w:val="Example"/>
        <w:rPr>
          <w:rStyle w:val="Code"/>
          <w:color w:val="896FA9"/>
        </w:rPr>
      </w:pPr>
      <w:r w:rsidRPr="0064426C">
        <w:rPr>
          <w:rStyle w:val="Code"/>
          <w:color w:val="896FA9"/>
        </w:rPr>
        <w:t>#put a=hello</w:t>
      </w:r>
    </w:p>
    <w:p w:rsidR="0064426C" w:rsidRPr="0064426C" w:rsidRDefault="0064426C" w:rsidP="00A3189B">
      <w:pPr>
        <w:pStyle w:val="Example"/>
        <w:rPr>
          <w:rStyle w:val="Code"/>
          <w:color w:val="896FA9"/>
        </w:rPr>
      </w:pPr>
      <w:r w:rsidRPr="0064426C">
        <w:rPr>
          <w:rStyle w:val="Code"/>
          <w:color w:val="896FA9"/>
        </w:rPr>
        <w:t>#putv b=a</w:t>
      </w:r>
    </w:p>
    <w:p w:rsidR="0064426C" w:rsidRPr="0064426C" w:rsidRDefault="0064426C" w:rsidP="0064426C">
      <w:r>
        <w:t>output:</w:t>
      </w:r>
    </w:p>
    <w:p w:rsidR="00011082" w:rsidRDefault="0064426C" w:rsidP="00A3189B">
      <w:pPr>
        <w:pStyle w:val="Example"/>
        <w:rPr>
          <w:rStyle w:val="Code"/>
          <w:color w:val="896FA9"/>
        </w:rPr>
      </w:pPr>
      <w:r w:rsidRPr="0064426C">
        <w:rPr>
          <w:rStyle w:val="Code"/>
          <w:color w:val="896FA9"/>
        </w:rPr>
        <w:t>@set a=hello</w:t>
      </w:r>
    </w:p>
    <w:p w:rsidR="00011082" w:rsidRDefault="0064426C" w:rsidP="00A3189B">
      <w:pPr>
        <w:pStyle w:val="Example"/>
        <w:rPr>
          <w:rStyle w:val="Code"/>
          <w:color w:val="896FA9"/>
        </w:rPr>
      </w:pPr>
      <w:r w:rsidRPr="0064426C">
        <w:rPr>
          <w:rStyle w:val="Code"/>
          <w:color w:val="896FA9"/>
        </w:rPr>
        <w:t>@set b=hello</w:t>
      </w:r>
    </w:p>
    <w:p w:rsidR="0064426C" w:rsidRPr="0064426C" w:rsidRDefault="0064426C" w:rsidP="00A3189B">
      <w:pPr>
        <w:pStyle w:val="Example"/>
        <w:rPr>
          <w:rStyle w:val="Code"/>
          <w:color w:val="896FA9"/>
        </w:rPr>
      </w:pPr>
    </w:p>
    <w:p w:rsidR="0064426C" w:rsidRDefault="0064426C" w:rsidP="001675FD">
      <w:r>
        <w:t>This is identical to:</w:t>
      </w:r>
    </w:p>
    <w:p w:rsidR="00011082" w:rsidRDefault="0064426C" w:rsidP="00A3189B">
      <w:pPr>
        <w:pStyle w:val="Example"/>
      </w:pPr>
      <w:r>
        <w:t>#put a=hello</w:t>
      </w:r>
    </w:p>
    <w:p w:rsidR="0064426C" w:rsidRPr="0064426C" w:rsidRDefault="0064426C" w:rsidP="00A3189B">
      <w:pPr>
        <w:pStyle w:val="Example"/>
      </w:pPr>
      <w:r>
        <w:t>#put b=`a`</w:t>
      </w:r>
    </w:p>
    <w:p w:rsidR="00817A5C" w:rsidRDefault="00817A5C" w:rsidP="001675FD">
      <w:r>
        <w:t>but i</w:t>
      </w:r>
      <w:r w:rsidR="00581D82">
        <w:t xml:space="preserve">n practice </w:t>
      </w:r>
      <w:r w:rsidR="0064426C" w:rsidRPr="0064426C">
        <w:rPr>
          <w:rStyle w:val="Code"/>
        </w:rPr>
        <w:t>#putv</w:t>
      </w:r>
      <w:r w:rsidR="00581D82">
        <w:t xml:space="preserve"> will be used over two levels: first let the user select one of multiple options</w:t>
      </w:r>
    </w:p>
    <w:p w:rsidR="00011082" w:rsidRDefault="00817A5C" w:rsidP="00A3189B">
      <w:pPr>
        <w:pStyle w:val="Example"/>
        <w:rPr>
          <w:rStyle w:val="Code"/>
          <w:color w:val="896FA9"/>
        </w:rPr>
      </w:pPr>
      <w:r w:rsidRPr="0064426C">
        <w:rPr>
          <w:rStyle w:val="Code"/>
          <w:color w:val="896FA9"/>
        </w:rPr>
        <w:t>#</w:t>
      </w:r>
      <w:r w:rsidR="00581D82" w:rsidRPr="0064426C">
        <w:rPr>
          <w:rStyle w:val="Code"/>
          <w:color w:val="896FA9"/>
        </w:rPr>
        <w:t>default</w:t>
      </w:r>
      <w:r w:rsidRPr="0064426C">
        <w:rPr>
          <w:rStyle w:val="Code"/>
          <w:color w:val="896FA9"/>
        </w:rPr>
        <w:t xml:space="preserve"> </w:t>
      </w:r>
      <w:r w:rsidR="00581D82" w:rsidRPr="0064426C">
        <w:rPr>
          <w:rStyle w:val="Code"/>
          <w:color w:val="896FA9"/>
        </w:rPr>
        <w:t>ColourName=Red|White|Blue</w:t>
      </w:r>
    </w:p>
    <w:p w:rsidR="00011082" w:rsidRDefault="00581D82" w:rsidP="00A3189B">
      <w:pPr>
        <w:pStyle w:val="Example"/>
        <w:rPr>
          <w:rStyle w:val="Code"/>
          <w:color w:val="896FA9"/>
        </w:rPr>
      </w:pPr>
      <w:r w:rsidRPr="0064426C">
        <w:rPr>
          <w:rStyle w:val="Code"/>
          <w:color w:val="896FA9"/>
        </w:rPr>
        <w:lastRenderedPageBreak/>
        <w:t>#put Red=5b912783-7c49-437e-8e56-3301ca25058a</w:t>
      </w:r>
    </w:p>
    <w:p w:rsidR="00011082" w:rsidRDefault="00581D82" w:rsidP="00A3189B">
      <w:pPr>
        <w:pStyle w:val="Example"/>
        <w:rPr>
          <w:rStyle w:val="Code"/>
          <w:color w:val="896FA9"/>
        </w:rPr>
      </w:pPr>
      <w:r w:rsidRPr="0064426C">
        <w:rPr>
          <w:rStyle w:val="Code"/>
          <w:color w:val="896FA9"/>
        </w:rPr>
        <w:t>#put White=a0aa36b2-0e3d-4a64-b068-04fbf1bef015</w:t>
      </w:r>
    </w:p>
    <w:p w:rsidR="00011082" w:rsidRDefault="00581D82" w:rsidP="00A3189B">
      <w:pPr>
        <w:pStyle w:val="Example"/>
        <w:rPr>
          <w:rStyle w:val="Code"/>
          <w:color w:val="896FA9"/>
        </w:rPr>
      </w:pPr>
      <w:r w:rsidRPr="0064426C">
        <w:rPr>
          <w:rStyle w:val="Code"/>
          <w:color w:val="896FA9"/>
        </w:rPr>
        <w:t>#put Blue=4fb45d6b-e71e-421f-93f0-052ca3ded9fa</w:t>
      </w:r>
    </w:p>
    <w:p w:rsidR="00817A5C" w:rsidRDefault="00817A5C" w:rsidP="00A3189B">
      <w:pPr>
        <w:pStyle w:val="Example"/>
        <w:rPr>
          <w:rStyle w:val="Code"/>
          <w:color w:val="896FA9"/>
        </w:rPr>
      </w:pPr>
      <w:r w:rsidRPr="0064426C">
        <w:rPr>
          <w:rStyle w:val="Code"/>
          <w:color w:val="896FA9"/>
        </w:rPr>
        <w:t xml:space="preserve">#putv </w:t>
      </w:r>
      <w:r w:rsidR="00581D82" w:rsidRPr="0064426C">
        <w:rPr>
          <w:rStyle w:val="Code"/>
          <w:color w:val="896FA9"/>
        </w:rPr>
        <w:t>ColourCode</w:t>
      </w:r>
      <w:r w:rsidRPr="0064426C">
        <w:rPr>
          <w:rStyle w:val="Code"/>
          <w:color w:val="896FA9"/>
        </w:rPr>
        <w:t>=`</w:t>
      </w:r>
      <w:r w:rsidR="00581D82" w:rsidRPr="0064426C">
        <w:rPr>
          <w:rStyle w:val="Code"/>
          <w:color w:val="896FA9"/>
        </w:rPr>
        <w:t>Colo</w:t>
      </w:r>
      <w:r w:rsidR="00A84597" w:rsidRPr="0064426C">
        <w:rPr>
          <w:rStyle w:val="Code"/>
          <w:color w:val="896FA9"/>
        </w:rPr>
        <w:t>u</w:t>
      </w:r>
      <w:r w:rsidR="00581D82" w:rsidRPr="0064426C">
        <w:rPr>
          <w:rStyle w:val="Code"/>
          <w:color w:val="896FA9"/>
        </w:rPr>
        <w:t>rName</w:t>
      </w:r>
      <w:r w:rsidRPr="0064426C">
        <w:rPr>
          <w:rStyle w:val="Code"/>
          <w:color w:val="896FA9"/>
        </w:rPr>
        <w:t>`</w:t>
      </w:r>
    </w:p>
    <w:p w:rsidR="0064426C" w:rsidRPr="0064426C" w:rsidRDefault="0064426C" w:rsidP="0064426C">
      <w:r>
        <w:t xml:space="preserve">The last line will first expand </w:t>
      </w:r>
      <w:r w:rsidRPr="0064426C">
        <w:rPr>
          <w:rStyle w:val="ExampleChar"/>
        </w:rPr>
        <w:t>`ColourName`</w:t>
      </w:r>
      <w:r>
        <w:t xml:space="preserve"> to one of the strings </w:t>
      </w:r>
      <w:r w:rsidRPr="0064426C">
        <w:rPr>
          <w:rStyle w:val="ExampleChar"/>
        </w:rPr>
        <w:t>Red</w:t>
      </w:r>
      <w:r>
        <w:t xml:space="preserve">, </w:t>
      </w:r>
      <w:r w:rsidRPr="0064426C">
        <w:rPr>
          <w:rStyle w:val="ExampleChar"/>
        </w:rPr>
        <w:t>White</w:t>
      </w:r>
      <w:r>
        <w:t xml:space="preserve"> or </w:t>
      </w:r>
      <w:r w:rsidRPr="0064426C">
        <w:rPr>
          <w:rStyle w:val="ExampleChar"/>
        </w:rPr>
        <w:t>Blue</w:t>
      </w:r>
      <w:r>
        <w:t xml:space="preserve"> and </w:t>
      </w:r>
      <w:r w:rsidRPr="0064426C">
        <w:rPr>
          <w:rStyle w:val="Code"/>
        </w:rPr>
        <w:t>#putv</w:t>
      </w:r>
      <w:r>
        <w:t xml:space="preserve"> will then grab the </w:t>
      </w:r>
      <w:r w:rsidR="00C870B1">
        <w:t xml:space="preserve">associated </w:t>
      </w:r>
      <w:r>
        <w:t xml:space="preserve">value of the selected string and assign it to </w:t>
      </w:r>
      <w:r w:rsidRPr="0064426C">
        <w:rPr>
          <w:rStyle w:val="ExampleChar"/>
        </w:rPr>
        <w:t>ColourCode</w:t>
      </w:r>
      <w:r>
        <w:t>.</w:t>
      </w:r>
    </w:p>
    <w:p w:rsidR="004B4FB4" w:rsidRDefault="000B6F31" w:rsidP="004B4FB4">
      <w:pPr>
        <w:pStyle w:val="Heading2"/>
      </w:pPr>
      <w:bookmarkStart w:id="19" w:name="_Toc366016972"/>
      <w:r>
        <w:t>#putx</w:t>
      </w:r>
      <w:bookmarkEnd w:id="19"/>
    </w:p>
    <w:p w:rsidR="002E7F43" w:rsidRDefault="002E7F43" w:rsidP="002E7F43">
      <w:r>
        <w:t xml:space="preserve">Syntax: </w:t>
      </w:r>
      <w:r w:rsidRPr="003355C4">
        <w:rPr>
          <w:rStyle w:val="Code"/>
        </w:rPr>
        <w:t>#put</w:t>
      </w:r>
      <w:r>
        <w:rPr>
          <w:rStyle w:val="Code"/>
        </w:rPr>
        <w:t>x</w:t>
      </w:r>
      <w:r w:rsidRPr="003355C4">
        <w:rPr>
          <w:rStyle w:val="Code"/>
        </w:rPr>
        <w:t xml:space="preserve"> </w:t>
      </w:r>
      <w:r>
        <w:rPr>
          <w:rStyle w:val="Code"/>
          <w:i/>
        </w:rPr>
        <w:t>macro</w:t>
      </w:r>
      <w:r w:rsidRPr="003355C4">
        <w:rPr>
          <w:rStyle w:val="Code"/>
        </w:rPr>
        <w:t>=</w:t>
      </w:r>
      <w:r w:rsidR="00753341" w:rsidRPr="00753341">
        <w:rPr>
          <w:rStyle w:val="Code"/>
          <w:i/>
        </w:rPr>
        <w:t>template</w:t>
      </w:r>
      <w:r w:rsidR="00753341">
        <w:rPr>
          <w:rStyle w:val="Code"/>
        </w:rPr>
        <w:t>-</w:t>
      </w:r>
      <w:r w:rsidR="00753341">
        <w:rPr>
          <w:rStyle w:val="Code"/>
          <w:i/>
        </w:rPr>
        <w:t>macro</w:t>
      </w:r>
    </w:p>
    <w:p w:rsidR="000B6F31" w:rsidRDefault="00753341" w:rsidP="000B6F31">
      <w:r>
        <w:t xml:space="preserve">This will expand the text in the template and assign it to the given macro. This function works the same as </w:t>
      </w:r>
      <w:r w:rsidRPr="00C870B1">
        <w:rPr>
          <w:rStyle w:val="Code"/>
        </w:rPr>
        <w:t>#putv</w:t>
      </w:r>
      <w:r>
        <w:t xml:space="preserve"> but does an additional expansion of the text assigned by the template.</w:t>
      </w:r>
    </w:p>
    <w:p w:rsidR="00753341" w:rsidRDefault="00A2149C" w:rsidP="000B6F31">
      <w:r>
        <w:t>Example 1</w:t>
      </w:r>
    </w:p>
    <w:p w:rsidR="00C870B1" w:rsidRDefault="00753341" w:rsidP="00A3189B">
      <w:pPr>
        <w:pStyle w:val="Example"/>
      </w:pPr>
      <w:r>
        <w:t xml:space="preserve">#put </w:t>
      </w:r>
      <w:r w:rsidR="00A2149C">
        <w:t>templ</w:t>
      </w:r>
      <w:r>
        <w:t>=Hello ``name``</w:t>
      </w:r>
    </w:p>
    <w:p w:rsidR="00C870B1" w:rsidRDefault="00A2149C" w:rsidP="00A3189B">
      <w:pPr>
        <w:pStyle w:val="Example"/>
      </w:pPr>
      <w:r>
        <w:t>#put name=Alice</w:t>
      </w:r>
      <w:r>
        <w:br/>
        <w:t>#putx greeting=templ</w:t>
      </w:r>
    </w:p>
    <w:p w:rsidR="00C870B1" w:rsidRDefault="00A2149C" w:rsidP="00A3189B">
      <w:pPr>
        <w:pStyle w:val="Example"/>
      </w:pPr>
      <w:r>
        <w:t>#put name=Bob</w:t>
      </w:r>
      <w:r w:rsidR="00C870B1">
        <w:br/>
      </w:r>
      <w:r w:rsidRPr="00A2149C">
        <w:rPr>
          <w:rStyle w:val="ExampleChar"/>
        </w:rPr>
        <w:t>#putx greeting2=templ</w:t>
      </w:r>
      <w:r w:rsidRPr="00A2149C">
        <w:rPr>
          <w:rStyle w:val="ExampleChar"/>
        </w:rPr>
        <w:br/>
      </w:r>
    </w:p>
    <w:p w:rsidR="00C870B1" w:rsidRDefault="00C870B1" w:rsidP="00C870B1">
      <w:r>
        <w:t>Output:</w:t>
      </w:r>
    </w:p>
    <w:p w:rsidR="00C870B1" w:rsidRDefault="00C870B1" w:rsidP="00A3189B">
      <w:pPr>
        <w:pStyle w:val="Example"/>
      </w:pPr>
      <w:r>
        <w:t>@set templ=Hello `name`</w:t>
      </w:r>
      <w:r>
        <w:br/>
        <w:t>@set name=Alice</w:t>
      </w:r>
      <w:r>
        <w:br/>
        <w:t>@set greeting=Hello Alice</w:t>
      </w:r>
      <w:r>
        <w:br/>
        <w:t>@set name=Bob</w:t>
      </w:r>
      <w:r>
        <w:br/>
        <w:t>@set greeting2=Hello Bob</w:t>
      </w:r>
      <w:r>
        <w:br/>
      </w:r>
    </w:p>
    <w:p w:rsidR="00753341" w:rsidRDefault="00A2149C" w:rsidP="00C870B1">
      <w:r w:rsidRPr="00C870B1">
        <w:t xml:space="preserve">After execution, </w:t>
      </w:r>
      <w:r w:rsidRPr="00A2149C">
        <w:rPr>
          <w:rStyle w:val="ExampleChar"/>
        </w:rPr>
        <w:t>greeting</w:t>
      </w:r>
      <w:r>
        <w:t>=</w:t>
      </w:r>
      <w:r w:rsidRPr="00A2149C">
        <w:rPr>
          <w:rStyle w:val="ExampleChar"/>
        </w:rPr>
        <w:t>Hello Alice</w:t>
      </w:r>
      <w:r>
        <w:t xml:space="preserve"> and </w:t>
      </w:r>
      <w:r w:rsidRPr="00A2149C">
        <w:rPr>
          <w:rStyle w:val="ExampleChar"/>
        </w:rPr>
        <w:t>greeting2</w:t>
      </w:r>
      <w:r>
        <w:t>=</w:t>
      </w:r>
      <w:r w:rsidRPr="00A2149C">
        <w:rPr>
          <w:rStyle w:val="ExampleChar"/>
        </w:rPr>
        <w:t>Hello Bob</w:t>
      </w:r>
    </w:p>
    <w:p w:rsidR="00346AC4" w:rsidRDefault="00346AC4" w:rsidP="000B6F31">
      <w:pPr>
        <w:pStyle w:val="Heading2"/>
      </w:pPr>
      <w:bookmarkStart w:id="20" w:name="_Toc366016973"/>
      <w:r>
        <w:t>#putm</w:t>
      </w:r>
      <w:bookmarkEnd w:id="20"/>
    </w:p>
    <w:p w:rsidR="00346AC4" w:rsidRDefault="00346AC4" w:rsidP="00346AC4">
      <w:pPr>
        <w:rPr>
          <w:rStyle w:val="Code"/>
          <w:i/>
        </w:rPr>
      </w:pPr>
      <w:r>
        <w:t xml:space="preserve">Syntax: </w:t>
      </w:r>
      <w:r w:rsidRPr="003355C4">
        <w:rPr>
          <w:rStyle w:val="Code"/>
        </w:rPr>
        <w:t>#put</w:t>
      </w:r>
      <w:r w:rsidR="003868FB">
        <w:rPr>
          <w:rStyle w:val="Code"/>
        </w:rPr>
        <w:t>m</w:t>
      </w:r>
      <w:r w:rsidRPr="003355C4">
        <w:rPr>
          <w:rStyle w:val="Code"/>
        </w:rPr>
        <w:t xml:space="preserve"> </w:t>
      </w:r>
      <w:r w:rsidR="003868FB" w:rsidRPr="003868FB">
        <w:rPr>
          <w:rStyle w:val="Code"/>
          <w:i/>
        </w:rPr>
        <w:t>kv_</w:t>
      </w:r>
      <w:r w:rsidR="003868FB">
        <w:rPr>
          <w:rStyle w:val="Code"/>
          <w:i/>
        </w:rPr>
        <w:t>macro</w:t>
      </w:r>
    </w:p>
    <w:p w:rsidR="003868FB" w:rsidRPr="003868FB" w:rsidRDefault="003868FB" w:rsidP="003868FB">
      <w:r>
        <w:t>This can be used to quickly import a configuration file with key=value lines into the dictionary.</w:t>
      </w:r>
    </w:p>
    <w:p w:rsidR="00346AC4" w:rsidRDefault="00346AC4" w:rsidP="000B6F31">
      <w:pPr>
        <w:pStyle w:val="Heading2"/>
      </w:pPr>
    </w:p>
    <w:p w:rsidR="000B6F31" w:rsidRPr="000B6F31" w:rsidRDefault="000B6F31" w:rsidP="000B6F31">
      <w:pPr>
        <w:pStyle w:val="Heading2"/>
      </w:pPr>
      <w:bookmarkStart w:id="21" w:name="_Toc366016974"/>
      <w:r>
        <w:t>#cdata</w:t>
      </w:r>
      <w:r w:rsidR="001A2046">
        <w:t xml:space="preserve"> (alias #@)</w:t>
      </w:r>
      <w:bookmarkEnd w:id="21"/>
    </w:p>
    <w:p w:rsidR="002E7F43" w:rsidRPr="002E7F43" w:rsidRDefault="002E7F43" w:rsidP="002E7F43">
      <w:pPr>
        <w:rPr>
          <w:rStyle w:val="Code"/>
          <w:i/>
        </w:rPr>
      </w:pPr>
      <w:r>
        <w:t xml:space="preserve">Syntax: </w:t>
      </w:r>
      <w:r w:rsidRPr="001675FD">
        <w:rPr>
          <w:rStyle w:val="Code"/>
        </w:rPr>
        <w:t>#</w:t>
      </w:r>
      <w:r>
        <w:rPr>
          <w:rStyle w:val="Code"/>
        </w:rPr>
        <w:t>cdata</w:t>
      </w:r>
      <w:r w:rsidRPr="001675FD">
        <w:rPr>
          <w:rStyle w:val="Code"/>
        </w:rPr>
        <w:t xml:space="preserve"> </w:t>
      </w:r>
      <w:r>
        <w:rPr>
          <w:rStyle w:val="Code"/>
          <w:i/>
        </w:rPr>
        <w:t>macro</w:t>
      </w:r>
      <w:r>
        <w:rPr>
          <w:rStyle w:val="Code"/>
          <w:i/>
        </w:rPr>
        <w:br/>
      </w:r>
      <w:r>
        <w:rPr>
          <w:rStyle w:val="Code"/>
          <w:i/>
        </w:rPr>
        <w:tab/>
        <w:t>here-text</w:t>
      </w:r>
      <w:r>
        <w:rPr>
          <w:rStyle w:val="Code"/>
          <w:i/>
        </w:rPr>
        <w:br/>
      </w:r>
      <w:r>
        <w:rPr>
          <w:rStyle w:val="Code"/>
          <w:i/>
        </w:rPr>
        <w:tab/>
      </w:r>
      <w:r>
        <w:rPr>
          <w:rStyle w:val="Code"/>
        </w:rPr>
        <w:t xml:space="preserve">#end </w:t>
      </w:r>
      <w:r w:rsidRPr="002E7F43">
        <w:rPr>
          <w:rStyle w:val="Code"/>
          <w:i/>
          <w:u w:val="single"/>
        </w:rPr>
        <w:t>macro</w:t>
      </w:r>
    </w:p>
    <w:p w:rsidR="004B4FB4" w:rsidRDefault="00C870B1" w:rsidP="001675FD">
      <w:r>
        <w:t xml:space="preserve">Normally all here-texts will be expanded immediately, but there may be cases where this is not wanted. That is where </w:t>
      </w:r>
      <w:r w:rsidRPr="00C870B1">
        <w:rPr>
          <w:rStyle w:val="Code"/>
        </w:rPr>
        <w:t>#cdata</w:t>
      </w:r>
      <w:r>
        <w:t xml:space="preserve"> comes in. It a</w:t>
      </w:r>
      <w:r w:rsidR="002E7F43">
        <w:t>ssigns the unparsed here-text in the dictionary, under the given macro name. Unlike a normal here-text, the end marker of this here-text is followed by</w:t>
      </w:r>
      <w:r w:rsidR="00A2149C">
        <w:t xml:space="preserve"> one space and</w:t>
      </w:r>
      <w:r>
        <w:t xml:space="preserve"> the macro name.</w:t>
      </w:r>
      <w:r w:rsidR="002E7F43">
        <w:t xml:space="preserve"> This allows </w:t>
      </w:r>
      <w:r w:rsidR="00F42CD0">
        <w:t xml:space="preserve">recipes </w:t>
      </w:r>
      <w:r>
        <w:t xml:space="preserve">and templates - including occurrences of </w:t>
      </w:r>
      <w:r w:rsidRPr="00C870B1">
        <w:rPr>
          <w:rStyle w:val="Code"/>
        </w:rPr>
        <w:t>#end</w:t>
      </w:r>
      <w:r>
        <w:t xml:space="preserve"> markers -</w:t>
      </w:r>
      <w:r w:rsidR="00F42CD0">
        <w:t xml:space="preserve"> to be </w:t>
      </w:r>
      <w:r w:rsidR="00F42CD0">
        <w:lastRenderedPageBreak/>
        <w:t xml:space="preserve">stored unchanged in the dictionary. In case of a recipe, it can be executed later by the </w:t>
      </w:r>
      <w:r w:rsidR="00F42CD0" w:rsidRPr="00C870B1">
        <w:rPr>
          <w:rStyle w:val="Code"/>
        </w:rPr>
        <w:t>#recipe</w:t>
      </w:r>
      <w:r w:rsidR="00F42CD0">
        <w:t xml:space="preserve"> command. In case of a template, it can be expanded later by a </w:t>
      </w:r>
      <w:r w:rsidR="00F42CD0" w:rsidRPr="00C870B1">
        <w:rPr>
          <w:rStyle w:val="Code"/>
        </w:rPr>
        <w:t>#exp</w:t>
      </w:r>
      <w:r>
        <w:t xml:space="preserve"> command or by </w:t>
      </w:r>
      <w:r w:rsidRPr="00C870B1">
        <w:rPr>
          <w:rStyle w:val="Code"/>
        </w:rPr>
        <w:t>#put</w:t>
      </w:r>
      <w:r>
        <w:rPr>
          <w:rStyle w:val="Code"/>
        </w:rPr>
        <w:t>x</w:t>
      </w:r>
      <w:r>
        <w:t>.</w:t>
      </w:r>
    </w:p>
    <w:p w:rsidR="00F42CD0" w:rsidRDefault="00F42CD0" w:rsidP="001675FD">
      <w:r>
        <w:t>Example 1</w:t>
      </w:r>
      <w:r w:rsidR="00753341">
        <w:t xml:space="preserve"> (inline recipe)</w:t>
      </w:r>
    </w:p>
    <w:p w:rsidR="00F42CD0" w:rsidRDefault="00F42CD0" w:rsidP="00A3189B">
      <w:pPr>
        <w:pStyle w:val="Example"/>
      </w:pPr>
      <w:r>
        <w:t xml:space="preserve">#cdata </w:t>
      </w:r>
      <w:r w:rsidRPr="00C870B1">
        <w:rPr>
          <w:b/>
        </w:rPr>
        <w:t>makefile</w:t>
      </w:r>
      <w:r>
        <w:br/>
        <w:t>#new c:\temp\`name`.txt</w:t>
      </w:r>
      <w:r>
        <w:br/>
        <w:t>hello `name`</w:t>
      </w:r>
      <w:r>
        <w:br/>
        <w:t>#end</w:t>
      </w:r>
      <w:r>
        <w:br/>
        <w:t xml:space="preserve">#end </w:t>
      </w:r>
      <w:r w:rsidRPr="00C870B1">
        <w:rPr>
          <w:b/>
        </w:rPr>
        <w:t>makefile</w:t>
      </w:r>
      <w:r>
        <w:br/>
      </w:r>
      <w:r>
        <w:br/>
        <w:t>#put name=Alice</w:t>
      </w:r>
      <w:r>
        <w:br/>
        <w:t>#recipe makefile</w:t>
      </w:r>
      <w:r>
        <w:br/>
        <w:t>#put name=Bob</w:t>
      </w:r>
      <w:r>
        <w:br/>
        <w:t>#recipe makefile</w:t>
      </w:r>
    </w:p>
    <w:p w:rsidR="00F42CD0" w:rsidRDefault="00753341" w:rsidP="001675FD">
      <w:r>
        <w:t>Example 2 (inline template)</w:t>
      </w:r>
    </w:p>
    <w:p w:rsidR="00753341" w:rsidRDefault="00F42CD0" w:rsidP="00A3189B">
      <w:pPr>
        <w:pStyle w:val="Example"/>
      </w:pPr>
      <w:r>
        <w:t>#cdata template1</w:t>
      </w:r>
      <w:r w:rsidR="00F1389B">
        <w:br/>
        <w:t>INSERT INTO MyTbl VALUES (</w:t>
      </w:r>
      <w:r w:rsidR="00753341">
        <w:t>'`newseqguid</w:t>
      </w:r>
      <w:r w:rsidR="00F1389B">
        <w:t>`</w:t>
      </w:r>
      <w:r w:rsidR="00753341">
        <w:t>'</w:t>
      </w:r>
      <w:r w:rsidR="00F1389B">
        <w:t xml:space="preserve">, </w:t>
      </w:r>
      <w:r w:rsidR="00753341">
        <w:t>'</w:t>
      </w:r>
      <w:r w:rsidR="00F1389B">
        <w:t>`name`</w:t>
      </w:r>
      <w:r w:rsidR="00753341">
        <w:t>'</w:t>
      </w:r>
      <w:r w:rsidR="00F1389B">
        <w:t>)</w:t>
      </w:r>
      <w:r w:rsidR="00F1389B">
        <w:br/>
        <w:t>GO</w:t>
      </w:r>
      <w:r>
        <w:br/>
        <w:t>#end template1</w:t>
      </w:r>
      <w:r>
        <w:br/>
      </w:r>
      <w:r w:rsidR="00F1389B">
        <w:br/>
      </w:r>
      <w:r w:rsidR="00753341">
        <w:t>#put name=Charlie</w:t>
      </w:r>
      <w:r w:rsidR="00F1389B">
        <w:br/>
      </w:r>
      <w:r w:rsidR="00753341">
        <w:t>#putx stmt1=template1</w:t>
      </w:r>
      <w:r w:rsidR="00F1389B">
        <w:br/>
      </w:r>
      <w:r w:rsidR="00753341">
        <w:t>#put name=Jane</w:t>
      </w:r>
      <w:r w:rsidR="00753341">
        <w:br/>
        <w:t>#putx stmt2=template1</w:t>
      </w:r>
    </w:p>
    <w:p w:rsidR="00753341" w:rsidRDefault="00753341" w:rsidP="00753341">
      <w:r>
        <w:t>After this, stmt1 will have a value for the id and the first name filled in:</w:t>
      </w:r>
    </w:p>
    <w:p w:rsidR="00753341" w:rsidRDefault="00753341" w:rsidP="00A3189B">
      <w:pPr>
        <w:pStyle w:val="Example"/>
      </w:pPr>
      <w:r w:rsidRPr="00753341">
        <w:t>INSERT INTO MyTbl VALUES (</w:t>
      </w:r>
      <w:r>
        <w:t>'</w:t>
      </w:r>
      <w:r w:rsidRPr="00753341">
        <w:t>cba8a4a4-dc3b-4eaf-805b-08cf2ae94b80</w:t>
      </w:r>
      <w:r>
        <w:t>'</w:t>
      </w:r>
      <w:r w:rsidRPr="00753341">
        <w:t>, 'Charlie')</w:t>
      </w:r>
      <w:r>
        <w:br/>
      </w:r>
      <w:r w:rsidRPr="00753341">
        <w:t>GO</w:t>
      </w:r>
    </w:p>
    <w:p w:rsidR="00753341" w:rsidRPr="00753341" w:rsidRDefault="00753341" w:rsidP="00753341">
      <w:r>
        <w:t>and stmt2 is</w:t>
      </w:r>
    </w:p>
    <w:p w:rsidR="00753341" w:rsidRDefault="00753341" w:rsidP="00A3189B">
      <w:pPr>
        <w:pStyle w:val="Example"/>
      </w:pPr>
      <w:r w:rsidRPr="00753341">
        <w:t>INSERT INTO MyTbl VALUES (</w:t>
      </w:r>
      <w:r>
        <w:t>'</w:t>
      </w:r>
      <w:r w:rsidRPr="00753341">
        <w:t>d04957da-de4c-4098-aa36-08cf2ae94b80</w:t>
      </w:r>
      <w:r>
        <w:t>'</w:t>
      </w:r>
      <w:r w:rsidRPr="00753341">
        <w:t>, 'Jane')</w:t>
      </w:r>
      <w:r>
        <w:br/>
      </w:r>
      <w:r w:rsidRPr="00753341">
        <w:t>GO</w:t>
      </w:r>
    </w:p>
    <w:p w:rsidR="008158AB" w:rsidRPr="00753341" w:rsidRDefault="008158AB" w:rsidP="008158AB">
      <w:r>
        <w:sym w:font="Wingdings" w:char="F076"/>
      </w:r>
      <w:r w:rsidRPr="00CC22B7">
        <w:t xml:space="preserve"> Tip:</w:t>
      </w:r>
      <w:r w:rsidRPr="009A3E5B">
        <w:rPr>
          <w:i/>
        </w:rPr>
        <w:t xml:space="preserve"> </w:t>
      </w:r>
      <w:r>
        <w:rPr>
          <w:i/>
        </w:rPr>
        <w:t xml:space="preserve">if you want to execute the recipe up to a certain point, you can temporarily change it by </w:t>
      </w:r>
      <w:r w:rsidR="003A2650">
        <w:rPr>
          <w:i/>
        </w:rPr>
        <w:t>inserting at that point</w:t>
      </w:r>
      <w:r>
        <w:rPr>
          <w:i/>
        </w:rPr>
        <w:t xml:space="preserve"> a </w:t>
      </w:r>
      <w:r w:rsidRPr="008158AB">
        <w:t>#cdata &lt;name&gt;</w:t>
      </w:r>
      <w:r>
        <w:rPr>
          <w:i/>
        </w:rPr>
        <w:t xml:space="preserve"> line without a corresponding </w:t>
      </w:r>
      <w:r w:rsidRPr="008158AB">
        <w:t>#end &lt;name&gt;.</w:t>
      </w:r>
      <w:r>
        <w:rPr>
          <w:i/>
        </w:rPr>
        <w:t xml:space="preserve"> The interpreter will not run anything from that </w:t>
      </w:r>
      <w:r w:rsidRPr="00D67B68">
        <w:t>#cdata</w:t>
      </w:r>
      <w:r>
        <w:rPr>
          <w:i/>
        </w:rPr>
        <w:t xml:space="preserve"> line up to the end of the file because it cannot find its </w:t>
      </w:r>
      <w:r w:rsidRPr="00D67B68">
        <w:rPr>
          <w:i/>
        </w:rPr>
        <w:t>end</w:t>
      </w:r>
      <w:r>
        <w:rPr>
          <w:i/>
        </w:rPr>
        <w:t xml:space="preserve"> marker.</w:t>
      </w:r>
    </w:p>
    <w:p w:rsidR="00123C1A" w:rsidRDefault="00123C1A" w:rsidP="00123C1A">
      <w:pPr>
        <w:pStyle w:val="Heading2"/>
      </w:pPr>
      <w:bookmarkStart w:id="22" w:name="_Toc366016975"/>
      <w:r>
        <w:t>#load</w:t>
      </w:r>
      <w:bookmarkEnd w:id="22"/>
    </w:p>
    <w:p w:rsidR="00123C1A" w:rsidRDefault="00123C1A" w:rsidP="00123C1A">
      <w:r>
        <w:t xml:space="preserve">Syntax: </w:t>
      </w:r>
      <w:r>
        <w:rPr>
          <w:rStyle w:val="Code"/>
        </w:rPr>
        <w:t xml:space="preserve">#load </w:t>
      </w:r>
      <w:r w:rsidRPr="00123C1A">
        <w:rPr>
          <w:rStyle w:val="Code"/>
          <w:i/>
        </w:rPr>
        <w:t>macro</w:t>
      </w:r>
      <w:r>
        <w:rPr>
          <w:rStyle w:val="Code"/>
        </w:rPr>
        <w:t>=</w:t>
      </w:r>
      <w:r w:rsidRPr="00123C1A">
        <w:rPr>
          <w:rStyle w:val="Code"/>
          <w:i/>
        </w:rPr>
        <w:t>path</w:t>
      </w:r>
    </w:p>
    <w:p w:rsidR="00123C1A" w:rsidRDefault="00123C1A" w:rsidP="00123C1A">
      <w:r>
        <w:t>This will put in the dictionary the content of the file with the given path. Note that #put can do something similar if the file path is a literal:</w:t>
      </w:r>
    </w:p>
    <w:p w:rsidR="00123C1A" w:rsidRPr="00123C1A" w:rsidRDefault="00123C1A" w:rsidP="00A3189B">
      <w:pPr>
        <w:pStyle w:val="Example"/>
        <w:rPr>
          <w:rStyle w:val="Code"/>
        </w:rPr>
      </w:pPr>
      <w:r w:rsidRPr="00123C1A">
        <w:rPr>
          <w:rStyle w:val="Code"/>
        </w:rPr>
        <w:t>#put macro=`c:\temp\xyz.txt`</w:t>
      </w:r>
    </w:p>
    <w:p w:rsidR="00123C1A" w:rsidRDefault="002F3D8A" w:rsidP="00123C1A">
      <w:r>
        <w:t xml:space="preserve">but if the path is not a literal then </w:t>
      </w:r>
      <w:r w:rsidR="004048C3" w:rsidRPr="004048C3">
        <w:rPr>
          <w:rStyle w:val="Code"/>
        </w:rPr>
        <w:t>#put</w:t>
      </w:r>
      <w:r w:rsidR="004048C3">
        <w:t xml:space="preserve"> cannot be used this way</w:t>
      </w:r>
      <w:r>
        <w:t xml:space="preserve"> and </w:t>
      </w:r>
      <w:r w:rsidRPr="004048C3">
        <w:rPr>
          <w:rStyle w:val="Code"/>
        </w:rPr>
        <w:t>#load</w:t>
      </w:r>
      <w:r>
        <w:t xml:space="preserve"> should be used:</w:t>
      </w:r>
    </w:p>
    <w:p w:rsidR="002F3D8A" w:rsidRDefault="002F3D8A" w:rsidP="00A3189B">
      <w:pPr>
        <w:pStyle w:val="Example"/>
        <w:rPr>
          <w:rStyle w:val="Code"/>
          <w:color w:val="896FA9"/>
        </w:rPr>
      </w:pPr>
      <w:r w:rsidRPr="00C870B1">
        <w:rPr>
          <w:rStyle w:val="Code"/>
          <w:color w:val="896FA9"/>
        </w:rPr>
        <w:t>#put file=c:\temp\xyz</w:t>
      </w:r>
      <w:r w:rsidRPr="00C870B1">
        <w:rPr>
          <w:rStyle w:val="Code"/>
          <w:color w:val="896FA9"/>
        </w:rPr>
        <w:br/>
        <w:t>#load macro=`file`</w:t>
      </w:r>
    </w:p>
    <w:p w:rsidR="00C434F6" w:rsidRPr="00C434F6" w:rsidRDefault="00C434F6" w:rsidP="00C434F6">
      <w:pPr>
        <w:rPr>
          <w:i/>
        </w:rPr>
      </w:pPr>
      <w:r w:rsidRPr="00C434F6">
        <w:rPr>
          <w:i/>
        </w:rPr>
        <w:lastRenderedPageBreak/>
        <w:sym w:font="Wingdings" w:char="F076"/>
      </w:r>
      <w:r>
        <w:rPr>
          <w:i/>
        </w:rPr>
        <w:t xml:space="preserve"> Note</w:t>
      </w:r>
      <w:r w:rsidRPr="00C434F6">
        <w:rPr>
          <w:i/>
        </w:rPr>
        <w:t>: #load will crash if part of the path is not found, #put …=`…` w</w:t>
      </w:r>
      <w:r>
        <w:rPr>
          <w:i/>
        </w:rPr>
        <w:t>ill not crash but assign empty string.</w:t>
      </w:r>
    </w:p>
    <w:p w:rsidR="00752D3D" w:rsidRDefault="0078187E" w:rsidP="00C434F6">
      <w:bookmarkStart w:id="23" w:name="_Toc366016976"/>
      <w:r>
        <w:t>#extract</w:t>
      </w:r>
      <w:bookmarkEnd w:id="23"/>
    </w:p>
    <w:p w:rsidR="00752D3D" w:rsidRPr="00752D3D" w:rsidRDefault="00752D3D" w:rsidP="00752D3D">
      <w:pPr>
        <w:rPr>
          <w:rStyle w:val="Code"/>
        </w:rPr>
      </w:pPr>
      <w:r>
        <w:t>Syntax:</w:t>
      </w:r>
      <w:r>
        <w:tab/>
      </w:r>
      <w:r w:rsidR="0078187E">
        <w:rPr>
          <w:rStyle w:val="Code"/>
        </w:rPr>
        <w:t>#extract</w:t>
      </w:r>
      <w:r>
        <w:rPr>
          <w:rStyle w:val="Code"/>
        </w:rPr>
        <w:t xml:space="preserve"> </w:t>
      </w:r>
      <w:r w:rsidRPr="00752D3D">
        <w:rPr>
          <w:rStyle w:val="Code"/>
          <w:i/>
        </w:rPr>
        <w:t>regex</w:t>
      </w:r>
      <w:r w:rsidRPr="001675FD">
        <w:rPr>
          <w:rStyle w:val="Code"/>
        </w:rPr>
        <w:t xml:space="preserve"> </w:t>
      </w:r>
      <w:r>
        <w:rPr>
          <w:rStyle w:val="Code"/>
          <w:i/>
        </w:rPr>
        <w:t>macro</w:t>
      </w:r>
      <w:r>
        <w:rPr>
          <w:rStyle w:val="Code"/>
          <w:i/>
        </w:rPr>
        <w:br/>
      </w:r>
      <w:r>
        <w:rPr>
          <w:rStyle w:val="Code"/>
          <w:i/>
        </w:rPr>
        <w:tab/>
        <w:t>here-text</w:t>
      </w:r>
      <w:r>
        <w:rPr>
          <w:rStyle w:val="Code"/>
          <w:i/>
        </w:rPr>
        <w:br/>
      </w:r>
      <w:r>
        <w:rPr>
          <w:rStyle w:val="Code"/>
          <w:i/>
        </w:rPr>
        <w:tab/>
      </w:r>
      <w:r>
        <w:rPr>
          <w:rStyle w:val="Code"/>
        </w:rPr>
        <w:t>#end</w:t>
      </w:r>
    </w:p>
    <w:p w:rsidR="00752D3D" w:rsidRPr="00752D3D" w:rsidRDefault="00752D3D" w:rsidP="00752D3D">
      <w:pPr>
        <w:ind w:left="720" w:hanging="720"/>
        <w:rPr>
          <w:rStyle w:val="Code"/>
          <w:i/>
        </w:rPr>
      </w:pPr>
      <w:r>
        <w:t>Syntax:</w:t>
      </w:r>
      <w:r>
        <w:tab/>
      </w:r>
      <w:r w:rsidR="0078187E">
        <w:rPr>
          <w:rStyle w:val="Code"/>
        </w:rPr>
        <w:t>#extract</w:t>
      </w:r>
      <w:r>
        <w:rPr>
          <w:rStyle w:val="Code"/>
        </w:rPr>
        <w:t xml:space="preserve"> </w:t>
      </w:r>
      <w:r w:rsidRPr="00752D3D">
        <w:rPr>
          <w:rStyle w:val="Code"/>
          <w:i/>
        </w:rPr>
        <w:t>regex</w:t>
      </w:r>
      <w:r w:rsidRPr="001675FD">
        <w:rPr>
          <w:rStyle w:val="Code"/>
        </w:rPr>
        <w:t xml:space="preserve"> </w:t>
      </w:r>
      <w:r>
        <w:rPr>
          <w:rStyle w:val="Code"/>
          <w:i/>
        </w:rPr>
        <w:t>path</w:t>
      </w:r>
      <w:r>
        <w:rPr>
          <w:rStyle w:val="Code"/>
          <w:i/>
        </w:rPr>
        <w:br/>
        <w:t>here-text</w:t>
      </w:r>
      <w:r>
        <w:rPr>
          <w:rStyle w:val="Code"/>
          <w:i/>
        </w:rPr>
        <w:br/>
      </w:r>
      <w:r>
        <w:rPr>
          <w:rStyle w:val="Code"/>
        </w:rPr>
        <w:t>#end</w:t>
      </w:r>
    </w:p>
    <w:p w:rsidR="00752D3D" w:rsidRDefault="00752D3D" w:rsidP="00752D3D">
      <w:r>
        <w:t xml:space="preserve">Finds the regular expression in the given macro or files and substitutes them with the replacement text, which is the expanded </w:t>
      </w:r>
      <w:r>
        <w:rPr>
          <w:i/>
        </w:rPr>
        <w:t>here-</w:t>
      </w:r>
      <w:r w:rsidRPr="00752D3D">
        <w:t>text</w:t>
      </w:r>
      <w:r>
        <w:rPr>
          <w:i/>
        </w:rPr>
        <w:t>.</w:t>
      </w:r>
    </w:p>
    <w:p w:rsidR="00752D3D" w:rsidRPr="00A3189B" w:rsidRDefault="00A3189B" w:rsidP="00752D3D">
      <w:pPr>
        <w:rPr>
          <w:i/>
        </w:rPr>
      </w:pPr>
      <w:r>
        <w:sym w:font="Wingdings" w:char="F076"/>
      </w:r>
      <w:r w:rsidRPr="00CC22B7">
        <w:t xml:space="preserve"> Tip:</w:t>
      </w:r>
      <w:r w:rsidRPr="009A3E5B">
        <w:rPr>
          <w:i/>
        </w:rPr>
        <w:t xml:space="preserve"> </w:t>
      </w:r>
      <w:r w:rsidR="00C76D17" w:rsidRPr="00A3189B">
        <w:rPr>
          <w:i/>
        </w:rPr>
        <w:t xml:space="preserve">To extract information from a file, first load the contents of the file into the dictionary as a new macro and then run </w:t>
      </w:r>
      <w:r w:rsidR="00C76D17" w:rsidRPr="00A3189B">
        <w:rPr>
          <w:rStyle w:val="Code"/>
        </w:rPr>
        <w:t>#</w:t>
      </w:r>
      <w:r w:rsidR="0078187E">
        <w:rPr>
          <w:rStyle w:val="Code"/>
        </w:rPr>
        <w:t>extract</w:t>
      </w:r>
      <w:r w:rsidR="00C76D17" w:rsidRPr="00A3189B">
        <w:rPr>
          <w:i/>
        </w:rPr>
        <w:t xml:space="preserve"> on the macro or e</w:t>
      </w:r>
      <w:r w:rsidR="004D36F0" w:rsidRPr="00A3189B">
        <w:rPr>
          <w:i/>
        </w:rPr>
        <w:t>lse it would overwrite the file with the result!</w:t>
      </w:r>
    </w:p>
    <w:p w:rsidR="00C76D17" w:rsidRDefault="00C76D17" w:rsidP="00752D3D">
      <w:r>
        <w:t>Example:</w:t>
      </w:r>
    </w:p>
    <w:p w:rsidR="00373FE1" w:rsidRDefault="00373FE1" w:rsidP="00752D3D">
      <w:r>
        <w:t>The file c:\temp\myfile.log contains</w:t>
      </w:r>
    </w:p>
    <w:p w:rsidR="00373FE1" w:rsidRDefault="00373FE1" w:rsidP="00A3189B">
      <w:pPr>
        <w:pStyle w:val="Example"/>
      </w:pPr>
      <w:r>
        <w:t>1 error in file “foo.txt”</w:t>
      </w:r>
      <w:r>
        <w:br/>
        <w:t>2 errors in file “bar.txt”</w:t>
      </w:r>
      <w:r>
        <w:br/>
        <w:t>Compilation ends</w:t>
      </w:r>
    </w:p>
    <w:p w:rsidR="00373FE1" w:rsidRDefault="00373FE1" w:rsidP="00373FE1">
      <w:r>
        <w:t>We execute the following script:</w:t>
      </w:r>
    </w:p>
    <w:p w:rsidR="00373FE1" w:rsidRPr="00371265" w:rsidRDefault="00371265" w:rsidP="00A3189B">
      <w:pPr>
        <w:pStyle w:val="Example"/>
        <w:rPr>
          <w:bCs/>
        </w:rPr>
      </w:pPr>
      <w:r>
        <w:t>#l</w:t>
      </w:r>
      <w:r w:rsidR="0078187E">
        <w:t>oad log=c:\temp\myfile.log</w:t>
      </w:r>
      <w:r w:rsidR="0078187E">
        <w:br/>
        <w:t>#extract</w:t>
      </w:r>
      <w:r>
        <w:t xml:space="preserve"> (?i)errors?\ in\ file\s*([^\r]+) log</w:t>
      </w:r>
      <w:r>
        <w:br/>
        <w:t>Error $1</w:t>
      </w:r>
      <w:r w:rsidR="00373FE1">
        <w:rPr>
          <w:b/>
          <w:bCs/>
        </w:rPr>
        <w:br/>
      </w:r>
      <w:r w:rsidR="00373FE1" w:rsidRPr="00371265">
        <w:rPr>
          <w:bCs/>
        </w:rPr>
        <w:t>#end</w:t>
      </w:r>
      <w:r w:rsidR="00373FE1" w:rsidRPr="00371265">
        <w:rPr>
          <w:bCs/>
        </w:rPr>
        <w:br/>
        <w:t>#info</w:t>
      </w:r>
      <w:r w:rsidR="00373FE1" w:rsidRPr="00373FE1">
        <w:t xml:space="preserve"> `log`</w:t>
      </w:r>
    </w:p>
    <w:p w:rsidR="00373FE1" w:rsidRDefault="00373FE1" w:rsidP="00373FE1">
      <w:r>
        <w:t xml:space="preserve">This will </w:t>
      </w:r>
      <w:r w:rsidR="006A565A">
        <w:t xml:space="preserve">change the macro </w:t>
      </w:r>
      <w:r w:rsidR="00371265">
        <w:t>“log”</w:t>
      </w:r>
      <w:r w:rsidR="006A565A">
        <w:t xml:space="preserve"> to</w:t>
      </w:r>
    </w:p>
    <w:p w:rsidR="006A565A" w:rsidRDefault="006A565A" w:rsidP="00A3189B">
      <w:pPr>
        <w:pStyle w:val="Example"/>
      </w:pPr>
      <w:r>
        <w:t>Error “foo.txt”</w:t>
      </w:r>
      <w:r>
        <w:br/>
        <w:t>Error “bar.txt”</w:t>
      </w:r>
    </w:p>
    <w:p w:rsidR="006A565A" w:rsidRPr="006A565A" w:rsidRDefault="006A565A" w:rsidP="006A565A">
      <w:r w:rsidRPr="006A565A">
        <w:t xml:space="preserve">The </w:t>
      </w:r>
      <w:r w:rsidRPr="00371265">
        <w:rPr>
          <w:i/>
        </w:rPr>
        <w:t>here</w:t>
      </w:r>
      <w:r>
        <w:t xml:space="preserve">-text of </w:t>
      </w:r>
      <w:r w:rsidRPr="00371265">
        <w:rPr>
          <w:rStyle w:val="ExampleChar"/>
        </w:rPr>
        <w:t>#find</w:t>
      </w:r>
      <w:r>
        <w:t xml:space="preserve"> can contain placeholders for the groups captured by the regular expression. In the above example </w:t>
      </w:r>
      <w:r w:rsidRPr="006A565A">
        <w:rPr>
          <w:rStyle w:val="ExampleChar"/>
        </w:rPr>
        <w:t>$1</w:t>
      </w:r>
      <w:r>
        <w:t xml:space="preserve"> represents the text captured by </w:t>
      </w:r>
      <w:r w:rsidRPr="006A565A">
        <w:rPr>
          <w:rStyle w:val="ExampleChar"/>
        </w:rPr>
        <w:t>([^\r]+)</w:t>
      </w:r>
    </w:p>
    <w:p w:rsidR="002E5A68" w:rsidRDefault="002E5A68" w:rsidP="00B074E8">
      <w:pPr>
        <w:pStyle w:val="Heading2"/>
      </w:pPr>
      <w:bookmarkStart w:id="24" w:name="_Toc366016977"/>
      <w:r>
        <w:t>#</w:t>
      </w:r>
      <w:r w:rsidRPr="00B074E8">
        <w:t>exp</w:t>
      </w:r>
      <w:bookmarkEnd w:id="24"/>
    </w:p>
    <w:p w:rsidR="002E5A68" w:rsidRDefault="002E5A68" w:rsidP="002E5A68">
      <w:r>
        <w:t xml:space="preserve">Syntax: </w:t>
      </w:r>
      <w:r>
        <w:rPr>
          <w:rStyle w:val="Code"/>
        </w:rPr>
        <w:t>#exp</w:t>
      </w:r>
      <w:r w:rsidRPr="001675FD">
        <w:rPr>
          <w:rStyle w:val="Code"/>
        </w:rPr>
        <w:t xml:space="preserve"> </w:t>
      </w:r>
      <w:r w:rsidR="00DF3627">
        <w:rPr>
          <w:rStyle w:val="Code"/>
          <w:i/>
        </w:rPr>
        <w:t>macro</w:t>
      </w:r>
    </w:p>
    <w:p w:rsidR="002E5A68" w:rsidRDefault="00A3189B" w:rsidP="002E5A68">
      <w:r>
        <w:t>This l</w:t>
      </w:r>
      <w:r w:rsidR="002E5A68">
        <w:t xml:space="preserve">ooks up the </w:t>
      </w:r>
      <w:r>
        <w:rPr>
          <w:i/>
        </w:rPr>
        <w:t>macro</w:t>
      </w:r>
      <w:r w:rsidR="002E5A68">
        <w:t xml:space="preserve"> as </w:t>
      </w:r>
      <w:r w:rsidR="002E5A68" w:rsidRPr="002E5A68">
        <w:t>key</w:t>
      </w:r>
      <w:r w:rsidR="002E5A68">
        <w:t xml:space="preserve"> in the dictionary. The </w:t>
      </w:r>
      <w:r>
        <w:t xml:space="preserve">associated </w:t>
      </w:r>
      <w:r w:rsidR="002E5A68">
        <w:t xml:space="preserve">value is then expanded: all `... ` occurrences are replaced by their dictionary values. All remaining double ``...`` will be </w:t>
      </w:r>
      <w:r w:rsidR="00DF3627">
        <w:t>changed</w:t>
      </w:r>
      <w:r w:rsidR="002E5A68">
        <w:t xml:space="preserve"> into `...`.</w:t>
      </w:r>
    </w:p>
    <w:p w:rsidR="005620A1" w:rsidRDefault="005620A1" w:rsidP="002E5A68">
      <w:r>
        <w:t xml:space="preserve">Note that </w:t>
      </w:r>
      <w:r w:rsidRPr="005620A1">
        <w:rPr>
          <w:rStyle w:val="Code"/>
        </w:rPr>
        <w:t xml:space="preserve">#put </w:t>
      </w:r>
      <w:r w:rsidR="00A3189B">
        <w:rPr>
          <w:rStyle w:val="Code"/>
        </w:rPr>
        <w:t>a=`a</w:t>
      </w:r>
      <w:r w:rsidRPr="005620A1">
        <w:rPr>
          <w:rStyle w:val="Code"/>
        </w:rPr>
        <w:t>`</w:t>
      </w:r>
      <w:r>
        <w:t xml:space="preserve"> is not the same: this will simply assign the value of x to itself, a useless operation.</w:t>
      </w:r>
      <w:r w:rsidR="00A3189B">
        <w:t xml:space="preserve"> However #putx a=a accomplishes the same as #exp a</w:t>
      </w:r>
    </w:p>
    <w:p w:rsidR="00A3189B" w:rsidRDefault="00A3189B" w:rsidP="002E5A68">
      <w:r>
        <w:lastRenderedPageBreak/>
        <w:t>Example:</w:t>
      </w:r>
    </w:p>
    <w:p w:rsidR="00A3189B" w:rsidRPr="00A3189B" w:rsidRDefault="00A3189B" w:rsidP="00A3189B">
      <w:pPr>
        <w:pStyle w:val="Example"/>
      </w:pPr>
      <w:r w:rsidRPr="00A3189B">
        <w:t>#put arg1=blue</w:t>
      </w:r>
    </w:p>
    <w:p w:rsidR="00A3189B" w:rsidRPr="00A3189B" w:rsidRDefault="00A3189B" w:rsidP="00A3189B">
      <w:pPr>
        <w:pStyle w:val="Example"/>
      </w:pPr>
    </w:p>
    <w:p w:rsidR="00A3189B" w:rsidRPr="00A3189B" w:rsidRDefault="00A3189B" w:rsidP="00A3189B">
      <w:pPr>
        <w:pStyle w:val="Example"/>
      </w:pPr>
      <w:r w:rsidRPr="00A3189B">
        <w:t>#cdata template</w:t>
      </w:r>
    </w:p>
    <w:p w:rsidR="00A3189B" w:rsidRPr="00A3189B" w:rsidRDefault="00A3189B" w:rsidP="00A3189B">
      <w:pPr>
        <w:pStyle w:val="Example"/>
      </w:pPr>
      <w:r w:rsidRPr="00A3189B">
        <w:t>the sea is `arg1`</w:t>
      </w:r>
    </w:p>
    <w:p w:rsidR="00A3189B" w:rsidRPr="00A3189B" w:rsidRDefault="00A3189B" w:rsidP="00A3189B">
      <w:pPr>
        <w:pStyle w:val="Example"/>
      </w:pPr>
      <w:r w:rsidRPr="00A3189B">
        <w:t>#end template</w:t>
      </w:r>
    </w:p>
    <w:p w:rsidR="00A3189B" w:rsidRPr="00A3189B" w:rsidRDefault="00A3189B" w:rsidP="00A3189B">
      <w:pPr>
        <w:pStyle w:val="Example"/>
      </w:pPr>
    </w:p>
    <w:p w:rsidR="00A3189B" w:rsidRDefault="00CC665D" w:rsidP="00A3189B">
      <w:pPr>
        <w:pStyle w:val="Example"/>
      </w:pPr>
      <w:r>
        <w:t>#exp template</w:t>
      </w:r>
    </w:p>
    <w:p w:rsidR="00011082" w:rsidRDefault="00011082" w:rsidP="00A3189B">
      <w:pPr>
        <w:pStyle w:val="Example"/>
      </w:pPr>
    </w:p>
    <w:p w:rsidR="00011082" w:rsidRPr="00011082" w:rsidRDefault="00A62FC1" w:rsidP="00011082">
      <w:r>
        <w:t>output:</w:t>
      </w:r>
    </w:p>
    <w:p w:rsidR="00CC665D" w:rsidRDefault="00CC665D" w:rsidP="00CC665D">
      <w:pPr>
        <w:pStyle w:val="Example"/>
      </w:pPr>
      <w:r>
        <w:t>@set arg1=blue</w:t>
      </w:r>
    </w:p>
    <w:p w:rsidR="00CC665D" w:rsidRDefault="00CC665D" w:rsidP="00CC665D">
      <w:pPr>
        <w:pStyle w:val="Example"/>
      </w:pPr>
      <w:r>
        <w:t>@set template=the sea is `arg1`</w:t>
      </w:r>
    </w:p>
    <w:p w:rsidR="0024773F" w:rsidRDefault="00CC665D" w:rsidP="00CC665D">
      <w:pPr>
        <w:pStyle w:val="Example"/>
      </w:pPr>
      <w:r>
        <w:t>@set template=the sea is blue</w:t>
      </w:r>
    </w:p>
    <w:p w:rsidR="0024773F" w:rsidRDefault="0024773F" w:rsidP="0024773F">
      <w:pPr>
        <w:pStyle w:val="Heading2"/>
      </w:pPr>
      <w:bookmarkStart w:id="25" w:name="_Toc366016978"/>
      <w:r>
        <w:t>#expn</w:t>
      </w:r>
      <w:bookmarkEnd w:id="25"/>
    </w:p>
    <w:p w:rsidR="00CC665D" w:rsidRPr="00CC665D" w:rsidRDefault="00CC665D" w:rsidP="00CC665D">
      <w:pPr>
        <w:rPr>
          <w:rStyle w:val="Code"/>
          <w:i/>
        </w:rPr>
      </w:pPr>
      <w:r>
        <w:t>Syntax:</w:t>
      </w:r>
      <w:r>
        <w:tab/>
      </w:r>
      <w:r>
        <w:rPr>
          <w:rStyle w:val="Code"/>
        </w:rPr>
        <w:t xml:space="preserve">#expn </w:t>
      </w:r>
      <w:r w:rsidRPr="00752D3D">
        <w:rPr>
          <w:rStyle w:val="Code"/>
          <w:i/>
        </w:rPr>
        <w:t>regex</w:t>
      </w:r>
      <w:r w:rsidRPr="001675FD">
        <w:rPr>
          <w:rStyle w:val="Code"/>
        </w:rPr>
        <w:t xml:space="preserve"> </w:t>
      </w:r>
      <w:r>
        <w:rPr>
          <w:rStyle w:val="Code"/>
          <w:i/>
        </w:rPr>
        <w:t>macro</w:t>
      </w:r>
      <w:r>
        <w:rPr>
          <w:rStyle w:val="Code"/>
          <w:i/>
        </w:rPr>
        <w:br/>
      </w:r>
      <w:r>
        <w:rPr>
          <w:rStyle w:val="Code"/>
          <w:i/>
        </w:rPr>
        <w:tab/>
        <w:t>key1=value1a|key2=value2a|key3=value3a</w:t>
      </w:r>
      <w:r>
        <w:rPr>
          <w:rStyle w:val="Code"/>
          <w:i/>
        </w:rPr>
        <w:br/>
      </w:r>
      <w:r>
        <w:rPr>
          <w:rStyle w:val="Code"/>
          <w:i/>
        </w:rPr>
        <w:tab/>
        <w:t>key1=value1b|key2=value2b|key3=value3b</w:t>
      </w:r>
      <w:r>
        <w:rPr>
          <w:rStyle w:val="Code"/>
          <w:i/>
        </w:rPr>
        <w:br/>
      </w:r>
      <w:r>
        <w:rPr>
          <w:rStyle w:val="Code"/>
          <w:i/>
        </w:rPr>
        <w:tab/>
        <w:t>…</w:t>
      </w:r>
      <w:r>
        <w:rPr>
          <w:rStyle w:val="Code"/>
          <w:i/>
        </w:rPr>
        <w:br/>
      </w:r>
      <w:r>
        <w:rPr>
          <w:rStyle w:val="Code"/>
          <w:i/>
        </w:rPr>
        <w:tab/>
      </w:r>
      <w:r>
        <w:rPr>
          <w:rStyle w:val="Code"/>
        </w:rPr>
        <w:t>#end</w:t>
      </w:r>
    </w:p>
    <w:p w:rsidR="00CC665D" w:rsidRPr="00CC665D" w:rsidRDefault="00CC665D" w:rsidP="00CC665D">
      <w:pPr>
        <w:rPr>
          <w:rStyle w:val="Code"/>
          <w:i/>
        </w:rPr>
      </w:pPr>
      <w:r>
        <w:t>Syntax:</w:t>
      </w:r>
      <w:r>
        <w:tab/>
      </w:r>
      <w:r>
        <w:rPr>
          <w:rStyle w:val="Code"/>
        </w:rPr>
        <w:t xml:space="preserve">#expn </w:t>
      </w:r>
      <w:r w:rsidRPr="00752D3D">
        <w:rPr>
          <w:rStyle w:val="Code"/>
          <w:i/>
        </w:rPr>
        <w:t>regex</w:t>
      </w:r>
      <w:r w:rsidRPr="001675FD">
        <w:rPr>
          <w:rStyle w:val="Code"/>
        </w:rPr>
        <w:t xml:space="preserve"> </w:t>
      </w:r>
      <w:r>
        <w:rPr>
          <w:rStyle w:val="Code"/>
          <w:i/>
        </w:rPr>
        <w:t>macro</w:t>
      </w:r>
      <w:r>
        <w:rPr>
          <w:rStyle w:val="Code"/>
          <w:i/>
        </w:rPr>
        <w:br/>
      </w:r>
      <w:r>
        <w:rPr>
          <w:rStyle w:val="Code"/>
          <w:i/>
        </w:rPr>
        <w:tab/>
        <w:t>value1a|value2a|value3a</w:t>
      </w:r>
      <w:r>
        <w:rPr>
          <w:rStyle w:val="Code"/>
          <w:i/>
        </w:rPr>
        <w:br/>
      </w:r>
      <w:r>
        <w:rPr>
          <w:rStyle w:val="Code"/>
          <w:i/>
        </w:rPr>
        <w:tab/>
        <w:t>value1b|value2b|value3b</w:t>
      </w:r>
      <w:r>
        <w:rPr>
          <w:rStyle w:val="Code"/>
          <w:i/>
        </w:rPr>
        <w:br/>
      </w:r>
      <w:r>
        <w:rPr>
          <w:rStyle w:val="Code"/>
          <w:i/>
        </w:rPr>
        <w:tab/>
        <w:t>…</w:t>
      </w:r>
      <w:r>
        <w:rPr>
          <w:rStyle w:val="Code"/>
          <w:i/>
        </w:rPr>
        <w:br/>
      </w:r>
      <w:r>
        <w:rPr>
          <w:rStyle w:val="Code"/>
          <w:i/>
        </w:rPr>
        <w:tab/>
      </w:r>
      <w:r>
        <w:rPr>
          <w:rStyle w:val="Code"/>
        </w:rPr>
        <w:t>#end</w:t>
      </w:r>
    </w:p>
    <w:p w:rsidR="001422C0" w:rsidRDefault="001422C0" w:rsidP="001422C0">
      <w:r>
        <w:t xml:space="preserve">Use this to do multiple expansions of a template. The argument of the #expn command is the macro that contains the template. Ths will usually be defined as a #cdata (#@)  because it contains macro references that should be expanded during execution of #expn. The here-text is a list of multiple key=value pairs, separated by </w:t>
      </w:r>
    </w:p>
    <w:p w:rsidR="001422C0" w:rsidRDefault="001422C0" w:rsidP="001422C0">
      <w:pPr>
        <w:pStyle w:val="Example"/>
      </w:pPr>
      <w:r>
        <w:t>#@ sql</w:t>
      </w:r>
    </w:p>
    <w:p w:rsidR="001422C0" w:rsidRDefault="001422C0" w:rsidP="001422C0">
      <w:pPr>
        <w:pStyle w:val="Example"/>
      </w:pPr>
      <w:r>
        <w:t>insert int Contact (ID, Name, Phone)</w:t>
      </w:r>
    </w:p>
    <w:p w:rsidR="001422C0" w:rsidRDefault="001422C0" w:rsidP="001422C0">
      <w:pPr>
        <w:pStyle w:val="Example"/>
      </w:pPr>
      <w:r>
        <w:t>values (`id`, '`name`', '`phone`')</w:t>
      </w:r>
    </w:p>
    <w:p w:rsidR="001422C0" w:rsidRDefault="001422C0" w:rsidP="001422C0">
      <w:pPr>
        <w:pStyle w:val="Example"/>
      </w:pPr>
    </w:p>
    <w:p w:rsidR="001422C0" w:rsidRDefault="001422C0" w:rsidP="001422C0">
      <w:pPr>
        <w:pStyle w:val="Example"/>
      </w:pPr>
      <w:r>
        <w:t>#end sql</w:t>
      </w:r>
    </w:p>
    <w:p w:rsidR="001422C0" w:rsidRDefault="001422C0" w:rsidP="001422C0">
      <w:pPr>
        <w:pStyle w:val="Example"/>
      </w:pPr>
    </w:p>
    <w:p w:rsidR="001422C0" w:rsidRDefault="001422C0" w:rsidP="001422C0">
      <w:pPr>
        <w:pStyle w:val="Example"/>
      </w:pPr>
      <w:r>
        <w:t>#expn sql</w:t>
      </w:r>
    </w:p>
    <w:p w:rsidR="001422C0" w:rsidRDefault="001422C0" w:rsidP="001422C0">
      <w:pPr>
        <w:pStyle w:val="Example"/>
      </w:pPr>
      <w:r>
        <w:t>id=1498|name=Joe|phone=123456</w:t>
      </w:r>
    </w:p>
    <w:p w:rsidR="001422C0" w:rsidRDefault="001422C0" w:rsidP="001422C0">
      <w:pPr>
        <w:pStyle w:val="Example"/>
      </w:pPr>
      <w:r>
        <w:t>id=1499|name=Zoe|phone=9494949</w:t>
      </w:r>
    </w:p>
    <w:p w:rsidR="001422C0" w:rsidRDefault="001422C0" w:rsidP="001422C0">
      <w:pPr>
        <w:pStyle w:val="Example"/>
      </w:pPr>
      <w:r>
        <w:t>id=8811|name=Ann|phone=330033</w:t>
      </w:r>
    </w:p>
    <w:p w:rsidR="001422C0" w:rsidRDefault="001422C0" w:rsidP="001422C0">
      <w:pPr>
        <w:pStyle w:val="Example"/>
      </w:pPr>
      <w:r>
        <w:t>#end</w:t>
      </w:r>
    </w:p>
    <w:p w:rsidR="001422C0" w:rsidRDefault="001422C0" w:rsidP="001422C0">
      <w:pPr>
        <w:pStyle w:val="Example"/>
      </w:pPr>
    </w:p>
    <w:p w:rsidR="001422C0" w:rsidRDefault="001422C0" w:rsidP="001422C0">
      <w:pPr>
        <w:pStyle w:val="Example"/>
      </w:pPr>
      <w:r>
        <w:t>#info `sql`</w:t>
      </w:r>
    </w:p>
    <w:p w:rsidR="00986C94" w:rsidRDefault="00986C94" w:rsidP="001422C0">
      <w:pPr>
        <w:pStyle w:val="Example"/>
      </w:pPr>
    </w:p>
    <w:p w:rsidR="00986C94" w:rsidRDefault="00986C94" w:rsidP="00986C94">
      <w:r>
        <w:t>Output:</w:t>
      </w:r>
    </w:p>
    <w:p w:rsidR="00986C94" w:rsidRDefault="00986C94" w:rsidP="00986C94">
      <w:pPr>
        <w:pStyle w:val="Example"/>
      </w:pPr>
      <w:r>
        <w:lastRenderedPageBreak/>
        <w:t>insert int Contact (ID, Name, Phone)\r\nvalues (`id`, '`name`', '`phon...</w:t>
      </w:r>
    </w:p>
    <w:p w:rsidR="00986C94" w:rsidRDefault="00986C94" w:rsidP="00986C94">
      <w:pPr>
        <w:pStyle w:val="Example"/>
      </w:pPr>
      <w:r>
        <w:t>@info insert int Contact (ID, Name, Phone)</w:t>
      </w:r>
    </w:p>
    <w:p w:rsidR="00986C94" w:rsidRDefault="00986C94" w:rsidP="00986C94">
      <w:pPr>
        <w:pStyle w:val="Example"/>
      </w:pPr>
      <w:r>
        <w:t>values (1498, 'Joe', '123456')</w:t>
      </w:r>
    </w:p>
    <w:p w:rsidR="00986C94" w:rsidRDefault="00986C94" w:rsidP="00986C94">
      <w:pPr>
        <w:pStyle w:val="Example"/>
      </w:pPr>
      <w:r>
        <w:t>insert int Contact (ID, Name, Phone)</w:t>
      </w:r>
    </w:p>
    <w:p w:rsidR="00986C94" w:rsidRDefault="00986C94" w:rsidP="00986C94">
      <w:pPr>
        <w:pStyle w:val="Example"/>
      </w:pPr>
      <w:r>
        <w:t>values (1499, 'Zoe', '9494949')</w:t>
      </w:r>
    </w:p>
    <w:p w:rsidR="00986C94" w:rsidRDefault="00986C94" w:rsidP="00986C94">
      <w:pPr>
        <w:pStyle w:val="Example"/>
      </w:pPr>
      <w:r>
        <w:t>insert int Contact (ID, Name, Phone)</w:t>
      </w:r>
    </w:p>
    <w:p w:rsidR="00986C94" w:rsidRPr="001422C0" w:rsidRDefault="00986C94" w:rsidP="00986C94">
      <w:pPr>
        <w:pStyle w:val="Example"/>
      </w:pPr>
      <w:r>
        <w:t>values (8811, 'Ann', '330033')</w:t>
      </w:r>
    </w:p>
    <w:p w:rsidR="00986C94" w:rsidRPr="00986C94" w:rsidRDefault="00986C94" w:rsidP="001422C0">
      <w:pPr>
        <w:pStyle w:val="Example"/>
        <w:rPr>
          <w:b/>
        </w:rPr>
      </w:pPr>
    </w:p>
    <w:p w:rsidR="00CC665D" w:rsidRDefault="00CC665D" w:rsidP="001422C0">
      <w:r>
        <w:t xml:space="preserve">Instead of using named keys, the second form of #expn allows </w:t>
      </w:r>
      <w:r w:rsidR="00986C94">
        <w:t>values only, separated by |. These values can be referenced in the template as `1`, `2`, etc.  respectively. So the output of the example above can be achieved also by:</w:t>
      </w:r>
    </w:p>
    <w:p w:rsidR="00986C94" w:rsidRDefault="00986C94" w:rsidP="00986C94">
      <w:pPr>
        <w:pStyle w:val="Example"/>
      </w:pPr>
      <w:r>
        <w:t>#@ sql</w:t>
      </w:r>
    </w:p>
    <w:p w:rsidR="00986C94" w:rsidRDefault="00986C94" w:rsidP="00986C94">
      <w:pPr>
        <w:pStyle w:val="Example"/>
      </w:pPr>
      <w:r>
        <w:t>insert int Contact (ID, Name, Phone)</w:t>
      </w:r>
    </w:p>
    <w:p w:rsidR="00986C94" w:rsidRDefault="00986C94" w:rsidP="00986C94">
      <w:pPr>
        <w:pStyle w:val="Example"/>
      </w:pPr>
      <w:r>
        <w:t>values (`1`, '`2`', '`3`')</w:t>
      </w:r>
    </w:p>
    <w:p w:rsidR="00986C94" w:rsidRDefault="00986C94" w:rsidP="00986C94">
      <w:pPr>
        <w:pStyle w:val="Example"/>
      </w:pPr>
    </w:p>
    <w:p w:rsidR="00986C94" w:rsidRDefault="00986C94" w:rsidP="00986C94">
      <w:pPr>
        <w:pStyle w:val="Example"/>
      </w:pPr>
      <w:r>
        <w:t>#end sql</w:t>
      </w:r>
    </w:p>
    <w:p w:rsidR="00986C94" w:rsidRDefault="00986C94" w:rsidP="00986C94">
      <w:pPr>
        <w:pStyle w:val="Example"/>
      </w:pPr>
    </w:p>
    <w:p w:rsidR="00986C94" w:rsidRDefault="00986C94" w:rsidP="00986C94">
      <w:pPr>
        <w:pStyle w:val="Example"/>
      </w:pPr>
      <w:r>
        <w:t>#expn sql</w:t>
      </w:r>
    </w:p>
    <w:p w:rsidR="00986C94" w:rsidRDefault="00986C94" w:rsidP="00986C94">
      <w:pPr>
        <w:pStyle w:val="Example"/>
      </w:pPr>
      <w:r>
        <w:t>1498|Joe|123456</w:t>
      </w:r>
    </w:p>
    <w:p w:rsidR="00986C94" w:rsidRDefault="00986C94" w:rsidP="00986C94">
      <w:pPr>
        <w:pStyle w:val="Example"/>
      </w:pPr>
      <w:r>
        <w:t>1499|Zoe|9494949</w:t>
      </w:r>
    </w:p>
    <w:p w:rsidR="00986C94" w:rsidRDefault="00986C94" w:rsidP="00986C94">
      <w:pPr>
        <w:pStyle w:val="Example"/>
      </w:pPr>
      <w:r>
        <w:t>8811|Ann|330033</w:t>
      </w:r>
    </w:p>
    <w:p w:rsidR="00986C94" w:rsidRDefault="00986C94" w:rsidP="00986C94">
      <w:pPr>
        <w:pStyle w:val="Example"/>
      </w:pPr>
      <w:r>
        <w:t>#end</w:t>
      </w:r>
    </w:p>
    <w:p w:rsidR="00986C94" w:rsidRDefault="00986C94" w:rsidP="00986C94">
      <w:r>
        <w:t xml:space="preserve">In the first example, it is also possible to use `1`, `2`, `3` etc. instead of `id`, `name`, `phone`. </w:t>
      </w:r>
    </w:p>
    <w:p w:rsidR="00986C94" w:rsidRDefault="00986C94" w:rsidP="00986C94">
      <w:r>
        <w:t>There are two special macros that can be used in the template</w:t>
      </w:r>
    </w:p>
    <w:p w:rsidR="00986C94" w:rsidRDefault="00986C94" w:rsidP="00986C94">
      <w:r>
        <w:t>`0`</w:t>
      </w:r>
      <w:r>
        <w:tab/>
        <w:t>This expands to the current line in the here-text</w:t>
      </w:r>
    </w:p>
    <w:p w:rsidR="00986C94" w:rsidRPr="00A3189B" w:rsidRDefault="00986C94" w:rsidP="00986C94">
      <w:r>
        <w:t>`#`</w:t>
      </w:r>
      <w:r>
        <w:tab/>
        <w:t>Is the line number in the here-text, starting from 1.</w:t>
      </w:r>
    </w:p>
    <w:p w:rsidR="00B074E8" w:rsidRDefault="00B074E8" w:rsidP="00B074E8">
      <w:pPr>
        <w:pStyle w:val="Heading2"/>
      </w:pPr>
      <w:bookmarkStart w:id="26" w:name="_Toc366016979"/>
      <w:r>
        <w:t>#forget</w:t>
      </w:r>
      <w:bookmarkEnd w:id="26"/>
    </w:p>
    <w:p w:rsidR="0066091C" w:rsidRDefault="0066091C" w:rsidP="0066091C">
      <w:pPr>
        <w:rPr>
          <w:rStyle w:val="Code"/>
          <w:i/>
        </w:rPr>
      </w:pPr>
      <w:r>
        <w:t xml:space="preserve">Syntax: </w:t>
      </w:r>
      <w:r>
        <w:rPr>
          <w:rStyle w:val="Code"/>
        </w:rPr>
        <w:t>#forget</w:t>
      </w:r>
      <w:r w:rsidRPr="001675FD">
        <w:rPr>
          <w:rStyle w:val="Code"/>
        </w:rPr>
        <w:t xml:space="preserve"> </w:t>
      </w:r>
      <w:r>
        <w:rPr>
          <w:rStyle w:val="Code"/>
          <w:i/>
        </w:rPr>
        <w:t>macro</w:t>
      </w:r>
    </w:p>
    <w:p w:rsidR="0066091C" w:rsidRDefault="0066091C" w:rsidP="0066091C">
      <w:r>
        <w:t>Remove a macro from the dictionary.</w:t>
      </w:r>
      <w:r w:rsidR="00A62FC1">
        <w:t xml:space="preserve"> This works for local and global macros.</w:t>
      </w:r>
    </w:p>
    <w:p w:rsidR="00A62FC1" w:rsidRDefault="00A62FC1" w:rsidP="00A62FC1">
      <w:pPr>
        <w:pStyle w:val="Example"/>
      </w:pPr>
      <w:r>
        <w:t>#put $a=hello</w:t>
      </w:r>
    </w:p>
    <w:p w:rsidR="00A62FC1" w:rsidRDefault="00A62FC1" w:rsidP="00A62FC1">
      <w:pPr>
        <w:pStyle w:val="Example"/>
      </w:pPr>
      <w:r>
        <w:t>#put a=world</w:t>
      </w:r>
    </w:p>
    <w:p w:rsidR="00A62FC1" w:rsidRDefault="00A62FC1" w:rsidP="00A62FC1">
      <w:pPr>
        <w:pStyle w:val="Example"/>
      </w:pPr>
      <w:r>
        <w:t>#info `$a` `a`</w:t>
      </w:r>
    </w:p>
    <w:p w:rsidR="00A62FC1" w:rsidRDefault="00A62FC1" w:rsidP="00A62FC1">
      <w:pPr>
        <w:pStyle w:val="Example"/>
      </w:pPr>
      <w:r>
        <w:t>#forget $a</w:t>
      </w:r>
    </w:p>
    <w:p w:rsidR="00A62FC1" w:rsidRDefault="00A62FC1" w:rsidP="00A62FC1">
      <w:pPr>
        <w:pStyle w:val="Example"/>
      </w:pPr>
      <w:r>
        <w:t>#info `$a` `a`</w:t>
      </w:r>
    </w:p>
    <w:p w:rsidR="00A62FC1" w:rsidRDefault="00A62FC1" w:rsidP="00A62FC1">
      <w:pPr>
        <w:pStyle w:val="Example"/>
      </w:pPr>
      <w:r>
        <w:t>#forget a</w:t>
      </w:r>
    </w:p>
    <w:p w:rsidR="00A62FC1" w:rsidRDefault="00A62FC1" w:rsidP="00A62FC1">
      <w:pPr>
        <w:pStyle w:val="Example"/>
      </w:pPr>
      <w:r>
        <w:t>#info `$a` `a`</w:t>
      </w:r>
    </w:p>
    <w:p w:rsidR="00A62FC1" w:rsidRDefault="00A62FC1" w:rsidP="00A62FC1">
      <w:r>
        <w:t>output:</w:t>
      </w:r>
    </w:p>
    <w:p w:rsidR="00A62FC1" w:rsidRDefault="00A62FC1" w:rsidP="00A62FC1">
      <w:pPr>
        <w:pStyle w:val="Example"/>
      </w:pPr>
      <w:r>
        <w:t>@set $a=hello</w:t>
      </w:r>
    </w:p>
    <w:p w:rsidR="00A62FC1" w:rsidRDefault="00A62FC1" w:rsidP="00A62FC1">
      <w:pPr>
        <w:pStyle w:val="Example"/>
      </w:pPr>
      <w:r>
        <w:t>@set a=world</w:t>
      </w:r>
    </w:p>
    <w:p w:rsidR="00A62FC1" w:rsidRDefault="00A62FC1" w:rsidP="00A62FC1">
      <w:pPr>
        <w:pStyle w:val="Example"/>
      </w:pPr>
      <w:r>
        <w:t>@info hello world</w:t>
      </w:r>
    </w:p>
    <w:p w:rsidR="00A62FC1" w:rsidRDefault="00A62FC1" w:rsidP="00A62FC1">
      <w:pPr>
        <w:pStyle w:val="Example"/>
      </w:pPr>
      <w:r>
        <w:t>@info  world</w:t>
      </w:r>
    </w:p>
    <w:p w:rsidR="00A62FC1" w:rsidRDefault="00A62FC1" w:rsidP="00A62FC1">
      <w:pPr>
        <w:pStyle w:val="Example"/>
      </w:pPr>
      <w:r>
        <w:lastRenderedPageBreak/>
        <w:t xml:space="preserve">@info  </w:t>
      </w:r>
    </w:p>
    <w:p w:rsidR="00A62FC1" w:rsidRDefault="00A62FC1" w:rsidP="00A62FC1">
      <w:pPr>
        <w:pStyle w:val="Example"/>
      </w:pPr>
    </w:p>
    <w:p w:rsidR="00B074E8" w:rsidRDefault="00B074E8" w:rsidP="00B074E8">
      <w:pPr>
        <w:pStyle w:val="Heading2"/>
      </w:pPr>
      <w:bookmarkStart w:id="27" w:name="_Toc366016980"/>
      <w:r>
        <w:t>#point</w:t>
      </w:r>
      <w:bookmarkEnd w:id="27"/>
    </w:p>
    <w:p w:rsidR="00B074E8" w:rsidRDefault="0066091C" w:rsidP="002E5A68">
      <w:pPr>
        <w:rPr>
          <w:rStyle w:val="Code"/>
        </w:rPr>
      </w:pPr>
      <w:r>
        <w:t xml:space="preserve">Syntax: </w:t>
      </w:r>
      <w:r w:rsidRPr="0066091C">
        <w:rPr>
          <w:rStyle w:val="Code"/>
        </w:rPr>
        <w:t>#point</w:t>
      </w:r>
    </w:p>
    <w:p w:rsidR="0066091C" w:rsidRPr="0066091C" w:rsidRDefault="0066091C" w:rsidP="002E5A68">
      <w:r>
        <w:t xml:space="preserve">Set a restore point. This stores the current state of the dictionary somewhere for later retrieval. See </w:t>
      </w:r>
      <w:r w:rsidRPr="0066091C">
        <w:rPr>
          <w:rStyle w:val="Code"/>
        </w:rPr>
        <w:t>#restore</w:t>
      </w:r>
      <w:r>
        <w:t>.</w:t>
      </w:r>
    </w:p>
    <w:p w:rsidR="00B074E8" w:rsidRDefault="00B074E8" w:rsidP="00B074E8">
      <w:pPr>
        <w:pStyle w:val="Heading2"/>
      </w:pPr>
      <w:bookmarkStart w:id="28" w:name="_Toc366016981"/>
      <w:r>
        <w:t>#restore</w:t>
      </w:r>
      <w:bookmarkEnd w:id="28"/>
    </w:p>
    <w:p w:rsidR="00B074E8" w:rsidRDefault="0066091C" w:rsidP="002E5A68">
      <w:pPr>
        <w:rPr>
          <w:rStyle w:val="Code"/>
        </w:rPr>
      </w:pPr>
      <w:r>
        <w:t xml:space="preserve">Syntax: </w:t>
      </w:r>
      <w:r w:rsidRPr="0066091C">
        <w:rPr>
          <w:rStyle w:val="Code"/>
        </w:rPr>
        <w:t>#restore</w:t>
      </w:r>
    </w:p>
    <w:p w:rsidR="0066091C" w:rsidRPr="0066091C" w:rsidRDefault="0066091C" w:rsidP="002E5A68">
      <w:r w:rsidRPr="0066091C">
        <w:t xml:space="preserve">This </w:t>
      </w:r>
      <w:r>
        <w:t xml:space="preserve">restores the dictionary state saved with </w:t>
      </w:r>
      <w:r w:rsidRPr="0066091C">
        <w:rPr>
          <w:rStyle w:val="Code"/>
        </w:rPr>
        <w:t>#point</w:t>
      </w:r>
      <w:r>
        <w:t xml:space="preserve">, undoing all changes to the dictionary since </w:t>
      </w:r>
      <w:r w:rsidRPr="0066091C">
        <w:rPr>
          <w:rStyle w:val="Code"/>
        </w:rPr>
        <w:t>#point</w:t>
      </w:r>
      <w:r>
        <w:t>.</w:t>
      </w:r>
    </w:p>
    <w:p w:rsidR="0096109D" w:rsidRDefault="0096109D" w:rsidP="0096109D">
      <w:pPr>
        <w:pStyle w:val="Heading2"/>
      </w:pPr>
      <w:bookmarkStart w:id="29" w:name="_Toc366016982"/>
      <w:r>
        <w:t>#seq</w:t>
      </w:r>
      <w:bookmarkEnd w:id="29"/>
    </w:p>
    <w:p w:rsidR="0096109D" w:rsidRDefault="0096109D" w:rsidP="0096109D">
      <w:pPr>
        <w:rPr>
          <w:rStyle w:val="Code"/>
        </w:rPr>
      </w:pPr>
      <w:r>
        <w:t xml:space="preserve">Syntax: </w:t>
      </w:r>
      <w:r>
        <w:rPr>
          <w:rStyle w:val="Code"/>
        </w:rPr>
        <w:t>#seq</w:t>
      </w:r>
      <w:r w:rsidRPr="001675FD">
        <w:rPr>
          <w:rStyle w:val="Code"/>
        </w:rPr>
        <w:t xml:space="preserve"> </w:t>
      </w:r>
      <w:r w:rsidRPr="0096109D">
        <w:rPr>
          <w:rStyle w:val="Code"/>
          <w:i/>
        </w:rPr>
        <w:t>name</w:t>
      </w:r>
      <w:r>
        <w:rPr>
          <w:rStyle w:val="Code"/>
        </w:rPr>
        <w:t xml:space="preserve"> </w:t>
      </w:r>
      <w:r>
        <w:rPr>
          <w:rStyle w:val="Code"/>
          <w:i/>
        </w:rPr>
        <w:t>fmt min step max</w:t>
      </w:r>
    </w:p>
    <w:p w:rsidR="0096109D" w:rsidRDefault="0096109D" w:rsidP="0096109D">
      <w:r>
        <w:t>Define a sequence number generator using the given format string, minimum (default 1), increment (default 1) and maximum (default int.MaxValue). All parameters except the name are optional: they can be omitted from right to left in which case their default values are used.</w:t>
      </w:r>
      <w:r w:rsidR="00FD4D32">
        <w:t xml:space="preserve"> The pseudo-macro of the format </w:t>
      </w:r>
      <w:r w:rsidR="00FD4D32" w:rsidRPr="00823914">
        <w:rPr>
          <w:rStyle w:val="Code"/>
        </w:rPr>
        <w:t>`&amp;name`</w:t>
      </w:r>
      <w:r w:rsidR="00FD4D32">
        <w:t xml:space="preserve"> will expand to the next number of the sequence. Each time the max is reached the generator will restart at min.</w:t>
      </w:r>
    </w:p>
    <w:p w:rsidR="00FD4D32" w:rsidRDefault="00FD4D32" w:rsidP="0096109D">
      <w:r>
        <w:t>Examples:</w:t>
      </w:r>
    </w:p>
    <w:p w:rsidR="00FD4D32" w:rsidRDefault="00FD4D32" w:rsidP="00A3189B">
      <w:pPr>
        <w:pStyle w:val="Example"/>
      </w:pPr>
      <w:r>
        <w:t>#seq even 0 2 2</w:t>
      </w:r>
    </w:p>
    <w:p w:rsidR="00FD4D32" w:rsidRDefault="00FD4D32" w:rsidP="00A3189B">
      <w:pPr>
        <w:pStyle w:val="Example"/>
      </w:pPr>
      <w:r>
        <w:t>#info `&amp;even` `&amp;even` `&amp;even` `&amp;even` `&amp;even`</w:t>
      </w:r>
    </w:p>
    <w:p w:rsidR="00FD4D32" w:rsidRPr="00FD4D32" w:rsidRDefault="00FD4D32" w:rsidP="00FD4D32">
      <w:pPr>
        <w:spacing w:after="0"/>
      </w:pPr>
      <w:r w:rsidRPr="00FD4D32">
        <w:t>result:</w:t>
      </w:r>
    </w:p>
    <w:p w:rsidR="00FD4D32" w:rsidRDefault="00FD4D32" w:rsidP="00A3189B">
      <w:pPr>
        <w:pStyle w:val="Example"/>
      </w:pPr>
      <w:r w:rsidRPr="00FD4D32">
        <w:t>@info 2 4 6 8 10</w:t>
      </w:r>
    </w:p>
    <w:p w:rsidR="00FD4D32" w:rsidRDefault="00FD4D32" w:rsidP="00FD4D32">
      <w:pPr>
        <w:spacing w:after="0"/>
      </w:pPr>
    </w:p>
    <w:p w:rsidR="00FD4D32" w:rsidRDefault="00FD4D32" w:rsidP="00A3189B">
      <w:pPr>
        <w:pStyle w:val="Example"/>
      </w:pPr>
      <w:r>
        <w:t>#seq sixplusfive 000 6 5</w:t>
      </w:r>
    </w:p>
    <w:p w:rsidR="00FD4D32" w:rsidRDefault="00FD4D32" w:rsidP="00A3189B">
      <w:pPr>
        <w:pStyle w:val="Example"/>
      </w:pPr>
      <w:r>
        <w:t xml:space="preserve">#info `&amp;sixplusfive` `&amp;sixplusfive` `&amp;sixplusfive` `&amp;sixplusfive` </w:t>
      </w:r>
    </w:p>
    <w:p w:rsidR="00FD4D32" w:rsidRPr="00FD4D32" w:rsidRDefault="00FD4D32" w:rsidP="00FD4D32">
      <w:pPr>
        <w:spacing w:after="0"/>
      </w:pPr>
      <w:r w:rsidRPr="00FD4D32">
        <w:t>result:</w:t>
      </w:r>
    </w:p>
    <w:p w:rsidR="00FD4D32" w:rsidRDefault="00FD4D32" w:rsidP="00FD4D32">
      <w:pPr>
        <w:spacing w:after="0"/>
        <w:rPr>
          <w:rFonts w:ascii="Courier New" w:hAnsi="Courier New"/>
          <w:color w:val="896FA9"/>
          <w:sz w:val="20"/>
        </w:rPr>
      </w:pPr>
      <w:r w:rsidRPr="00FD4D32">
        <w:rPr>
          <w:rFonts w:ascii="Courier New" w:hAnsi="Courier New"/>
          <w:color w:val="896FA9"/>
          <w:sz w:val="20"/>
        </w:rPr>
        <w:t>@info 006 011 016 021</w:t>
      </w:r>
    </w:p>
    <w:p w:rsidR="00FD4D32" w:rsidRDefault="00FD4D32" w:rsidP="00FD4D32">
      <w:pPr>
        <w:spacing w:after="0"/>
      </w:pPr>
    </w:p>
    <w:p w:rsidR="00FD4D32" w:rsidRDefault="00FD4D32" w:rsidP="00A3189B">
      <w:pPr>
        <w:pStyle w:val="Example"/>
      </w:pPr>
      <w:r>
        <w:t>#seq cycle 0 1 1 3</w:t>
      </w:r>
    </w:p>
    <w:p w:rsidR="00FD4D32" w:rsidRDefault="00FD4D32" w:rsidP="00A3189B">
      <w:pPr>
        <w:pStyle w:val="Example"/>
      </w:pPr>
      <w:r>
        <w:t>#info `&amp;cycle` `&amp;cycle` `&amp;cycle` `&amp;cycle` `&amp;cycle` `&amp;cycle` `&amp;cycle`</w:t>
      </w:r>
    </w:p>
    <w:p w:rsidR="00FD4D32" w:rsidRPr="00FD4D32" w:rsidRDefault="00FD4D32" w:rsidP="00FD4D32">
      <w:pPr>
        <w:spacing w:after="0"/>
      </w:pPr>
      <w:r w:rsidRPr="00FD4D32">
        <w:t>result:</w:t>
      </w:r>
    </w:p>
    <w:p w:rsidR="00FD4D32" w:rsidRDefault="00FD4D32" w:rsidP="00FD4D32">
      <w:pPr>
        <w:spacing w:after="0"/>
        <w:rPr>
          <w:rFonts w:ascii="Courier New" w:hAnsi="Courier New"/>
          <w:color w:val="896FA9"/>
          <w:sz w:val="20"/>
        </w:rPr>
      </w:pPr>
      <w:r w:rsidRPr="00FD4D32">
        <w:rPr>
          <w:rFonts w:ascii="Courier New" w:hAnsi="Courier New"/>
          <w:color w:val="896FA9"/>
          <w:sz w:val="20"/>
        </w:rPr>
        <w:t>@info 1 2 3 1 2 3 1</w:t>
      </w:r>
    </w:p>
    <w:p w:rsidR="0096109D" w:rsidRDefault="0096109D" w:rsidP="0096109D">
      <w:pPr>
        <w:pStyle w:val="Heading2"/>
      </w:pPr>
      <w:bookmarkStart w:id="30" w:name="_Toc366016983"/>
      <w:r>
        <w:t>#rand</w:t>
      </w:r>
      <w:bookmarkEnd w:id="30"/>
    </w:p>
    <w:p w:rsidR="00FD4D32" w:rsidRDefault="0096109D" w:rsidP="0096109D">
      <w:pPr>
        <w:rPr>
          <w:rStyle w:val="Code"/>
          <w:i/>
        </w:rPr>
      </w:pPr>
      <w:r>
        <w:t xml:space="preserve">Syntax: </w:t>
      </w:r>
      <w:r>
        <w:rPr>
          <w:rStyle w:val="Code"/>
        </w:rPr>
        <w:t>#rand</w:t>
      </w:r>
      <w:r w:rsidRPr="001675FD">
        <w:rPr>
          <w:rStyle w:val="Code"/>
        </w:rPr>
        <w:t xml:space="preserve"> </w:t>
      </w:r>
      <w:r w:rsidRPr="0096109D">
        <w:rPr>
          <w:rStyle w:val="Code"/>
          <w:i/>
        </w:rPr>
        <w:t>name fmt</w:t>
      </w:r>
      <w:r>
        <w:rPr>
          <w:rStyle w:val="Code"/>
          <w:i/>
        </w:rPr>
        <w:t xml:space="preserve"> min max seed</w:t>
      </w:r>
    </w:p>
    <w:p w:rsidR="00823914" w:rsidRDefault="00FD4D32" w:rsidP="00FD4D32">
      <w:r>
        <w:t xml:space="preserve">Define a random number generator using the given format string. Generate pseudo-random numbers between min and max inclusive. The same sequence can be produced by using a fixe seed other than 0. </w:t>
      </w:r>
      <w:r>
        <w:lastRenderedPageBreak/>
        <w:t>A seed of 0 will use the clock to generate a sequence.</w:t>
      </w:r>
      <w:r w:rsidR="00823914">
        <w:t xml:space="preserve"> All parameters except the </w:t>
      </w:r>
      <w:r w:rsidR="00823914" w:rsidRPr="00823914">
        <w:rPr>
          <w:i/>
        </w:rPr>
        <w:t>name</w:t>
      </w:r>
      <w:r w:rsidR="00823914">
        <w:t xml:space="preserve"> are optional: they can be omitted from right to left in which case their default values are used. The defaults are fmt 0, min 0, max 9, seed 0. The pseudo-macro of the format </w:t>
      </w:r>
      <w:r w:rsidR="00823914" w:rsidRPr="00823914">
        <w:rPr>
          <w:rStyle w:val="Code"/>
        </w:rPr>
        <w:t>`&amp;name`</w:t>
      </w:r>
      <w:r w:rsidR="00823914">
        <w:t xml:space="preserve"> will expand to the next number of the random sequence.</w:t>
      </w:r>
    </w:p>
    <w:p w:rsidR="00823914" w:rsidRDefault="00823914" w:rsidP="00FD4D32">
      <w:r>
        <w:t>Examples:</w:t>
      </w:r>
    </w:p>
    <w:p w:rsidR="00823914" w:rsidRDefault="00823914" w:rsidP="00A3189B">
      <w:pPr>
        <w:pStyle w:val="Example"/>
      </w:pPr>
      <w:r>
        <w:t>#rand bit 0 0 1</w:t>
      </w:r>
    </w:p>
    <w:p w:rsidR="00823914" w:rsidRDefault="00823914" w:rsidP="00A3189B">
      <w:pPr>
        <w:pStyle w:val="Example"/>
      </w:pPr>
      <w:r>
        <w:t>#info `&amp;bit``&amp;bit``&amp;bit``&amp;bit``&amp;bit``&amp;bit``&amp;bit``&amp;bit`</w:t>
      </w:r>
    </w:p>
    <w:p w:rsidR="00823914" w:rsidRDefault="00823914" w:rsidP="00823914">
      <w:pPr>
        <w:spacing w:after="0"/>
      </w:pPr>
      <w:r>
        <w:t>result example:</w:t>
      </w:r>
    </w:p>
    <w:p w:rsidR="00823914" w:rsidRDefault="00823914" w:rsidP="00A3189B">
      <w:pPr>
        <w:pStyle w:val="Example"/>
      </w:pPr>
      <w:r w:rsidRPr="00823914">
        <w:t>@info 10001100</w:t>
      </w:r>
    </w:p>
    <w:p w:rsidR="00823914" w:rsidRDefault="00823914" w:rsidP="00823914">
      <w:pPr>
        <w:spacing w:after="0"/>
      </w:pPr>
    </w:p>
    <w:p w:rsidR="00823914" w:rsidRPr="00823914" w:rsidRDefault="00823914" w:rsidP="00823914">
      <w:pPr>
        <w:spacing w:after="0"/>
        <w:rPr>
          <w:rFonts w:ascii="Courier New" w:hAnsi="Courier New"/>
          <w:color w:val="896FA9"/>
          <w:sz w:val="20"/>
        </w:rPr>
      </w:pPr>
      <w:r w:rsidRPr="00823914">
        <w:rPr>
          <w:rFonts w:ascii="Courier New" w:hAnsi="Courier New"/>
          <w:color w:val="896FA9"/>
          <w:sz w:val="20"/>
        </w:rPr>
        <w:t>#rand r 000 200 400</w:t>
      </w:r>
      <w:r>
        <w:rPr>
          <w:rFonts w:ascii="Courier New" w:hAnsi="Courier New"/>
          <w:color w:val="896FA9"/>
          <w:sz w:val="20"/>
        </w:rPr>
        <w:t xml:space="preserve"> 1</w:t>
      </w:r>
    </w:p>
    <w:p w:rsidR="00823914" w:rsidRDefault="00823914" w:rsidP="00823914">
      <w:pPr>
        <w:spacing w:after="0"/>
        <w:rPr>
          <w:rFonts w:ascii="Courier New" w:hAnsi="Courier New"/>
          <w:color w:val="896FA9"/>
          <w:sz w:val="20"/>
        </w:rPr>
      </w:pPr>
      <w:r w:rsidRPr="00823914">
        <w:rPr>
          <w:rFonts w:ascii="Courier New" w:hAnsi="Courier New"/>
          <w:color w:val="896FA9"/>
          <w:sz w:val="20"/>
        </w:rPr>
        <w:t xml:space="preserve">#info `&amp;r` `&amp;r` `&amp;r` `&amp;r` `&amp;r` `&amp;r` </w:t>
      </w:r>
    </w:p>
    <w:p w:rsidR="00823914" w:rsidRDefault="00823914" w:rsidP="00823914">
      <w:pPr>
        <w:spacing w:after="0"/>
      </w:pPr>
      <w:r>
        <w:t>result:</w:t>
      </w:r>
    </w:p>
    <w:p w:rsidR="00823914" w:rsidRPr="00FD4D32" w:rsidRDefault="00823914" w:rsidP="00823914">
      <w:pPr>
        <w:spacing w:after="0"/>
      </w:pPr>
      <w:r w:rsidRPr="00823914">
        <w:rPr>
          <w:rFonts w:ascii="Courier New" w:hAnsi="Courier New"/>
          <w:color w:val="896FA9"/>
          <w:sz w:val="20"/>
        </w:rPr>
        <w:t>@info 249 222 293 355 332 286</w:t>
      </w:r>
    </w:p>
    <w:p w:rsidR="00526FB2" w:rsidRDefault="0041074E" w:rsidP="00526FB2">
      <w:pPr>
        <w:pStyle w:val="Heading2"/>
      </w:pPr>
      <w:bookmarkStart w:id="31" w:name="_Toc366016984"/>
      <w:r>
        <w:t>#marker</w:t>
      </w:r>
      <w:bookmarkEnd w:id="31"/>
    </w:p>
    <w:p w:rsidR="00526FB2" w:rsidRDefault="00526FB2" w:rsidP="00526FB2">
      <w:pPr>
        <w:rPr>
          <w:rStyle w:val="Code"/>
          <w:i/>
        </w:rPr>
      </w:pPr>
      <w:r>
        <w:t xml:space="preserve">Syntax: </w:t>
      </w:r>
      <w:r w:rsidRPr="001675FD">
        <w:rPr>
          <w:rStyle w:val="Code"/>
        </w:rPr>
        <w:t>#</w:t>
      </w:r>
      <w:r w:rsidR="0041074E">
        <w:rPr>
          <w:rStyle w:val="Code"/>
        </w:rPr>
        <w:t>marker</w:t>
      </w:r>
      <w:r w:rsidRPr="001675FD">
        <w:rPr>
          <w:rStyle w:val="Code"/>
        </w:rPr>
        <w:t xml:space="preserve"> </w:t>
      </w:r>
      <w:r w:rsidR="000D7864">
        <w:rPr>
          <w:rStyle w:val="Code"/>
          <w:i/>
        </w:rPr>
        <w:t>i</w:t>
      </w:r>
      <w:r w:rsidRPr="001675FD">
        <w:rPr>
          <w:rStyle w:val="Code"/>
          <w:i/>
        </w:rPr>
        <w:t>dentifier</w:t>
      </w:r>
    </w:p>
    <w:p w:rsidR="00526FB2" w:rsidRPr="00305F65" w:rsidRDefault="00526FB2" w:rsidP="00526FB2">
      <w:r>
        <w:t xml:space="preserve">It sets the name of the markers for the #do command. The marker name can be changed as often as </w:t>
      </w:r>
      <w:r w:rsidR="000D7864">
        <w:t>required</w:t>
      </w:r>
      <w:r>
        <w:t>.  The default is “</w:t>
      </w:r>
      <w:r w:rsidRPr="000D7864">
        <w:rPr>
          <w:rStyle w:val="Code"/>
        </w:rPr>
        <w:t>Recipe</w:t>
      </w:r>
      <w:r w:rsidR="0041074E">
        <w:t>”, i.e. if no #marker</w:t>
      </w:r>
      <w:r>
        <w:t xml:space="preserve"> has been executed before a #do, then the #do will use “</w:t>
      </w:r>
      <w:r w:rsidRPr="000D7864">
        <w:rPr>
          <w:rStyle w:val="Code"/>
        </w:rPr>
        <w:t>Recipe</w:t>
      </w:r>
      <w:r>
        <w:t>” as a marker.</w:t>
      </w:r>
      <w:r w:rsidR="000D7864">
        <w:t xml:space="preserve">  The identifier is case-sensitive.</w:t>
      </w:r>
    </w:p>
    <w:p w:rsidR="001675FD" w:rsidRDefault="001675FD" w:rsidP="001675FD">
      <w:pPr>
        <w:pStyle w:val="Heading2"/>
      </w:pPr>
      <w:bookmarkStart w:id="32" w:name="_Toc366016985"/>
      <w:r>
        <w:t>#do</w:t>
      </w:r>
      <w:bookmarkEnd w:id="32"/>
    </w:p>
    <w:p w:rsidR="001675FD" w:rsidRDefault="001675FD" w:rsidP="001675FD">
      <w:pPr>
        <w:rPr>
          <w:rStyle w:val="Code"/>
          <w:i/>
        </w:rPr>
      </w:pPr>
      <w:r>
        <w:t xml:space="preserve">Syntax: </w:t>
      </w:r>
      <w:r w:rsidRPr="001675FD">
        <w:rPr>
          <w:rStyle w:val="Code"/>
        </w:rPr>
        <w:t xml:space="preserve">#do </w:t>
      </w:r>
      <w:r w:rsidRPr="001675FD">
        <w:rPr>
          <w:rStyle w:val="Code"/>
          <w:i/>
        </w:rPr>
        <w:t>path</w:t>
      </w:r>
    </w:p>
    <w:p w:rsidR="00526FB2" w:rsidRDefault="00526FB2" w:rsidP="001675FD">
      <w:r>
        <w:t xml:space="preserve">The #do command takes a file path as its argument. It opens the file and searches for a block </w:t>
      </w:r>
      <w:r w:rsidR="000D7864">
        <w:t>labeled</w:t>
      </w:r>
      <w:r>
        <w:t xml:space="preserve"> by the </w:t>
      </w:r>
      <w:r w:rsidR="000D7864">
        <w:t>identifier</w:t>
      </w:r>
      <w:r>
        <w:t xml:space="preserve"> set </w:t>
      </w:r>
      <w:r w:rsidR="000D7864">
        <w:t xml:space="preserve">by the last executed </w:t>
      </w:r>
      <w:r w:rsidR="0034280C">
        <w:t>#marker</w:t>
      </w:r>
      <w:r>
        <w:t xml:space="preserve"> command.</w:t>
      </w:r>
      <w:r w:rsidR="000D7864">
        <w:t xml:space="preserve"> The block is marked with special begin and end tokens depending on the file type. The whole block without markers is inserted before the marked block and any macros in the text are expanded.</w:t>
      </w:r>
    </w:p>
    <w:p w:rsidR="000D7864" w:rsidRDefault="000D7864" w:rsidP="001675FD">
      <w:r>
        <w:t>For example</w:t>
      </w:r>
      <w:r w:rsidR="006C2CED">
        <w:t xml:space="preserve"> </w:t>
      </w:r>
      <w:r>
        <w:t>blocks inside a SQL file start with /*** and end with ***/, where the start marker is followed by the block identifier:</w:t>
      </w:r>
    </w:p>
    <w:p w:rsidR="000D7864" w:rsidRPr="000D7864" w:rsidRDefault="000D7864" w:rsidP="00CC22B7">
      <w:pPr>
        <w:keepNext/>
        <w:spacing w:after="0"/>
        <w:rPr>
          <w:rStyle w:val="Code"/>
        </w:rPr>
      </w:pPr>
      <w:r w:rsidRPr="000D7864">
        <w:rPr>
          <w:rStyle w:val="Code"/>
        </w:rPr>
        <w:t>CREATE TABLE [Customer] (</w:t>
      </w:r>
      <w:r w:rsidR="006C2CED">
        <w:rPr>
          <w:rStyle w:val="Code"/>
        </w:rPr>
        <w:t xml:space="preserve"> ID uniqueidentifier NOT NULL</w:t>
      </w:r>
    </w:p>
    <w:p w:rsidR="000D7864" w:rsidRPr="000D7864" w:rsidRDefault="004522CA" w:rsidP="004522CA">
      <w:pPr>
        <w:keepNext/>
        <w:spacing w:after="0"/>
        <w:rPr>
          <w:rStyle w:val="Code"/>
        </w:rPr>
      </w:pPr>
      <w:r>
        <w:rPr>
          <w:rStyle w:val="Code"/>
        </w:rPr>
        <w:t xml:space="preserve">  </w:t>
      </w:r>
      <w:r w:rsidR="006C2CED">
        <w:rPr>
          <w:rStyle w:val="Code"/>
        </w:rPr>
        <w:t>,</w:t>
      </w:r>
      <w:r w:rsidR="000D7864" w:rsidRPr="000D7864">
        <w:rPr>
          <w:rStyle w:val="Code"/>
        </w:rPr>
        <w:t>[Name] varchar(50)</w:t>
      </w:r>
      <w:r w:rsidR="006C2CED">
        <w:rPr>
          <w:rStyle w:val="Code"/>
        </w:rPr>
        <w:t xml:space="preserve"> NOT NULL</w:t>
      </w:r>
    </w:p>
    <w:p w:rsidR="000D7864" w:rsidRPr="000D7864" w:rsidRDefault="004522CA" w:rsidP="004522CA">
      <w:pPr>
        <w:keepNext/>
        <w:spacing w:after="0"/>
        <w:rPr>
          <w:rStyle w:val="Code"/>
        </w:rPr>
      </w:pPr>
      <w:r>
        <w:rPr>
          <w:rStyle w:val="Code"/>
        </w:rPr>
        <w:t xml:space="preserve">  </w:t>
      </w:r>
      <w:r w:rsidR="006C2CED">
        <w:rPr>
          <w:rStyle w:val="Code"/>
        </w:rPr>
        <w:t>,</w:t>
      </w:r>
      <w:r w:rsidR="000D7864" w:rsidRPr="000D7864">
        <w:rPr>
          <w:rStyle w:val="Code"/>
        </w:rPr>
        <w:t>[</w:t>
      </w:r>
      <w:r w:rsidR="006C2CED">
        <w:rPr>
          <w:rStyle w:val="Code"/>
        </w:rPr>
        <w:t>City] varchar(50) NOT NULL</w:t>
      </w:r>
    </w:p>
    <w:p w:rsidR="000D7864" w:rsidRPr="000D7864" w:rsidRDefault="000D7864" w:rsidP="00CC22B7">
      <w:pPr>
        <w:keepNext/>
        <w:spacing w:after="0"/>
        <w:rPr>
          <w:rStyle w:val="Code"/>
        </w:rPr>
      </w:pPr>
      <w:r w:rsidRPr="000D7864">
        <w:rPr>
          <w:rStyle w:val="Code"/>
        </w:rPr>
        <w:t>/*** AddField</w:t>
      </w:r>
    </w:p>
    <w:p w:rsidR="000D7864" w:rsidRPr="000D7864" w:rsidRDefault="004522CA" w:rsidP="004522CA">
      <w:pPr>
        <w:keepNext/>
        <w:spacing w:after="0"/>
        <w:rPr>
          <w:rStyle w:val="Code"/>
        </w:rPr>
      </w:pPr>
      <w:r>
        <w:rPr>
          <w:rStyle w:val="Code"/>
        </w:rPr>
        <w:t xml:space="preserve">  </w:t>
      </w:r>
      <w:r w:rsidR="006C2CED">
        <w:rPr>
          <w:rStyle w:val="Code"/>
        </w:rPr>
        <w:t>,</w:t>
      </w:r>
      <w:r w:rsidR="000D7864" w:rsidRPr="000D7864">
        <w:rPr>
          <w:rStyle w:val="Code"/>
        </w:rPr>
        <w:t>[`</w:t>
      </w:r>
      <w:r w:rsidR="000D7864" w:rsidRPr="00F42CD0">
        <w:rPr>
          <w:rStyle w:val="Code"/>
          <w:b/>
        </w:rPr>
        <w:t>FieldName</w:t>
      </w:r>
      <w:r w:rsidR="000D7864" w:rsidRPr="000D7864">
        <w:rPr>
          <w:rStyle w:val="Code"/>
        </w:rPr>
        <w:t>`] [`</w:t>
      </w:r>
      <w:r w:rsidR="000D7864" w:rsidRPr="00F42CD0">
        <w:rPr>
          <w:rStyle w:val="Code"/>
          <w:b/>
        </w:rPr>
        <w:t>Type</w:t>
      </w:r>
      <w:r w:rsidR="000D7864" w:rsidRPr="000D7864">
        <w:rPr>
          <w:rStyle w:val="Code"/>
        </w:rPr>
        <w:t>`] `</w:t>
      </w:r>
      <w:r w:rsidR="000D7864" w:rsidRPr="00F42CD0">
        <w:rPr>
          <w:rStyle w:val="Code"/>
          <w:b/>
        </w:rPr>
        <w:t>Constraint</w:t>
      </w:r>
      <w:r w:rsidR="000D7864" w:rsidRPr="000D7864">
        <w:rPr>
          <w:rStyle w:val="Code"/>
        </w:rPr>
        <w:t>`</w:t>
      </w:r>
    </w:p>
    <w:p w:rsidR="000D7864" w:rsidRDefault="000D7864" w:rsidP="00CC22B7">
      <w:pPr>
        <w:keepNext/>
        <w:spacing w:after="0"/>
        <w:rPr>
          <w:rStyle w:val="Code"/>
        </w:rPr>
      </w:pPr>
      <w:r w:rsidRPr="000D7864">
        <w:rPr>
          <w:rStyle w:val="Code"/>
        </w:rPr>
        <w:t>***/</w:t>
      </w:r>
    </w:p>
    <w:p w:rsidR="006C2CED" w:rsidRDefault="006C2CED" w:rsidP="000D7864">
      <w:pPr>
        <w:spacing w:after="0"/>
        <w:rPr>
          <w:rStyle w:val="Code"/>
        </w:rPr>
      </w:pPr>
      <w:r>
        <w:rPr>
          <w:rStyle w:val="Code"/>
        </w:rPr>
        <w:t>)</w:t>
      </w:r>
    </w:p>
    <w:p w:rsidR="000D7864" w:rsidRDefault="000D7864" w:rsidP="000D7864">
      <w:pPr>
        <w:spacing w:after="0"/>
      </w:pPr>
    </w:p>
    <w:p w:rsidR="000D7864" w:rsidRDefault="006C2CED" w:rsidP="000D7864">
      <w:pPr>
        <w:spacing w:after="0"/>
      </w:pPr>
      <w:r>
        <w:t>After</w:t>
      </w:r>
      <w:r w:rsidR="000D7864">
        <w:t xml:space="preserve"> runnin</w:t>
      </w:r>
      <w:r>
        <w:t>g</w:t>
      </w:r>
      <w:r w:rsidR="00AA2340">
        <w:t xml:space="preserve"> this recipe …</w:t>
      </w:r>
    </w:p>
    <w:p w:rsidR="006C2CED" w:rsidRDefault="006C2CED" w:rsidP="000D7864">
      <w:pPr>
        <w:spacing w:after="0"/>
      </w:pPr>
    </w:p>
    <w:p w:rsidR="000D7864" w:rsidRPr="006C2CED" w:rsidRDefault="000D7864" w:rsidP="006C2CED">
      <w:pPr>
        <w:keepNext/>
        <w:spacing w:after="0"/>
        <w:rPr>
          <w:rStyle w:val="Code"/>
        </w:rPr>
      </w:pPr>
      <w:r w:rsidRPr="006C2CED">
        <w:rPr>
          <w:rStyle w:val="Code"/>
        </w:rPr>
        <w:lastRenderedPageBreak/>
        <w:t>#</w:t>
      </w:r>
      <w:r w:rsidR="00857D74">
        <w:rPr>
          <w:rStyle w:val="Code"/>
        </w:rPr>
        <w:t>marker</w:t>
      </w:r>
      <w:r w:rsidRPr="006C2CED">
        <w:rPr>
          <w:rStyle w:val="Code"/>
        </w:rPr>
        <w:t xml:space="preserve"> AddField</w:t>
      </w:r>
    </w:p>
    <w:p w:rsidR="000D7864" w:rsidRPr="006C2CED" w:rsidRDefault="006C2CED" w:rsidP="006C2CED">
      <w:pPr>
        <w:keepNext/>
        <w:spacing w:after="0"/>
        <w:rPr>
          <w:rStyle w:val="Code"/>
        </w:rPr>
      </w:pPr>
      <w:r>
        <w:rPr>
          <w:rStyle w:val="Code"/>
        </w:rPr>
        <w:t>#put</w:t>
      </w:r>
      <w:r w:rsidR="000D7864" w:rsidRPr="006C2CED">
        <w:rPr>
          <w:rStyle w:val="Code"/>
        </w:rPr>
        <w:t xml:space="preserve"> FieldName=CountryCode</w:t>
      </w:r>
    </w:p>
    <w:p w:rsidR="000D7864" w:rsidRPr="006C2CED" w:rsidRDefault="000D7864" w:rsidP="006C2CED">
      <w:pPr>
        <w:keepNext/>
        <w:spacing w:after="0"/>
        <w:rPr>
          <w:rStyle w:val="Code"/>
        </w:rPr>
      </w:pPr>
      <w:r w:rsidRPr="006C2CED">
        <w:rPr>
          <w:rStyle w:val="Code"/>
        </w:rPr>
        <w:t>#put Type=char(2)</w:t>
      </w:r>
    </w:p>
    <w:p w:rsidR="000D7864" w:rsidRPr="006C2CED" w:rsidRDefault="006C2CED" w:rsidP="006C2CED">
      <w:pPr>
        <w:keepNext/>
        <w:spacing w:after="0"/>
        <w:rPr>
          <w:rStyle w:val="Code"/>
        </w:rPr>
      </w:pPr>
      <w:r>
        <w:rPr>
          <w:rStyle w:val="Code"/>
        </w:rPr>
        <w:t>#put Constraint</w:t>
      </w:r>
      <w:r w:rsidR="009E62A5">
        <w:rPr>
          <w:rStyle w:val="Code"/>
        </w:rPr>
        <w:t>=NOT NULL DEFAULT 'XX'</w:t>
      </w:r>
    </w:p>
    <w:p w:rsidR="000D7864" w:rsidRDefault="000D7864" w:rsidP="000D7864">
      <w:pPr>
        <w:spacing w:after="0"/>
        <w:rPr>
          <w:rStyle w:val="Code"/>
        </w:rPr>
      </w:pPr>
      <w:r w:rsidRPr="006C2CED">
        <w:rPr>
          <w:rStyle w:val="Code"/>
        </w:rPr>
        <w:t>#do file1</w:t>
      </w:r>
    </w:p>
    <w:p w:rsidR="006C2CED" w:rsidRDefault="006C2CED" w:rsidP="000D7864">
      <w:pPr>
        <w:spacing w:after="0"/>
        <w:rPr>
          <w:rStyle w:val="Code"/>
        </w:rPr>
      </w:pPr>
    </w:p>
    <w:p w:rsidR="006C2CED" w:rsidRDefault="00AA2340" w:rsidP="000D7864">
      <w:pPr>
        <w:spacing w:after="0"/>
      </w:pPr>
      <w:r>
        <w:t>... the result is a changed file contents:</w:t>
      </w:r>
    </w:p>
    <w:p w:rsidR="006C2CED" w:rsidRDefault="006C2CED" w:rsidP="000D7864">
      <w:pPr>
        <w:spacing w:after="0"/>
      </w:pPr>
    </w:p>
    <w:p w:rsidR="006C2CED" w:rsidRPr="006C2CED" w:rsidRDefault="006C2CED" w:rsidP="006C2CED">
      <w:pPr>
        <w:spacing w:after="0"/>
        <w:rPr>
          <w:rStyle w:val="Code"/>
        </w:rPr>
      </w:pPr>
      <w:r w:rsidRPr="006C2CED">
        <w:rPr>
          <w:rStyle w:val="Code"/>
        </w:rPr>
        <w:t>CREATE TABLE [Customer] ( ID uniqueidentifier NOT NULL</w:t>
      </w:r>
    </w:p>
    <w:p w:rsidR="006C2CED" w:rsidRPr="006C2CED" w:rsidRDefault="006C2CED" w:rsidP="006C2CED">
      <w:pPr>
        <w:spacing w:after="0"/>
        <w:rPr>
          <w:rStyle w:val="Code"/>
        </w:rPr>
      </w:pPr>
      <w:r w:rsidRPr="006C2CED">
        <w:rPr>
          <w:rStyle w:val="Code"/>
        </w:rPr>
        <w:t xml:space="preserve">  ,[Name] varchar(50) NOT NULL</w:t>
      </w:r>
    </w:p>
    <w:p w:rsidR="006C2CED" w:rsidRPr="006C2CED" w:rsidRDefault="006C2CED" w:rsidP="006C2CED">
      <w:pPr>
        <w:spacing w:after="0"/>
        <w:rPr>
          <w:rStyle w:val="Code"/>
        </w:rPr>
      </w:pPr>
      <w:r w:rsidRPr="006C2CED">
        <w:rPr>
          <w:rStyle w:val="Code"/>
        </w:rPr>
        <w:t xml:space="preserve">  ,[City] varchar(50) NOT NULL</w:t>
      </w:r>
    </w:p>
    <w:p w:rsidR="006C2CED" w:rsidRPr="006C2CED" w:rsidRDefault="006C2CED" w:rsidP="006C2CED">
      <w:pPr>
        <w:spacing w:after="0"/>
        <w:rPr>
          <w:rStyle w:val="Code"/>
        </w:rPr>
      </w:pPr>
      <w:r w:rsidRPr="006C2CED">
        <w:rPr>
          <w:rStyle w:val="Code"/>
        </w:rPr>
        <w:t xml:space="preserve">  </w:t>
      </w:r>
      <w:r w:rsidRPr="006C2CED">
        <w:rPr>
          <w:rStyle w:val="Code"/>
          <w:highlight w:val="yellow"/>
        </w:rPr>
        <w:t xml:space="preserve">,[CountryCode] [char(2)] NOT NULL DEFAULT </w:t>
      </w:r>
      <w:r w:rsidR="009E62A5">
        <w:rPr>
          <w:rStyle w:val="Code"/>
          <w:highlight w:val="yellow"/>
        </w:rPr>
        <w:t>'</w:t>
      </w:r>
      <w:r w:rsidR="00CC22B7" w:rsidRPr="00CC22B7">
        <w:rPr>
          <w:rStyle w:val="Code"/>
          <w:highlight w:val="yellow"/>
        </w:rPr>
        <w:t>XX</w:t>
      </w:r>
      <w:r w:rsidR="009E62A5" w:rsidRPr="009E62A5">
        <w:rPr>
          <w:rStyle w:val="Code"/>
          <w:highlight w:val="yellow"/>
        </w:rPr>
        <w:t>'</w:t>
      </w:r>
    </w:p>
    <w:p w:rsidR="006C2CED" w:rsidRPr="006C2CED" w:rsidRDefault="006C2CED" w:rsidP="006C2CED">
      <w:pPr>
        <w:spacing w:after="0"/>
        <w:rPr>
          <w:rStyle w:val="Code"/>
        </w:rPr>
      </w:pPr>
      <w:r w:rsidRPr="006C2CED">
        <w:rPr>
          <w:rStyle w:val="Code"/>
        </w:rPr>
        <w:t>/*** AddField</w:t>
      </w:r>
    </w:p>
    <w:p w:rsidR="006C2CED" w:rsidRPr="006C2CED" w:rsidRDefault="006C2CED" w:rsidP="006C2CED">
      <w:pPr>
        <w:spacing w:after="0"/>
        <w:rPr>
          <w:rStyle w:val="Code"/>
        </w:rPr>
      </w:pPr>
      <w:r w:rsidRPr="006C2CED">
        <w:rPr>
          <w:rStyle w:val="Code"/>
        </w:rPr>
        <w:t xml:space="preserve">  ,[`FieldName`] [`Type`] `Constraint`</w:t>
      </w:r>
    </w:p>
    <w:p w:rsidR="006C2CED" w:rsidRPr="006C2CED" w:rsidRDefault="006C2CED" w:rsidP="006C2CED">
      <w:pPr>
        <w:spacing w:after="0"/>
        <w:rPr>
          <w:rStyle w:val="Code"/>
        </w:rPr>
      </w:pPr>
      <w:r w:rsidRPr="006C2CED">
        <w:rPr>
          <w:rStyle w:val="Code"/>
        </w:rPr>
        <w:t>***/</w:t>
      </w:r>
    </w:p>
    <w:p w:rsidR="006C2CED" w:rsidRPr="006C2CED" w:rsidRDefault="006C2CED" w:rsidP="006C2CED">
      <w:pPr>
        <w:spacing w:after="0"/>
        <w:rPr>
          <w:rStyle w:val="Code"/>
        </w:rPr>
      </w:pPr>
      <w:r w:rsidRPr="006C2CED">
        <w:rPr>
          <w:rStyle w:val="Code"/>
        </w:rPr>
        <w:t>)</w:t>
      </w:r>
    </w:p>
    <w:p w:rsidR="006C2CED" w:rsidRDefault="006C2CED" w:rsidP="000D7864">
      <w:pPr>
        <w:spacing w:after="0"/>
      </w:pPr>
    </w:p>
    <w:p w:rsidR="009A3E5B" w:rsidRDefault="00AA2340" w:rsidP="00AA2340">
      <w:r>
        <w:t xml:space="preserve">The block has been duplicated and its macros expanded. </w:t>
      </w:r>
      <w:r w:rsidR="009A3E5B">
        <w:t xml:space="preserve"> </w:t>
      </w:r>
      <w:r>
        <w:t xml:space="preserve">If </w:t>
      </w:r>
      <w:r w:rsidR="00475DE2">
        <w:t>the file does not exist then a</w:t>
      </w:r>
      <w:r w:rsidR="00946F06">
        <w:t xml:space="preserve"> </w:t>
      </w:r>
      <w:r w:rsidR="00946F06" w:rsidRPr="00946F06">
        <w:rPr>
          <w:rStyle w:val="Code"/>
        </w:rPr>
        <w:t>@skip</w:t>
      </w:r>
      <w:r w:rsidR="00946F06">
        <w:t>-</w:t>
      </w:r>
      <w:r w:rsidR="00475DE2">
        <w:t xml:space="preserve">message </w:t>
      </w:r>
      <w:r>
        <w:t xml:space="preserve">i printed </w:t>
      </w:r>
      <w:r w:rsidR="00475DE2">
        <w:t xml:space="preserve">but execution of the </w:t>
      </w:r>
      <w:r w:rsidR="00946F06">
        <w:t>recipe continues.</w:t>
      </w:r>
      <w:r w:rsidR="009A3E5B">
        <w:t xml:space="preserve"> </w:t>
      </w:r>
    </w:p>
    <w:p w:rsidR="00946F06" w:rsidRDefault="009A3E5B" w:rsidP="00AA2340">
      <w:r>
        <w:t>B</w:t>
      </w:r>
      <w:r w:rsidR="00946F06">
        <w:t>lock markers</w:t>
      </w:r>
      <w:r>
        <w:t xml:space="preserve"> are defined by the file extension</w:t>
      </w:r>
      <w:r w:rsidR="00946F06">
        <w:t xml:space="preserve">.  </w:t>
      </w:r>
      <w:r w:rsidR="00946F06" w:rsidRPr="00923F27">
        <w:rPr>
          <w:b/>
        </w:rPr>
        <w:t>Appendix A</w:t>
      </w:r>
      <w:r w:rsidR="00946F06">
        <w:t xml:space="preserve"> lists them all.</w:t>
      </w:r>
    </w:p>
    <w:p w:rsidR="009A3E5B" w:rsidRPr="009A3E5B" w:rsidRDefault="00CC22B7" w:rsidP="00AA2340">
      <w:pPr>
        <w:rPr>
          <w:i/>
        </w:rPr>
      </w:pPr>
      <w:r>
        <w:sym w:font="Wingdings" w:char="F076"/>
      </w:r>
      <w:r w:rsidRPr="00CC22B7">
        <w:t xml:space="preserve"> </w:t>
      </w:r>
      <w:r w:rsidR="009A3E5B" w:rsidRPr="00CC22B7">
        <w:t>Tip:</w:t>
      </w:r>
      <w:r w:rsidR="009A3E5B" w:rsidRPr="009A3E5B">
        <w:rPr>
          <w:i/>
        </w:rPr>
        <w:t xml:space="preserve"> it is often better to put a do-block in the source code rather than using the #after/#before commands because the do-block is vi</w:t>
      </w:r>
      <w:r w:rsidR="003D4329">
        <w:rPr>
          <w:i/>
        </w:rPr>
        <w:t>sible to the programmer when changes are required. A template defined outside the source file may be forgotten and become obsolete.</w:t>
      </w:r>
    </w:p>
    <w:p w:rsidR="001675FD" w:rsidRDefault="001675FD" w:rsidP="001675FD">
      <w:pPr>
        <w:pStyle w:val="Heading2"/>
      </w:pPr>
      <w:bookmarkStart w:id="33" w:name="_Toc366016986"/>
      <w:r>
        <w:t>#new</w:t>
      </w:r>
      <w:bookmarkEnd w:id="33"/>
    </w:p>
    <w:p w:rsidR="001675FD" w:rsidRPr="001675FD" w:rsidRDefault="001675FD" w:rsidP="001675FD">
      <w:pPr>
        <w:spacing w:after="0"/>
        <w:ind w:left="709" w:hanging="709"/>
        <w:rPr>
          <w:rStyle w:val="Code"/>
        </w:rPr>
      </w:pPr>
      <w:r>
        <w:t xml:space="preserve">Syntax: </w:t>
      </w:r>
      <w:r w:rsidRPr="001675FD">
        <w:rPr>
          <w:rStyle w:val="Code"/>
        </w:rPr>
        <w:t xml:space="preserve">#new </w:t>
      </w:r>
      <w:r w:rsidRPr="001675FD">
        <w:rPr>
          <w:rStyle w:val="Code"/>
          <w:i/>
        </w:rPr>
        <w:t>path</w:t>
      </w:r>
    </w:p>
    <w:p w:rsidR="001675FD" w:rsidRPr="001675FD" w:rsidRDefault="001675FD" w:rsidP="001675FD">
      <w:pPr>
        <w:spacing w:after="0"/>
        <w:ind w:left="709"/>
        <w:rPr>
          <w:rStyle w:val="Code"/>
          <w:i/>
        </w:rPr>
      </w:pPr>
      <w:r w:rsidRPr="001675FD">
        <w:rPr>
          <w:rStyle w:val="Code"/>
          <w:i/>
        </w:rPr>
        <w:t>here-text</w:t>
      </w:r>
    </w:p>
    <w:p w:rsidR="001675FD" w:rsidRDefault="001675FD" w:rsidP="001675FD">
      <w:pPr>
        <w:spacing w:after="0"/>
        <w:ind w:left="709"/>
        <w:rPr>
          <w:rStyle w:val="Code"/>
        </w:rPr>
      </w:pPr>
      <w:r w:rsidRPr="001675FD">
        <w:rPr>
          <w:rStyle w:val="Code"/>
        </w:rPr>
        <w:t>#end</w:t>
      </w:r>
    </w:p>
    <w:p w:rsidR="0026273A" w:rsidRDefault="00546A16" w:rsidP="00AA2340">
      <w:pPr>
        <w:spacing w:after="0"/>
      </w:pPr>
      <w:r>
        <w:t xml:space="preserve">The given file </w:t>
      </w:r>
      <w:r w:rsidR="0026273A">
        <w:t xml:space="preserve">(path) </w:t>
      </w:r>
      <w:r>
        <w:t xml:space="preserve">is created (including any non-existing directories in the path), and the </w:t>
      </w:r>
      <w:r>
        <w:rPr>
          <w:i/>
        </w:rPr>
        <w:t>here-</w:t>
      </w:r>
      <w:r>
        <w:t>text is expanded and copied into the new file.</w:t>
      </w:r>
    </w:p>
    <w:p w:rsidR="00546A16" w:rsidRDefault="00546A16" w:rsidP="00AA2340">
      <w:pPr>
        <w:spacing w:after="0"/>
      </w:pPr>
    </w:p>
    <w:p w:rsidR="00546A16" w:rsidRDefault="00CC22B7" w:rsidP="00AA2340">
      <w:pPr>
        <w:spacing w:after="0"/>
        <w:rPr>
          <w:i/>
        </w:rPr>
      </w:pPr>
      <w:r>
        <w:sym w:font="Wingdings" w:char="F076"/>
      </w:r>
      <w:r>
        <w:rPr>
          <w:i/>
        </w:rPr>
        <w:t xml:space="preserve"> </w:t>
      </w:r>
      <w:r w:rsidR="00546A16" w:rsidRPr="00CC22B7">
        <w:t>Tip:</w:t>
      </w:r>
      <w:r w:rsidR="00546A16">
        <w:rPr>
          <w:i/>
        </w:rPr>
        <w:t xml:space="preserve"> in the case</w:t>
      </w:r>
      <w:r w:rsidR="0026273A">
        <w:rPr>
          <w:i/>
        </w:rPr>
        <w:t xml:space="preserve"> of versioned</w:t>
      </w:r>
      <w:r w:rsidR="00546A16">
        <w:rPr>
          <w:i/>
        </w:rPr>
        <w:t xml:space="preserve"> source code, follow the #new command by a </w:t>
      </w:r>
      <w:r w:rsidR="001A2046">
        <w:rPr>
          <w:i/>
        </w:rPr>
        <w:t xml:space="preserve">#cmd, </w:t>
      </w:r>
      <w:r w:rsidR="00546A16">
        <w:rPr>
          <w:i/>
        </w:rPr>
        <w:t>#run</w:t>
      </w:r>
      <w:r w:rsidR="001A2046">
        <w:rPr>
          <w:i/>
        </w:rPr>
        <w:t xml:space="preserve"> or #git</w:t>
      </w:r>
      <w:r w:rsidR="00546A16">
        <w:rPr>
          <w:i/>
        </w:rPr>
        <w:t xml:space="preserve"> command to add the new source to the </w:t>
      </w:r>
      <w:r w:rsidR="00736B91">
        <w:rPr>
          <w:i/>
        </w:rPr>
        <w:t xml:space="preserve">code </w:t>
      </w:r>
      <w:r w:rsidR="00546A16">
        <w:rPr>
          <w:i/>
        </w:rPr>
        <w:t>repository.</w:t>
      </w:r>
    </w:p>
    <w:p w:rsidR="0066091C" w:rsidRDefault="0066091C" w:rsidP="00AA2340">
      <w:pPr>
        <w:spacing w:after="0"/>
      </w:pPr>
    </w:p>
    <w:p w:rsidR="00137EBF" w:rsidRDefault="00137EBF" w:rsidP="00137EBF">
      <w:pPr>
        <w:pStyle w:val="Heading2"/>
      </w:pPr>
      <w:bookmarkStart w:id="34" w:name="_Toc366016987"/>
      <w:r>
        <w:t>#newer</w:t>
      </w:r>
      <w:bookmarkEnd w:id="34"/>
    </w:p>
    <w:p w:rsidR="00137EBF" w:rsidRPr="001675FD" w:rsidRDefault="00137EBF" w:rsidP="00137EBF">
      <w:pPr>
        <w:spacing w:after="0"/>
        <w:ind w:left="709" w:hanging="709"/>
        <w:rPr>
          <w:rStyle w:val="Code"/>
        </w:rPr>
      </w:pPr>
      <w:r>
        <w:t xml:space="preserve">Syntax: </w:t>
      </w:r>
      <w:r w:rsidRPr="001675FD">
        <w:rPr>
          <w:rStyle w:val="Code"/>
        </w:rPr>
        <w:t>#new</w:t>
      </w:r>
      <w:r>
        <w:rPr>
          <w:rStyle w:val="Code"/>
        </w:rPr>
        <w:t>er</w:t>
      </w:r>
      <w:r w:rsidRPr="001675FD">
        <w:rPr>
          <w:rStyle w:val="Code"/>
        </w:rPr>
        <w:t xml:space="preserve"> </w:t>
      </w:r>
      <w:r w:rsidRPr="001675FD">
        <w:rPr>
          <w:rStyle w:val="Code"/>
          <w:i/>
        </w:rPr>
        <w:t>path</w:t>
      </w:r>
    </w:p>
    <w:p w:rsidR="00137EBF" w:rsidRPr="001675FD" w:rsidRDefault="00137EBF" w:rsidP="00137EBF">
      <w:pPr>
        <w:spacing w:after="0"/>
        <w:ind w:left="709"/>
        <w:rPr>
          <w:rStyle w:val="Code"/>
          <w:i/>
        </w:rPr>
      </w:pPr>
      <w:r w:rsidRPr="001675FD">
        <w:rPr>
          <w:rStyle w:val="Code"/>
          <w:i/>
        </w:rPr>
        <w:t>here-text</w:t>
      </w:r>
    </w:p>
    <w:p w:rsidR="00137EBF" w:rsidRDefault="00137EBF" w:rsidP="00137EBF">
      <w:pPr>
        <w:spacing w:after="0"/>
        <w:ind w:left="709"/>
        <w:rPr>
          <w:rStyle w:val="Code"/>
        </w:rPr>
      </w:pPr>
      <w:r w:rsidRPr="001675FD">
        <w:rPr>
          <w:rStyle w:val="Code"/>
        </w:rPr>
        <w:t>#end</w:t>
      </w:r>
    </w:p>
    <w:p w:rsidR="00137EBF" w:rsidRDefault="00137EBF" w:rsidP="00AA2340">
      <w:pPr>
        <w:spacing w:after="0"/>
      </w:pPr>
      <w:r>
        <w:t>The same as #new, but overwrites the file if it exists and creates a new file if it does not exist.</w:t>
      </w:r>
    </w:p>
    <w:p w:rsidR="00137EBF" w:rsidRDefault="00137EBF" w:rsidP="00AA2340">
      <w:pPr>
        <w:spacing w:after="0"/>
      </w:pPr>
      <w:r>
        <w:t>This is the same as the sequence:</w:t>
      </w:r>
    </w:p>
    <w:p w:rsidR="00137EBF" w:rsidRPr="00137EBF" w:rsidRDefault="00137EBF" w:rsidP="00137EBF">
      <w:pPr>
        <w:pStyle w:val="Example"/>
        <w:rPr>
          <w:rStyle w:val="Code"/>
          <w:color w:val="896FA9"/>
        </w:rPr>
      </w:pPr>
      <w:r w:rsidRPr="00137EBF">
        <w:rPr>
          <w:rStyle w:val="Code"/>
          <w:color w:val="896FA9"/>
        </w:rPr>
        <w:t xml:space="preserve">#del </w:t>
      </w:r>
      <w:r w:rsidRPr="00137EBF">
        <w:rPr>
          <w:rStyle w:val="Code"/>
          <w:i/>
          <w:color w:val="896FA9"/>
        </w:rPr>
        <w:t>file</w:t>
      </w:r>
    </w:p>
    <w:p w:rsidR="00137EBF" w:rsidRPr="00137EBF" w:rsidRDefault="00137EBF" w:rsidP="00137EBF">
      <w:pPr>
        <w:pStyle w:val="Example"/>
        <w:rPr>
          <w:rStyle w:val="Code"/>
          <w:color w:val="896FA9"/>
        </w:rPr>
      </w:pPr>
      <w:r w:rsidRPr="00137EBF">
        <w:rPr>
          <w:rStyle w:val="Code"/>
          <w:color w:val="896FA9"/>
        </w:rPr>
        <w:t xml:space="preserve">#new </w:t>
      </w:r>
      <w:r w:rsidRPr="00137EBF">
        <w:rPr>
          <w:rStyle w:val="Code"/>
          <w:i/>
          <w:color w:val="896FA9"/>
        </w:rPr>
        <w:t>file</w:t>
      </w:r>
    </w:p>
    <w:p w:rsidR="001675FD" w:rsidRDefault="001675FD" w:rsidP="001675FD">
      <w:pPr>
        <w:pStyle w:val="Heading2"/>
      </w:pPr>
      <w:bookmarkStart w:id="35" w:name="_Toc366016988"/>
      <w:r>
        <w:lastRenderedPageBreak/>
        <w:t>#before</w:t>
      </w:r>
      <w:bookmarkEnd w:id="35"/>
    </w:p>
    <w:p w:rsidR="00626017" w:rsidRPr="001675FD" w:rsidRDefault="00626017" w:rsidP="00626017">
      <w:pPr>
        <w:spacing w:after="0"/>
        <w:ind w:left="709" w:hanging="709"/>
        <w:rPr>
          <w:rStyle w:val="Code"/>
        </w:rPr>
      </w:pPr>
      <w:r>
        <w:t xml:space="preserve">Syntax: </w:t>
      </w:r>
      <w:r w:rsidRPr="001675FD">
        <w:rPr>
          <w:rStyle w:val="Code"/>
        </w:rPr>
        <w:t>#</w:t>
      </w:r>
      <w:r w:rsidR="009E62A5">
        <w:rPr>
          <w:rStyle w:val="Code"/>
        </w:rPr>
        <w:t>before</w:t>
      </w:r>
      <w:r w:rsidRPr="001675FD">
        <w:rPr>
          <w:rStyle w:val="Code"/>
        </w:rPr>
        <w:t xml:space="preserve"> </w:t>
      </w:r>
      <w:r>
        <w:rPr>
          <w:rStyle w:val="Code"/>
          <w:i/>
        </w:rPr>
        <w:t xml:space="preserve">regex </w:t>
      </w:r>
      <w:r w:rsidRPr="001675FD">
        <w:rPr>
          <w:rStyle w:val="Code"/>
          <w:i/>
        </w:rPr>
        <w:t>path</w:t>
      </w:r>
      <w:r w:rsidR="0096076D">
        <w:rPr>
          <w:rStyle w:val="Code"/>
          <w:i/>
        </w:rPr>
        <w:t>s</w:t>
      </w:r>
    </w:p>
    <w:p w:rsidR="00626017" w:rsidRPr="001675FD" w:rsidRDefault="00626017" w:rsidP="00626017">
      <w:pPr>
        <w:spacing w:after="0"/>
        <w:ind w:left="709"/>
        <w:rPr>
          <w:rStyle w:val="Code"/>
          <w:i/>
        </w:rPr>
      </w:pPr>
      <w:r w:rsidRPr="001675FD">
        <w:rPr>
          <w:rStyle w:val="Code"/>
          <w:i/>
        </w:rPr>
        <w:t>here-text</w:t>
      </w:r>
    </w:p>
    <w:p w:rsidR="00626017" w:rsidRPr="001675FD" w:rsidRDefault="00626017" w:rsidP="00626017">
      <w:pPr>
        <w:spacing w:after="0"/>
        <w:ind w:left="709"/>
        <w:rPr>
          <w:rStyle w:val="Code"/>
        </w:rPr>
      </w:pPr>
      <w:r w:rsidRPr="001675FD">
        <w:rPr>
          <w:rStyle w:val="Code"/>
        </w:rPr>
        <w:t>#end</w:t>
      </w:r>
    </w:p>
    <w:p w:rsidR="00F66978" w:rsidRPr="001675FD" w:rsidRDefault="00F66978" w:rsidP="00F66978">
      <w:pPr>
        <w:spacing w:after="0"/>
        <w:ind w:left="709" w:hanging="709"/>
        <w:rPr>
          <w:rStyle w:val="Code"/>
        </w:rPr>
      </w:pPr>
      <w:r>
        <w:t xml:space="preserve">Syntax: </w:t>
      </w:r>
      <w:r w:rsidRPr="001675FD">
        <w:rPr>
          <w:rStyle w:val="Code"/>
        </w:rPr>
        <w:t>#</w:t>
      </w:r>
      <w:r>
        <w:rPr>
          <w:rStyle w:val="Code"/>
        </w:rPr>
        <w:t>before</w:t>
      </w:r>
      <w:r w:rsidRPr="001675FD">
        <w:rPr>
          <w:rStyle w:val="Code"/>
        </w:rPr>
        <w:t xml:space="preserve"> </w:t>
      </w:r>
      <w:r>
        <w:rPr>
          <w:rStyle w:val="Code"/>
          <w:i/>
        </w:rPr>
        <w:t>regex key</w:t>
      </w:r>
    </w:p>
    <w:p w:rsidR="00F66978" w:rsidRPr="001675FD" w:rsidRDefault="00F66978" w:rsidP="00F66978">
      <w:pPr>
        <w:spacing w:after="0"/>
        <w:ind w:left="709"/>
        <w:rPr>
          <w:rStyle w:val="Code"/>
          <w:i/>
        </w:rPr>
      </w:pPr>
      <w:r w:rsidRPr="001675FD">
        <w:rPr>
          <w:rStyle w:val="Code"/>
          <w:i/>
        </w:rPr>
        <w:t>here-text</w:t>
      </w:r>
    </w:p>
    <w:p w:rsidR="00F66978" w:rsidRPr="001675FD" w:rsidRDefault="00F66978" w:rsidP="00F66978">
      <w:pPr>
        <w:spacing w:after="0"/>
        <w:ind w:left="709"/>
        <w:rPr>
          <w:rStyle w:val="Code"/>
        </w:rPr>
      </w:pPr>
      <w:r w:rsidRPr="001675FD">
        <w:rPr>
          <w:rStyle w:val="Code"/>
        </w:rPr>
        <w:t>#end</w:t>
      </w:r>
    </w:p>
    <w:p w:rsidR="00626017" w:rsidRDefault="00F66978" w:rsidP="00F66978">
      <w:pPr>
        <w:spacing w:before="240"/>
      </w:pPr>
      <w:r>
        <w:t>In the first syntax, t</w:t>
      </w:r>
      <w:r w:rsidR="003D4329">
        <w:t xml:space="preserve">he given file is opened and its contents matched against the regular expression. The expanded </w:t>
      </w:r>
      <w:r w:rsidR="003D4329">
        <w:rPr>
          <w:i/>
        </w:rPr>
        <w:t>here</w:t>
      </w:r>
      <w:r w:rsidR="003D4329">
        <w:t xml:space="preserve">-text is then inserted </w:t>
      </w:r>
      <w:r w:rsidR="003D4329" w:rsidRPr="003D4329">
        <w:rPr>
          <w:b/>
        </w:rPr>
        <w:t>before</w:t>
      </w:r>
      <w:r w:rsidR="003D4329">
        <w:t xml:space="preserve"> each match. This way changes can be made to files without polluting them with templates, e.g. if they have to be interpreted by software that cannot handle the do-blocks.</w:t>
      </w:r>
    </w:p>
    <w:p w:rsidR="00F66978" w:rsidRDefault="00F66978" w:rsidP="00F66978">
      <w:pPr>
        <w:spacing w:before="240"/>
      </w:pPr>
      <w:r>
        <w:t>In the second syntax, a macro in the dictionary is modified. The key is looked up and its value is changed. The program will first try to find the macro in the dictionary, if not found, it tries to interpret the argument as a file path.</w:t>
      </w:r>
    </w:p>
    <w:p w:rsidR="009E62A5" w:rsidRDefault="009E62A5" w:rsidP="00626017">
      <w:r>
        <w:t>The regex follow normal  .NET rules. If a space needs to be included in the regex, it should be escaped by a backslash. This is optional in .NET regex, but it’s the only way here to make sure the space belongs to the regex and is not the separator between the regex and the path.</w:t>
      </w:r>
    </w:p>
    <w:p w:rsidR="009E62A5" w:rsidRDefault="009E62A5" w:rsidP="00626017">
      <w:r>
        <w:t>Example:</w:t>
      </w:r>
    </w:p>
    <w:p w:rsidR="009E62A5" w:rsidRDefault="009E62A5" w:rsidP="0014550D">
      <w:pPr>
        <w:spacing w:after="0"/>
        <w:rPr>
          <w:rStyle w:val="Code"/>
        </w:rPr>
      </w:pPr>
      <w:r w:rsidRPr="009E62A5">
        <w:rPr>
          <w:rStyle w:val="Code"/>
        </w:rPr>
        <w:t>#before CREATE\ PROCEDURE c:\temp files\my file.txt</w:t>
      </w:r>
    </w:p>
    <w:p w:rsidR="009E62A5" w:rsidRDefault="009E62A5" w:rsidP="0014550D">
      <w:pPr>
        <w:spacing w:after="0"/>
        <w:rPr>
          <w:rStyle w:val="Code"/>
        </w:rPr>
      </w:pPr>
      <w:r>
        <w:rPr>
          <w:rStyle w:val="Code"/>
        </w:rPr>
        <w:t>-- `</w:t>
      </w:r>
      <w:r w:rsidR="0014550D">
        <w:rPr>
          <w:rStyle w:val="Code"/>
        </w:rPr>
        <w:t>username`</w:t>
      </w:r>
    </w:p>
    <w:p w:rsidR="004522CA" w:rsidRDefault="004522CA" w:rsidP="0014550D">
      <w:pPr>
        <w:spacing w:after="0"/>
        <w:rPr>
          <w:rStyle w:val="Code"/>
        </w:rPr>
      </w:pPr>
    </w:p>
    <w:p w:rsidR="009E62A5" w:rsidRDefault="009E62A5" w:rsidP="0014550D">
      <w:pPr>
        <w:spacing w:after="0"/>
      </w:pPr>
      <w:r>
        <w:rPr>
          <w:rStyle w:val="Code"/>
        </w:rPr>
        <w:t>#end</w:t>
      </w:r>
    </w:p>
    <w:p w:rsidR="0014550D" w:rsidRDefault="0014550D" w:rsidP="0014550D"/>
    <w:p w:rsidR="0014550D" w:rsidRDefault="0014550D" w:rsidP="0014550D">
      <w:r>
        <w:t>The space after the \ belongs to the regex. The space after PROCEDURE is the separator between the regex and the path. All subsequent spaces belong to the path.</w:t>
      </w:r>
    </w:p>
    <w:p w:rsidR="00CC22B7" w:rsidRDefault="00CC22B7" w:rsidP="0014550D">
      <w:pPr>
        <w:spacing w:after="0"/>
        <w:rPr>
          <w:i/>
        </w:rPr>
      </w:pPr>
      <w:r>
        <w:sym w:font="Wingdings" w:char="F076"/>
      </w:r>
      <w:r>
        <w:t xml:space="preserve"> Note: </w:t>
      </w:r>
      <w:r w:rsidRPr="00CC22B7">
        <w:rPr>
          <w:i/>
        </w:rPr>
        <w:t>although the #end marker is on a new line, the CR LF just before it will be stripped from the here-</w:t>
      </w:r>
      <w:r>
        <w:rPr>
          <w:i/>
        </w:rPr>
        <w:t>text</w:t>
      </w:r>
      <w:r w:rsidRPr="00CC22B7">
        <w:rPr>
          <w:i/>
        </w:rPr>
        <w:t xml:space="preserve">.  The remaining text will be inserted directly before the matching text. If </w:t>
      </w:r>
      <w:r>
        <w:rPr>
          <w:i/>
        </w:rPr>
        <w:t>the insertion</w:t>
      </w:r>
      <w:r w:rsidRPr="00CC22B7">
        <w:rPr>
          <w:i/>
        </w:rPr>
        <w:t xml:space="preserve"> has to occur on </w:t>
      </w:r>
      <w:r>
        <w:rPr>
          <w:i/>
        </w:rPr>
        <w:t xml:space="preserve">a </w:t>
      </w:r>
      <w:r w:rsidRPr="00CC22B7">
        <w:rPr>
          <w:i/>
        </w:rPr>
        <w:t>new line then a blank line should be left just before #end.</w:t>
      </w:r>
      <w:r>
        <w:rPr>
          <w:i/>
        </w:rPr>
        <w:t xml:space="preserve">This is a feature of all here-blocks (#new, #before, #after), but most notably with #before and #after. </w:t>
      </w:r>
    </w:p>
    <w:p w:rsidR="0014550D" w:rsidRDefault="0014550D" w:rsidP="0014550D">
      <w:pPr>
        <w:spacing w:after="0"/>
        <w:rPr>
          <w:i/>
        </w:rPr>
      </w:pPr>
    </w:p>
    <w:p w:rsidR="00CC22B7" w:rsidRDefault="00CC22B7" w:rsidP="00626017">
      <w:pPr>
        <w:rPr>
          <w:i/>
        </w:rPr>
      </w:pPr>
      <w:r>
        <w:sym w:font="Wingdings" w:char="F076"/>
      </w:r>
      <w:r>
        <w:t xml:space="preserve"> Tip: </w:t>
      </w:r>
      <w:r>
        <w:rPr>
          <w:i/>
        </w:rPr>
        <w:t xml:space="preserve">put the regex in the dictionary as a macro value with #put and then reference it </w:t>
      </w:r>
      <w:r w:rsidR="009E62A5">
        <w:rPr>
          <w:i/>
        </w:rPr>
        <w:t xml:space="preserve">in backquotes like </w:t>
      </w:r>
      <w:r>
        <w:rPr>
          <w:i/>
        </w:rPr>
        <w:t>`</w:t>
      </w:r>
      <w:r w:rsidR="009E62A5">
        <w:rPr>
          <w:i/>
        </w:rPr>
        <w:t>macroname</w:t>
      </w:r>
      <w:r>
        <w:rPr>
          <w:i/>
        </w:rPr>
        <w:t>`</w:t>
      </w:r>
      <w:r w:rsidR="009E62A5">
        <w:rPr>
          <w:i/>
        </w:rPr>
        <w:t xml:space="preserve"> to </w:t>
      </w:r>
      <w:r w:rsidR="0014550D">
        <w:rPr>
          <w:i/>
        </w:rPr>
        <w:t>make it easier to read. Especially when the regex is long and complicated or contains spaces.</w:t>
      </w:r>
    </w:p>
    <w:p w:rsidR="0014550D" w:rsidRPr="0014550D" w:rsidRDefault="0014550D" w:rsidP="00626017">
      <w:r>
        <w:sym w:font="Wingdings" w:char="F076"/>
      </w:r>
      <w:r>
        <w:t xml:space="preserve"> Tip: </w:t>
      </w:r>
      <w:r w:rsidRPr="002F0527">
        <w:rPr>
          <w:i/>
        </w:rPr>
        <w:t xml:space="preserve">for ignore-case, single line and multiline regex options prefix the regex by a option group, e.g. </w:t>
      </w:r>
      <w:r w:rsidRPr="002F0527">
        <w:rPr>
          <w:rStyle w:val="Code"/>
        </w:rPr>
        <w:t>(?is)</w:t>
      </w:r>
      <w:r w:rsidR="002F0527" w:rsidRPr="002F0527">
        <w:rPr>
          <w:rStyle w:val="Code"/>
          <w:i/>
        </w:rPr>
        <w:t>regex</w:t>
      </w:r>
      <w:r w:rsidR="002F0527" w:rsidRPr="002F0527">
        <w:rPr>
          <w:i/>
        </w:rPr>
        <w:t xml:space="preserve">  : ignore case and single line.</w:t>
      </w:r>
    </w:p>
    <w:p w:rsidR="001675FD" w:rsidRDefault="001675FD" w:rsidP="001675FD">
      <w:pPr>
        <w:pStyle w:val="Heading2"/>
      </w:pPr>
      <w:bookmarkStart w:id="36" w:name="_Toc366016989"/>
      <w:r>
        <w:lastRenderedPageBreak/>
        <w:t>#after</w:t>
      </w:r>
      <w:bookmarkEnd w:id="36"/>
    </w:p>
    <w:p w:rsidR="00626017" w:rsidRPr="001675FD" w:rsidRDefault="00626017" w:rsidP="00626017">
      <w:pPr>
        <w:spacing w:after="0"/>
        <w:ind w:left="709" w:hanging="709"/>
        <w:rPr>
          <w:rStyle w:val="Code"/>
        </w:rPr>
      </w:pPr>
      <w:r>
        <w:t xml:space="preserve">Syntax: </w:t>
      </w:r>
      <w:r w:rsidRPr="001675FD">
        <w:rPr>
          <w:rStyle w:val="Code"/>
        </w:rPr>
        <w:t>#</w:t>
      </w:r>
      <w:r w:rsidR="009E62A5">
        <w:rPr>
          <w:rStyle w:val="Code"/>
        </w:rPr>
        <w:t>after</w:t>
      </w:r>
      <w:r w:rsidRPr="001675FD">
        <w:rPr>
          <w:rStyle w:val="Code"/>
        </w:rPr>
        <w:t xml:space="preserve"> </w:t>
      </w:r>
      <w:r>
        <w:rPr>
          <w:rStyle w:val="Code"/>
          <w:i/>
        </w:rPr>
        <w:t xml:space="preserve">regex </w:t>
      </w:r>
      <w:r w:rsidRPr="001675FD">
        <w:rPr>
          <w:rStyle w:val="Code"/>
          <w:i/>
        </w:rPr>
        <w:t>path</w:t>
      </w:r>
      <w:r w:rsidR="0096076D">
        <w:rPr>
          <w:rStyle w:val="Code"/>
          <w:i/>
        </w:rPr>
        <w:t>s</w:t>
      </w:r>
    </w:p>
    <w:p w:rsidR="00626017" w:rsidRPr="001675FD" w:rsidRDefault="00626017" w:rsidP="00626017">
      <w:pPr>
        <w:spacing w:after="0"/>
        <w:ind w:left="709"/>
        <w:rPr>
          <w:rStyle w:val="Code"/>
          <w:i/>
        </w:rPr>
      </w:pPr>
      <w:r w:rsidRPr="001675FD">
        <w:rPr>
          <w:rStyle w:val="Code"/>
          <w:i/>
        </w:rPr>
        <w:t>here-text</w:t>
      </w:r>
    </w:p>
    <w:p w:rsidR="00626017" w:rsidRPr="001675FD" w:rsidRDefault="00626017" w:rsidP="00626017">
      <w:pPr>
        <w:spacing w:after="0"/>
        <w:ind w:left="709"/>
        <w:rPr>
          <w:rStyle w:val="Code"/>
        </w:rPr>
      </w:pPr>
      <w:r w:rsidRPr="001675FD">
        <w:rPr>
          <w:rStyle w:val="Code"/>
        </w:rPr>
        <w:t>#end</w:t>
      </w:r>
    </w:p>
    <w:p w:rsidR="00F66978" w:rsidRPr="001675FD" w:rsidRDefault="00F66978" w:rsidP="00F66978">
      <w:pPr>
        <w:spacing w:after="0"/>
        <w:ind w:left="709" w:hanging="709"/>
        <w:rPr>
          <w:rStyle w:val="Code"/>
        </w:rPr>
      </w:pPr>
      <w:r>
        <w:t xml:space="preserve">Syntax: </w:t>
      </w:r>
      <w:r w:rsidRPr="001675FD">
        <w:rPr>
          <w:rStyle w:val="Code"/>
        </w:rPr>
        <w:t>#</w:t>
      </w:r>
      <w:r>
        <w:rPr>
          <w:rStyle w:val="Code"/>
        </w:rPr>
        <w:t>after</w:t>
      </w:r>
      <w:r w:rsidRPr="001675FD">
        <w:rPr>
          <w:rStyle w:val="Code"/>
        </w:rPr>
        <w:t xml:space="preserve"> </w:t>
      </w:r>
      <w:r>
        <w:rPr>
          <w:rStyle w:val="Code"/>
          <w:i/>
        </w:rPr>
        <w:t xml:space="preserve">regex </w:t>
      </w:r>
      <w:r w:rsidR="00F45890">
        <w:rPr>
          <w:rStyle w:val="Code"/>
          <w:i/>
        </w:rPr>
        <w:t>macro</w:t>
      </w:r>
    </w:p>
    <w:p w:rsidR="00F66978" w:rsidRPr="001675FD" w:rsidRDefault="00F66978" w:rsidP="00F66978">
      <w:pPr>
        <w:spacing w:after="0"/>
        <w:ind w:left="709"/>
        <w:rPr>
          <w:rStyle w:val="Code"/>
          <w:i/>
        </w:rPr>
      </w:pPr>
      <w:r w:rsidRPr="001675FD">
        <w:rPr>
          <w:rStyle w:val="Code"/>
          <w:i/>
        </w:rPr>
        <w:t>here-text</w:t>
      </w:r>
    </w:p>
    <w:p w:rsidR="00F66978" w:rsidRPr="001675FD" w:rsidRDefault="00F66978" w:rsidP="00F66978">
      <w:pPr>
        <w:spacing w:after="0"/>
        <w:ind w:left="709"/>
        <w:rPr>
          <w:rStyle w:val="Code"/>
        </w:rPr>
      </w:pPr>
      <w:r w:rsidRPr="001675FD">
        <w:rPr>
          <w:rStyle w:val="Code"/>
        </w:rPr>
        <w:t>#end</w:t>
      </w:r>
    </w:p>
    <w:p w:rsidR="00626017" w:rsidRDefault="003D4329" w:rsidP="00626017">
      <w:r>
        <w:t xml:space="preserve">Like </w:t>
      </w:r>
      <w:r w:rsidRPr="00F65A4C">
        <w:rPr>
          <w:rStyle w:val="Code"/>
        </w:rPr>
        <w:t>#before</w:t>
      </w:r>
      <w:r>
        <w:t xml:space="preserve">, but inserts the expanded </w:t>
      </w:r>
      <w:r w:rsidRPr="003D4329">
        <w:rPr>
          <w:i/>
        </w:rPr>
        <w:t>here</w:t>
      </w:r>
      <w:r>
        <w:t xml:space="preserve">-text </w:t>
      </w:r>
      <w:r w:rsidRPr="003D4329">
        <w:rPr>
          <w:b/>
        </w:rPr>
        <w:t>after</w:t>
      </w:r>
      <w:r w:rsidR="00F45890">
        <w:t xml:space="preserve"> each match</w:t>
      </w:r>
      <w:r>
        <w:t>.</w:t>
      </w:r>
    </w:p>
    <w:p w:rsidR="00F66978" w:rsidRDefault="00F66978" w:rsidP="00F66978">
      <w:pPr>
        <w:pStyle w:val="Heading2"/>
      </w:pPr>
      <w:bookmarkStart w:id="37" w:name="_Toc366016990"/>
      <w:r>
        <w:t>#subs</w:t>
      </w:r>
      <w:bookmarkEnd w:id="37"/>
    </w:p>
    <w:p w:rsidR="00F45890" w:rsidRPr="001675FD" w:rsidRDefault="00F45890" w:rsidP="00F45890">
      <w:pPr>
        <w:spacing w:after="0"/>
        <w:ind w:left="709" w:hanging="709"/>
        <w:rPr>
          <w:rStyle w:val="Code"/>
        </w:rPr>
      </w:pPr>
      <w:r>
        <w:t xml:space="preserve">Syntax: </w:t>
      </w:r>
      <w:r w:rsidRPr="001675FD">
        <w:rPr>
          <w:rStyle w:val="Code"/>
        </w:rPr>
        <w:t>#</w:t>
      </w:r>
      <w:r>
        <w:rPr>
          <w:rStyle w:val="Code"/>
        </w:rPr>
        <w:t>subs</w:t>
      </w:r>
      <w:r w:rsidRPr="001675FD">
        <w:rPr>
          <w:rStyle w:val="Code"/>
        </w:rPr>
        <w:t xml:space="preserve"> </w:t>
      </w:r>
      <w:r>
        <w:rPr>
          <w:rStyle w:val="Code"/>
          <w:i/>
        </w:rPr>
        <w:t xml:space="preserve">regex </w:t>
      </w:r>
      <w:r w:rsidRPr="001675FD">
        <w:rPr>
          <w:rStyle w:val="Code"/>
          <w:i/>
        </w:rPr>
        <w:t>path</w:t>
      </w:r>
      <w:r w:rsidR="0096076D">
        <w:rPr>
          <w:rStyle w:val="Code"/>
          <w:i/>
        </w:rPr>
        <w:t>s</w:t>
      </w:r>
    </w:p>
    <w:p w:rsidR="00F45890" w:rsidRPr="001675FD" w:rsidRDefault="00F45890" w:rsidP="00F45890">
      <w:pPr>
        <w:spacing w:after="0"/>
        <w:ind w:left="709"/>
        <w:rPr>
          <w:rStyle w:val="Code"/>
          <w:i/>
        </w:rPr>
      </w:pPr>
      <w:r w:rsidRPr="001675FD">
        <w:rPr>
          <w:rStyle w:val="Code"/>
          <w:i/>
        </w:rPr>
        <w:t>here-text</w:t>
      </w:r>
    </w:p>
    <w:p w:rsidR="00F45890" w:rsidRPr="001675FD" w:rsidRDefault="00F45890" w:rsidP="00F45890">
      <w:pPr>
        <w:spacing w:after="0"/>
        <w:ind w:left="709"/>
        <w:rPr>
          <w:rStyle w:val="Code"/>
        </w:rPr>
      </w:pPr>
      <w:r w:rsidRPr="001675FD">
        <w:rPr>
          <w:rStyle w:val="Code"/>
        </w:rPr>
        <w:t>#end</w:t>
      </w:r>
    </w:p>
    <w:p w:rsidR="00F45890" w:rsidRPr="001675FD" w:rsidRDefault="00F45890" w:rsidP="00F45890">
      <w:pPr>
        <w:spacing w:after="0"/>
        <w:ind w:left="709" w:hanging="709"/>
        <w:rPr>
          <w:rStyle w:val="Code"/>
        </w:rPr>
      </w:pPr>
      <w:r>
        <w:t xml:space="preserve">Syntax: </w:t>
      </w:r>
      <w:r w:rsidRPr="001675FD">
        <w:rPr>
          <w:rStyle w:val="Code"/>
        </w:rPr>
        <w:t>#</w:t>
      </w:r>
      <w:r>
        <w:rPr>
          <w:rStyle w:val="Code"/>
        </w:rPr>
        <w:t>subs</w:t>
      </w:r>
      <w:r w:rsidRPr="001675FD">
        <w:rPr>
          <w:rStyle w:val="Code"/>
        </w:rPr>
        <w:t xml:space="preserve"> </w:t>
      </w:r>
      <w:r>
        <w:rPr>
          <w:rStyle w:val="Code"/>
          <w:i/>
        </w:rPr>
        <w:t>regex macro</w:t>
      </w:r>
    </w:p>
    <w:p w:rsidR="00F45890" w:rsidRPr="001675FD" w:rsidRDefault="00F45890" w:rsidP="00F45890">
      <w:pPr>
        <w:spacing w:after="0"/>
        <w:ind w:left="709"/>
        <w:rPr>
          <w:rStyle w:val="Code"/>
          <w:i/>
        </w:rPr>
      </w:pPr>
      <w:r w:rsidRPr="001675FD">
        <w:rPr>
          <w:rStyle w:val="Code"/>
          <w:i/>
        </w:rPr>
        <w:t>here-text</w:t>
      </w:r>
    </w:p>
    <w:p w:rsidR="00F45890" w:rsidRPr="001675FD" w:rsidRDefault="00F45890" w:rsidP="00F45890">
      <w:pPr>
        <w:spacing w:after="0"/>
        <w:ind w:left="709"/>
        <w:rPr>
          <w:rStyle w:val="Code"/>
        </w:rPr>
      </w:pPr>
      <w:r w:rsidRPr="001675FD">
        <w:rPr>
          <w:rStyle w:val="Code"/>
        </w:rPr>
        <w:t>#end</w:t>
      </w:r>
    </w:p>
    <w:p w:rsidR="00F45890" w:rsidRDefault="00F45890" w:rsidP="00F45890">
      <w:r>
        <w:t xml:space="preserve">Like </w:t>
      </w:r>
      <w:r w:rsidRPr="00F65A4C">
        <w:rPr>
          <w:rStyle w:val="Code"/>
        </w:rPr>
        <w:t>#before</w:t>
      </w:r>
      <w:r>
        <w:t xml:space="preserve">, but substitutes the matching texts with the expanded </w:t>
      </w:r>
      <w:r w:rsidRPr="003D4329">
        <w:rPr>
          <w:i/>
        </w:rPr>
        <w:t>here</w:t>
      </w:r>
      <w:r>
        <w:t>-text.</w:t>
      </w:r>
    </w:p>
    <w:p w:rsidR="00F65A4C" w:rsidRDefault="00F65A4C" w:rsidP="00F65A4C">
      <w:pPr>
        <w:pStyle w:val="Heading2"/>
      </w:pPr>
      <w:bookmarkStart w:id="38" w:name="_Toc366016991"/>
      <w:r>
        <w:t>#append</w:t>
      </w:r>
      <w:bookmarkEnd w:id="38"/>
    </w:p>
    <w:p w:rsidR="00F65A4C" w:rsidRPr="001675FD" w:rsidRDefault="00F65A4C" w:rsidP="00F65A4C">
      <w:pPr>
        <w:spacing w:after="0"/>
        <w:ind w:left="709" w:hanging="709"/>
        <w:rPr>
          <w:rStyle w:val="Code"/>
        </w:rPr>
      </w:pPr>
      <w:r>
        <w:t xml:space="preserve">Syntax: </w:t>
      </w:r>
      <w:r w:rsidRPr="001675FD">
        <w:rPr>
          <w:rStyle w:val="Code"/>
        </w:rPr>
        <w:t>#</w:t>
      </w:r>
      <w:r>
        <w:rPr>
          <w:rStyle w:val="Code"/>
        </w:rPr>
        <w:t>append</w:t>
      </w:r>
      <w:r>
        <w:rPr>
          <w:rStyle w:val="Code"/>
          <w:i/>
        </w:rPr>
        <w:t xml:space="preserve"> </w:t>
      </w:r>
      <w:r w:rsidRPr="001675FD">
        <w:rPr>
          <w:rStyle w:val="Code"/>
          <w:i/>
        </w:rPr>
        <w:t>path</w:t>
      </w:r>
      <w:r w:rsidR="0096076D">
        <w:rPr>
          <w:rStyle w:val="Code"/>
          <w:i/>
        </w:rPr>
        <w:t>s</w:t>
      </w:r>
    </w:p>
    <w:p w:rsidR="00F65A4C" w:rsidRPr="001675FD" w:rsidRDefault="00F65A4C" w:rsidP="00F65A4C">
      <w:pPr>
        <w:spacing w:after="0"/>
        <w:ind w:left="709"/>
        <w:rPr>
          <w:rStyle w:val="Code"/>
          <w:i/>
        </w:rPr>
      </w:pPr>
      <w:r w:rsidRPr="001675FD">
        <w:rPr>
          <w:rStyle w:val="Code"/>
          <w:i/>
        </w:rPr>
        <w:t>here-text</w:t>
      </w:r>
    </w:p>
    <w:p w:rsidR="00F65A4C" w:rsidRPr="001675FD" w:rsidRDefault="00F65A4C" w:rsidP="00F65A4C">
      <w:pPr>
        <w:spacing w:after="0"/>
        <w:ind w:left="709"/>
        <w:rPr>
          <w:rStyle w:val="Code"/>
        </w:rPr>
      </w:pPr>
      <w:r w:rsidRPr="001675FD">
        <w:rPr>
          <w:rStyle w:val="Code"/>
        </w:rPr>
        <w:t>#end</w:t>
      </w:r>
    </w:p>
    <w:p w:rsidR="00F65A4C" w:rsidRPr="001675FD" w:rsidRDefault="00F65A4C" w:rsidP="00F65A4C">
      <w:pPr>
        <w:spacing w:after="0"/>
        <w:ind w:left="709" w:hanging="709"/>
        <w:rPr>
          <w:rStyle w:val="Code"/>
        </w:rPr>
      </w:pPr>
      <w:r>
        <w:t xml:space="preserve">Syntax: </w:t>
      </w:r>
      <w:r w:rsidRPr="001675FD">
        <w:rPr>
          <w:rStyle w:val="Code"/>
        </w:rPr>
        <w:t>#</w:t>
      </w:r>
      <w:r>
        <w:rPr>
          <w:rStyle w:val="Code"/>
        </w:rPr>
        <w:t>append</w:t>
      </w:r>
      <w:r w:rsidRPr="001675FD">
        <w:rPr>
          <w:rStyle w:val="Code"/>
        </w:rPr>
        <w:t xml:space="preserve"> </w:t>
      </w:r>
      <w:r>
        <w:rPr>
          <w:rStyle w:val="Code"/>
          <w:i/>
        </w:rPr>
        <w:t>macro</w:t>
      </w:r>
    </w:p>
    <w:p w:rsidR="00F65A4C" w:rsidRPr="001675FD" w:rsidRDefault="00F65A4C" w:rsidP="00F65A4C">
      <w:pPr>
        <w:spacing w:after="0"/>
        <w:ind w:left="709"/>
        <w:rPr>
          <w:rStyle w:val="Code"/>
          <w:i/>
        </w:rPr>
      </w:pPr>
      <w:r w:rsidRPr="001675FD">
        <w:rPr>
          <w:rStyle w:val="Code"/>
          <w:i/>
        </w:rPr>
        <w:t>here-text</w:t>
      </w:r>
    </w:p>
    <w:p w:rsidR="00F65A4C" w:rsidRDefault="00F65A4C" w:rsidP="00F65A4C">
      <w:pPr>
        <w:spacing w:after="0"/>
        <w:ind w:left="709"/>
        <w:rPr>
          <w:rStyle w:val="Code"/>
        </w:rPr>
      </w:pPr>
      <w:r w:rsidRPr="001675FD">
        <w:rPr>
          <w:rStyle w:val="Code"/>
        </w:rPr>
        <w:t>#end</w:t>
      </w:r>
    </w:p>
    <w:p w:rsidR="00F65A4C" w:rsidRDefault="00F65A4C" w:rsidP="00F65A4C">
      <w:r>
        <w:t xml:space="preserve">This appends the </w:t>
      </w:r>
      <w:r>
        <w:rPr>
          <w:i/>
        </w:rPr>
        <w:t>here-</w:t>
      </w:r>
      <w:r w:rsidRPr="00F65A4C">
        <w:t>text</w:t>
      </w:r>
      <w:r>
        <w:t xml:space="preserve">  to the specified file or macro. It is similar in functionality to:</w:t>
      </w:r>
    </w:p>
    <w:p w:rsidR="00F65A4C" w:rsidRPr="00F65A4C" w:rsidRDefault="00F65A4C" w:rsidP="00F65A4C">
      <w:pPr>
        <w:rPr>
          <w:rStyle w:val="Code"/>
        </w:rPr>
      </w:pPr>
      <w:r w:rsidRPr="00F65A4C">
        <w:rPr>
          <w:rStyle w:val="Code"/>
        </w:rPr>
        <w:t xml:space="preserve">#after </w:t>
      </w:r>
      <w:r w:rsidR="00E62674">
        <w:rPr>
          <w:rStyle w:val="Code"/>
        </w:rPr>
        <w:t xml:space="preserve">\z </w:t>
      </w:r>
      <w:r w:rsidRPr="00F65A4C">
        <w:rPr>
          <w:rStyle w:val="Code"/>
          <w:i/>
        </w:rPr>
        <w:t>path</w:t>
      </w:r>
      <w:r w:rsidR="0096076D">
        <w:rPr>
          <w:rStyle w:val="Code"/>
          <w:i/>
        </w:rPr>
        <w:t>s</w:t>
      </w:r>
      <w:r w:rsidRPr="00F65A4C">
        <w:rPr>
          <w:rStyle w:val="Code"/>
          <w:i/>
        </w:rPr>
        <w:t>_or_macro</w:t>
      </w:r>
      <w:r>
        <w:rPr>
          <w:rStyle w:val="Code"/>
          <w:i/>
        </w:rPr>
        <w:br/>
        <w:t>here-text</w:t>
      </w:r>
      <w:r>
        <w:rPr>
          <w:rStyle w:val="Code"/>
          <w:i/>
        </w:rPr>
        <w:br/>
      </w:r>
      <w:r>
        <w:rPr>
          <w:rStyle w:val="Code"/>
        </w:rPr>
        <w:t>#end</w:t>
      </w:r>
    </w:p>
    <w:p w:rsidR="00F65A4C" w:rsidRDefault="00F65A4C" w:rsidP="00F65A4C">
      <w:r>
        <w:t xml:space="preserve">The regular expression </w:t>
      </w:r>
      <w:r w:rsidR="00E62674">
        <w:rPr>
          <w:rStyle w:val="Code"/>
        </w:rPr>
        <w:t xml:space="preserve">\z </w:t>
      </w:r>
      <w:r>
        <w:t xml:space="preserve"> finds the end of the file and </w:t>
      </w:r>
      <w:r w:rsidRPr="00F65A4C">
        <w:rPr>
          <w:rStyle w:val="Code"/>
        </w:rPr>
        <w:t>#after</w:t>
      </w:r>
      <w:r>
        <w:t xml:space="preserve"> will append from there. However, </w:t>
      </w:r>
      <w:r w:rsidRPr="00F65A4C">
        <w:rPr>
          <w:rStyle w:val="Code"/>
        </w:rPr>
        <w:t>#append</w:t>
      </w:r>
      <w:r>
        <w:t xml:space="preserve"> is </w:t>
      </w:r>
      <w:r w:rsidR="00E62674">
        <w:t>easier to understand.</w:t>
      </w:r>
    </w:p>
    <w:p w:rsidR="00C61BA9" w:rsidRDefault="00C61BA9" w:rsidP="00C61BA9">
      <w:pPr>
        <w:pStyle w:val="Heading2"/>
      </w:pPr>
      <w:bookmarkStart w:id="39" w:name="_Toc366016992"/>
      <w:r>
        <w:t>#sort</w:t>
      </w:r>
      <w:bookmarkEnd w:id="39"/>
    </w:p>
    <w:p w:rsidR="00C61BA9" w:rsidRDefault="00C61BA9" w:rsidP="00C61BA9">
      <w:pPr>
        <w:spacing w:after="0"/>
        <w:ind w:left="709" w:hanging="709"/>
        <w:rPr>
          <w:rStyle w:val="Code"/>
          <w:i/>
        </w:rPr>
      </w:pPr>
      <w:r>
        <w:t xml:space="preserve">Syntax: </w:t>
      </w:r>
      <w:r w:rsidRPr="001675FD">
        <w:rPr>
          <w:rStyle w:val="Code"/>
        </w:rPr>
        <w:t>#</w:t>
      </w:r>
      <w:r>
        <w:rPr>
          <w:rStyle w:val="Code"/>
        </w:rPr>
        <w:t>sort</w:t>
      </w:r>
      <w:r>
        <w:rPr>
          <w:rStyle w:val="Code"/>
          <w:i/>
        </w:rPr>
        <w:t xml:space="preserve"> regex path</w:t>
      </w:r>
      <w:r w:rsidR="009F0E70">
        <w:rPr>
          <w:rStyle w:val="Code"/>
          <w:i/>
        </w:rPr>
        <w:t>s</w:t>
      </w:r>
    </w:p>
    <w:p w:rsidR="00FA39A9" w:rsidRDefault="00FA39A9" w:rsidP="00C61BA9">
      <w:pPr>
        <w:spacing w:after="0"/>
        <w:ind w:left="709" w:hanging="709"/>
      </w:pPr>
      <w:r>
        <w:t xml:space="preserve">Syntax: </w:t>
      </w:r>
      <w:r w:rsidRPr="00FA39A9">
        <w:rPr>
          <w:rStyle w:val="Code"/>
        </w:rPr>
        <w:t xml:space="preserve">#sort </w:t>
      </w:r>
      <w:r w:rsidRPr="00FA39A9">
        <w:rPr>
          <w:rStyle w:val="Code"/>
          <w:i/>
        </w:rPr>
        <w:t>regex macro</w:t>
      </w:r>
    </w:p>
    <w:p w:rsidR="00FA39A9" w:rsidRDefault="00FA39A9" w:rsidP="00C61BA9">
      <w:pPr>
        <w:spacing w:after="0"/>
        <w:ind w:left="709" w:hanging="709"/>
      </w:pPr>
      <w:r>
        <w:t xml:space="preserve">In both forms, </w:t>
      </w:r>
      <w:r w:rsidRPr="00FA39A9">
        <w:rPr>
          <w:rStyle w:val="Code"/>
        </w:rPr>
        <w:t>regex</w:t>
      </w:r>
      <w:r>
        <w:t xml:space="preserve"> can be replaced by </w:t>
      </w:r>
    </w:p>
    <w:p w:rsidR="00FA39A9" w:rsidRDefault="00FA39A9" w:rsidP="00C61BA9">
      <w:pPr>
        <w:spacing w:after="0"/>
        <w:ind w:left="709" w:hanging="709"/>
      </w:pPr>
      <w:r w:rsidRPr="00FA39A9">
        <w:rPr>
          <w:rStyle w:val="Code"/>
        </w:rPr>
        <w:t>date</w:t>
      </w:r>
      <w:r>
        <w:tab/>
        <w:t>to sort on sortable date</w:t>
      </w:r>
    </w:p>
    <w:p w:rsidR="00FA39A9" w:rsidRDefault="00FA39A9" w:rsidP="00C61BA9">
      <w:pPr>
        <w:spacing w:after="0"/>
        <w:ind w:left="709" w:hanging="709"/>
      </w:pPr>
      <w:r w:rsidRPr="00FA39A9">
        <w:rPr>
          <w:rStyle w:val="Code"/>
        </w:rPr>
        <w:t>!</w:t>
      </w:r>
      <w:r>
        <w:tab/>
        <w:t>to use the whole line for sorting</w:t>
      </w:r>
    </w:p>
    <w:p w:rsidR="00C61BA9" w:rsidRDefault="00C61BA9" w:rsidP="009F0E70">
      <w:pPr>
        <w:spacing w:before="120"/>
      </w:pPr>
      <w:r>
        <w:t>This will sort the lines in each file addressed by the given path, using a regular expression. The regex should have one group in parentheses which defines the string within the line to sort on. The path can be a single file, or a wildcard. If preceded by –r then the subdirectories are included in the file search.</w:t>
      </w:r>
    </w:p>
    <w:p w:rsidR="00C61BA9" w:rsidRDefault="00C61BA9" w:rsidP="00C61BA9">
      <w:r>
        <w:t>Example:</w:t>
      </w:r>
    </w:p>
    <w:p w:rsidR="007C4548" w:rsidRDefault="00C61BA9" w:rsidP="00A3189B">
      <w:pPr>
        <w:pStyle w:val="Example"/>
      </w:pPr>
      <w:r>
        <w:lastRenderedPageBreak/>
        <w:t>#sort (\d+)</w:t>
      </w:r>
      <w:r w:rsidR="007C4548">
        <w:t>\ NZD -r c:\lists\*.csv</w:t>
      </w:r>
      <w:r w:rsidR="007C4548">
        <w:br/>
        <w:t>-cmd-|--regex---|----paths--------</w:t>
      </w:r>
    </w:p>
    <w:p w:rsidR="007C4548" w:rsidRDefault="007C4548" w:rsidP="007C4548">
      <w:r>
        <w:t>Note that the regex must escape any spaces in</w:t>
      </w:r>
      <w:r w:rsidR="00FA39A9">
        <w:t xml:space="preserve"> it</w:t>
      </w:r>
      <w:r>
        <w:t xml:space="preserve">. This </w:t>
      </w:r>
      <w:r w:rsidR="006A5E4E">
        <w:t>example</w:t>
      </w:r>
      <w:r>
        <w:t xml:space="preserve"> will work on all csv files found in c:\lists or any of its subdirectories. It will use the first whole number on the line that is followed by “</w:t>
      </w:r>
      <w:r w:rsidRPr="007C4548">
        <w:rPr>
          <w:rStyle w:val="ExampleChar"/>
        </w:rPr>
        <w:t xml:space="preserve"> NZD</w:t>
      </w:r>
      <w:r>
        <w:t xml:space="preserve">” as a sort key. No new files are </w:t>
      </w:r>
      <w:r w:rsidR="00FA39A9">
        <w:t>created;</w:t>
      </w:r>
      <w:r>
        <w:t xml:space="preserve"> the files are replaced by their sorted versions.</w:t>
      </w:r>
    </w:p>
    <w:p w:rsidR="006A5E4E" w:rsidRDefault="006A5E4E" w:rsidP="00A3189B">
      <w:pPr>
        <w:pStyle w:val="Example"/>
      </w:pPr>
      <w:r>
        <w:t xml:space="preserve">#sort date </w:t>
      </w:r>
      <w:r w:rsidR="004D4279">
        <w:t>-r c:\datafiles</w:t>
      </w:r>
      <w:r>
        <w:t>\log</w:t>
      </w:r>
      <w:r w:rsidR="004D4279">
        <w:t>*</w:t>
      </w:r>
      <w:r>
        <w:t>.txt</w:t>
      </w:r>
    </w:p>
    <w:p w:rsidR="004D4279" w:rsidRDefault="004D4279" w:rsidP="00A3189B">
      <w:pPr>
        <w:pStyle w:val="Example"/>
      </w:pPr>
      <w:r>
        <w:t>#sort ! linesOfText</w:t>
      </w:r>
    </w:p>
    <w:p w:rsidR="00B074E8" w:rsidRDefault="00B074E8" w:rsidP="00B074E8">
      <w:pPr>
        <w:pStyle w:val="Heading2"/>
      </w:pPr>
      <w:bookmarkStart w:id="40" w:name="_Toc366016993"/>
      <w:r>
        <w:t>#unique</w:t>
      </w:r>
      <w:bookmarkEnd w:id="40"/>
    </w:p>
    <w:p w:rsidR="0096076D" w:rsidRDefault="0096076D" w:rsidP="0096076D">
      <w:pPr>
        <w:spacing w:after="0"/>
        <w:ind w:left="709" w:hanging="709"/>
        <w:rPr>
          <w:rStyle w:val="Code"/>
          <w:i/>
        </w:rPr>
      </w:pPr>
      <w:r>
        <w:t xml:space="preserve">Syntax: </w:t>
      </w:r>
      <w:r w:rsidRPr="001675FD">
        <w:rPr>
          <w:rStyle w:val="Code"/>
        </w:rPr>
        <w:t>#</w:t>
      </w:r>
      <w:r>
        <w:rPr>
          <w:rStyle w:val="Code"/>
        </w:rPr>
        <w:t>unique</w:t>
      </w:r>
      <w:r>
        <w:rPr>
          <w:rStyle w:val="Code"/>
          <w:i/>
        </w:rPr>
        <w:t xml:space="preserve"> regex </w:t>
      </w:r>
      <w:r w:rsidRPr="001675FD">
        <w:rPr>
          <w:rStyle w:val="Code"/>
          <w:i/>
        </w:rPr>
        <w:t>path</w:t>
      </w:r>
      <w:r>
        <w:rPr>
          <w:rStyle w:val="Code"/>
          <w:i/>
        </w:rPr>
        <w:t>s</w:t>
      </w:r>
    </w:p>
    <w:p w:rsidR="0096076D" w:rsidRDefault="0096076D" w:rsidP="0096076D">
      <w:pPr>
        <w:spacing w:after="0"/>
        <w:ind w:left="709" w:hanging="709"/>
        <w:rPr>
          <w:rStyle w:val="Code"/>
          <w:i/>
        </w:rPr>
      </w:pPr>
      <w:r>
        <w:t xml:space="preserve">Syntax: </w:t>
      </w:r>
      <w:r w:rsidRPr="001675FD">
        <w:rPr>
          <w:rStyle w:val="Code"/>
        </w:rPr>
        <w:t>#</w:t>
      </w:r>
      <w:r>
        <w:rPr>
          <w:rStyle w:val="Code"/>
        </w:rPr>
        <w:t>unique</w:t>
      </w:r>
      <w:r>
        <w:rPr>
          <w:rStyle w:val="Code"/>
          <w:i/>
        </w:rPr>
        <w:t xml:space="preserve"> regex macro</w:t>
      </w:r>
    </w:p>
    <w:p w:rsidR="0096076D" w:rsidRDefault="005714E5" w:rsidP="005714E5">
      <w:r>
        <w:t xml:space="preserve">Remove lines from a text that have a given pattern that occurred on a previous line. </w:t>
      </w:r>
      <w:r w:rsidR="0096076D">
        <w:t xml:space="preserve">This will loop through the lines in </w:t>
      </w:r>
      <w:r>
        <w:t>the given files or macro and try to match each line with the given regular expression. The first matching group is looked up in a dictionary and if it exists, the line will be skipped, otherwise the line will be in the result.</w:t>
      </w:r>
    </w:p>
    <w:p w:rsidR="005714E5" w:rsidRDefault="005714E5" w:rsidP="005714E5">
      <w:r>
        <w:t>Example:</w:t>
      </w:r>
    </w:p>
    <w:p w:rsidR="005714E5" w:rsidRDefault="005714E5" w:rsidP="005714E5">
      <w:pPr>
        <w:pStyle w:val="Example"/>
      </w:pPr>
      <w:r>
        <w:t>#put a</w:t>
      </w:r>
    </w:p>
    <w:p w:rsidR="005714E5" w:rsidRDefault="005714E5" w:rsidP="005714E5">
      <w:pPr>
        <w:pStyle w:val="Example"/>
      </w:pPr>
      <w:r>
        <w:t>colour=red</w:t>
      </w:r>
    </w:p>
    <w:p w:rsidR="005714E5" w:rsidRDefault="005714E5" w:rsidP="005714E5">
      <w:pPr>
        <w:pStyle w:val="Example"/>
      </w:pPr>
      <w:r>
        <w:t>shape=circle</w:t>
      </w:r>
    </w:p>
    <w:p w:rsidR="005714E5" w:rsidRDefault="005714E5" w:rsidP="005714E5">
      <w:pPr>
        <w:pStyle w:val="Example"/>
      </w:pPr>
      <w:r>
        <w:t>size=50</w:t>
      </w:r>
    </w:p>
    <w:p w:rsidR="005714E5" w:rsidRDefault="005714E5" w:rsidP="005714E5">
      <w:pPr>
        <w:pStyle w:val="Example"/>
      </w:pPr>
      <w:r>
        <w:t>colour=green</w:t>
      </w:r>
    </w:p>
    <w:p w:rsidR="005714E5" w:rsidRDefault="005714E5" w:rsidP="005714E5">
      <w:pPr>
        <w:pStyle w:val="Example"/>
      </w:pPr>
      <w:r>
        <w:t>size=100</w:t>
      </w:r>
    </w:p>
    <w:p w:rsidR="005714E5" w:rsidRDefault="005714E5" w:rsidP="005714E5">
      <w:pPr>
        <w:pStyle w:val="Example"/>
      </w:pPr>
      <w:r>
        <w:t>name=F1</w:t>
      </w:r>
    </w:p>
    <w:p w:rsidR="005714E5" w:rsidRDefault="005714E5" w:rsidP="005714E5">
      <w:pPr>
        <w:pStyle w:val="Example"/>
      </w:pPr>
      <w:r>
        <w:t>#end</w:t>
      </w:r>
    </w:p>
    <w:p w:rsidR="005714E5" w:rsidRDefault="005714E5" w:rsidP="005714E5">
      <w:pPr>
        <w:pStyle w:val="Example"/>
      </w:pPr>
    </w:p>
    <w:p w:rsidR="005714E5" w:rsidRDefault="005714E5" w:rsidP="005714E5">
      <w:pPr>
        <w:pStyle w:val="Example"/>
      </w:pPr>
      <w:r>
        <w:t>#unique ^(\w+)= a</w:t>
      </w:r>
    </w:p>
    <w:p w:rsidR="005714E5" w:rsidRDefault="005714E5" w:rsidP="005714E5">
      <w:pPr>
        <w:pStyle w:val="Example"/>
      </w:pPr>
    </w:p>
    <w:p w:rsidR="005714E5" w:rsidRPr="0096076D" w:rsidRDefault="005714E5" w:rsidP="005714E5">
      <w:pPr>
        <w:pStyle w:val="Example"/>
      </w:pPr>
      <w:r>
        <w:t>#info `a`</w:t>
      </w:r>
    </w:p>
    <w:p w:rsidR="0096076D" w:rsidRPr="0096076D" w:rsidRDefault="0096076D" w:rsidP="0096076D">
      <w:pPr>
        <w:spacing w:after="0"/>
        <w:ind w:left="709" w:hanging="709"/>
        <w:rPr>
          <w:rStyle w:val="Code"/>
        </w:rPr>
      </w:pPr>
    </w:p>
    <w:p w:rsidR="0096076D" w:rsidRPr="005714E5" w:rsidRDefault="005714E5" w:rsidP="0096076D">
      <w:pPr>
        <w:spacing w:after="0"/>
        <w:ind w:left="709" w:hanging="709"/>
      </w:pPr>
      <w:r w:rsidRPr="005714E5">
        <w:t>output:</w:t>
      </w:r>
    </w:p>
    <w:p w:rsidR="005714E5" w:rsidRDefault="005714E5" w:rsidP="005714E5">
      <w:pPr>
        <w:pStyle w:val="Example"/>
      </w:pPr>
      <w:r>
        <w:t>@set a=colour=red\r\nshape=circle\r\nsize=50\r\ncolour=green\r\nsize=100…</w:t>
      </w:r>
    </w:p>
    <w:p w:rsidR="005714E5" w:rsidRDefault="005714E5" w:rsidP="005714E5">
      <w:pPr>
        <w:pStyle w:val="Example"/>
      </w:pPr>
      <w:r>
        <w:t>@unique a</w:t>
      </w:r>
    </w:p>
    <w:p w:rsidR="005714E5" w:rsidRDefault="005714E5" w:rsidP="005714E5">
      <w:pPr>
        <w:pStyle w:val="Example"/>
      </w:pPr>
      <w:r>
        <w:t>@info colour=red</w:t>
      </w:r>
    </w:p>
    <w:p w:rsidR="005714E5" w:rsidRDefault="005714E5" w:rsidP="005714E5">
      <w:pPr>
        <w:pStyle w:val="Example"/>
      </w:pPr>
      <w:r>
        <w:t>shape=circle</w:t>
      </w:r>
    </w:p>
    <w:p w:rsidR="005714E5" w:rsidRDefault="005714E5" w:rsidP="005714E5">
      <w:pPr>
        <w:pStyle w:val="Example"/>
      </w:pPr>
      <w:r>
        <w:t>size=50</w:t>
      </w:r>
    </w:p>
    <w:p w:rsidR="005714E5" w:rsidRDefault="005714E5" w:rsidP="005714E5">
      <w:pPr>
        <w:pStyle w:val="Example"/>
      </w:pPr>
      <w:r>
        <w:t>name=F1</w:t>
      </w:r>
    </w:p>
    <w:p w:rsidR="005714E5" w:rsidRDefault="005714E5" w:rsidP="005714E5">
      <w:pPr>
        <w:pStyle w:val="Example"/>
      </w:pPr>
    </w:p>
    <w:p w:rsidR="005714E5" w:rsidRDefault="005714E5" w:rsidP="005714E5">
      <w:r w:rsidRPr="005714E5">
        <w:t xml:space="preserve">The </w:t>
      </w:r>
      <w:r>
        <w:t xml:space="preserve">regex finds the first word before the </w:t>
      </w:r>
      <w:r w:rsidRPr="005714E5">
        <w:rPr>
          <w:i/>
        </w:rPr>
        <w:t>equals</w:t>
      </w:r>
      <w:r>
        <w:t xml:space="preserve">-sign and checks if it has seen it before, therefore it will skip the line with </w:t>
      </w:r>
      <w:r w:rsidRPr="005714E5">
        <w:rPr>
          <w:rStyle w:val="ExampleChar"/>
        </w:rPr>
        <w:t>colour=green</w:t>
      </w:r>
      <w:r>
        <w:t xml:space="preserve"> and </w:t>
      </w:r>
      <w:r w:rsidRPr="005714E5">
        <w:rPr>
          <w:rStyle w:val="ExampleChar"/>
        </w:rPr>
        <w:t>size=100</w:t>
      </w:r>
      <w:r>
        <w:t xml:space="preserve"> because </w:t>
      </w:r>
      <w:r w:rsidRPr="005714E5">
        <w:rPr>
          <w:rStyle w:val="ExampleChar"/>
        </w:rPr>
        <w:t>colour=red</w:t>
      </w:r>
      <w:r>
        <w:t xml:space="preserve"> and </w:t>
      </w:r>
      <w:r w:rsidRPr="005714E5">
        <w:rPr>
          <w:rStyle w:val="ExampleChar"/>
        </w:rPr>
        <w:t>size=50</w:t>
      </w:r>
      <w:r>
        <w:t xml:space="preserve"> were found before.</w:t>
      </w:r>
    </w:p>
    <w:p w:rsidR="005714E5" w:rsidRDefault="005714E5" w:rsidP="005714E5">
      <w:r>
        <w:t xml:space="preserve">Like in </w:t>
      </w:r>
      <w:r w:rsidRPr="005714E5">
        <w:rPr>
          <w:rStyle w:val="Code"/>
        </w:rPr>
        <w:t>#sort</w:t>
      </w:r>
      <w:r>
        <w:t xml:space="preserve">, we can substitute an exclamation mark </w:t>
      </w:r>
      <w:r w:rsidRPr="005714E5">
        <w:rPr>
          <w:rStyle w:val="Code"/>
        </w:rPr>
        <w:t>!</w:t>
      </w:r>
      <w:r>
        <w:t xml:space="preserve"> for the regex to match the whole line:</w:t>
      </w:r>
    </w:p>
    <w:p w:rsidR="005714E5" w:rsidRPr="005714E5" w:rsidRDefault="005714E5" w:rsidP="005714E5">
      <w:pPr>
        <w:pStyle w:val="Example"/>
      </w:pPr>
      <w:r>
        <w:t>#unique ! var1</w:t>
      </w:r>
    </w:p>
    <w:p w:rsidR="00C61BA9" w:rsidRDefault="00C61BA9" w:rsidP="00C61BA9">
      <w:pPr>
        <w:pStyle w:val="Heading2"/>
      </w:pPr>
      <w:bookmarkStart w:id="41" w:name="_Toc366016994"/>
      <w:r>
        <w:lastRenderedPageBreak/>
        <w:t>#indentxml</w:t>
      </w:r>
      <w:bookmarkEnd w:id="41"/>
    </w:p>
    <w:p w:rsidR="009F0E70" w:rsidRDefault="009F0E70" w:rsidP="009F0E70">
      <w:pPr>
        <w:spacing w:after="0"/>
        <w:ind w:left="709" w:hanging="709"/>
        <w:rPr>
          <w:rStyle w:val="Code"/>
        </w:rPr>
      </w:pPr>
      <w:r>
        <w:t xml:space="preserve">Syntax: </w:t>
      </w:r>
      <w:r w:rsidRPr="001675FD">
        <w:rPr>
          <w:rStyle w:val="Code"/>
        </w:rPr>
        <w:t>#</w:t>
      </w:r>
      <w:r>
        <w:rPr>
          <w:rStyle w:val="Code"/>
        </w:rPr>
        <w:t>indentxml</w:t>
      </w:r>
      <w:r>
        <w:rPr>
          <w:rStyle w:val="Code"/>
          <w:i/>
        </w:rPr>
        <w:t xml:space="preserve"> </w:t>
      </w:r>
      <w:r w:rsidRPr="001675FD">
        <w:rPr>
          <w:rStyle w:val="Code"/>
          <w:i/>
        </w:rPr>
        <w:t>path</w:t>
      </w:r>
      <w:r w:rsidR="00AA6401">
        <w:rPr>
          <w:rStyle w:val="Code"/>
          <w:i/>
        </w:rPr>
        <w:t>s</w:t>
      </w:r>
    </w:p>
    <w:p w:rsidR="009F0E70" w:rsidRDefault="009F0E70" w:rsidP="009F0E70">
      <w:r>
        <w:t xml:space="preserve">Will interpret all the files specified by </w:t>
      </w:r>
      <w:r w:rsidRPr="000C7F25">
        <w:rPr>
          <w:rStyle w:val="Code"/>
          <w:i/>
        </w:rPr>
        <w:t>path</w:t>
      </w:r>
      <w:r w:rsidR="00AA6401">
        <w:rPr>
          <w:rStyle w:val="Code"/>
          <w:i/>
        </w:rPr>
        <w:t>s</w:t>
      </w:r>
      <w:r>
        <w:t xml:space="preserve"> as xml and reformat them by indenting with tab characters. Also a header </w:t>
      </w:r>
      <w:r w:rsidRPr="000C7F25">
        <w:rPr>
          <w:rStyle w:val="Code"/>
        </w:rPr>
        <w:t>&lt;?xml version=”1.0”?&gt;</w:t>
      </w:r>
      <w:r>
        <w:t xml:space="preserve"> will be inserted as the first line if not already there.</w:t>
      </w:r>
    </w:p>
    <w:p w:rsidR="000C7F25" w:rsidRDefault="000C7F25" w:rsidP="009F0E70">
      <w:r>
        <w:t>Example:</w:t>
      </w:r>
    </w:p>
    <w:p w:rsidR="000C7F25" w:rsidRPr="009F0E70" w:rsidRDefault="000C7F25" w:rsidP="00A3189B">
      <w:pPr>
        <w:pStyle w:val="Example"/>
      </w:pPr>
      <w:r>
        <w:t>#indentxml c:\data\*.xml</w:t>
      </w:r>
    </w:p>
    <w:p w:rsidR="009F0E70" w:rsidRDefault="000C7F25" w:rsidP="009F0E70">
      <w:r>
        <w:t xml:space="preserve">This will reformat all the files that match </w:t>
      </w:r>
      <w:r w:rsidRPr="000C7F25">
        <w:rPr>
          <w:rStyle w:val="ExampleChar"/>
        </w:rPr>
        <w:t>*.xml</w:t>
      </w:r>
      <w:r>
        <w:t xml:space="preserve"> in the </w:t>
      </w:r>
      <w:r w:rsidRPr="000C7F25">
        <w:rPr>
          <w:rStyle w:val="ExampleChar"/>
        </w:rPr>
        <w:t>c:\data</w:t>
      </w:r>
      <w:r>
        <w:t xml:space="preserve"> directory.</w:t>
      </w:r>
    </w:p>
    <w:p w:rsidR="00D44D78" w:rsidRDefault="00D44D78" w:rsidP="00D44D78">
      <w:pPr>
        <w:pStyle w:val="Heading2"/>
      </w:pPr>
      <w:bookmarkStart w:id="42" w:name="_Toc366016995"/>
      <w:r>
        <w:t>#repeat</w:t>
      </w:r>
      <w:bookmarkEnd w:id="42"/>
    </w:p>
    <w:p w:rsidR="00D44D78" w:rsidRDefault="00D44D78" w:rsidP="00D44D78">
      <w:r>
        <w:t xml:space="preserve">Syntax: </w:t>
      </w:r>
      <w:r w:rsidRPr="00D44D78">
        <w:rPr>
          <w:rStyle w:val="Code"/>
        </w:rPr>
        <w:t xml:space="preserve">#repeat </w:t>
      </w:r>
      <w:r w:rsidRPr="00AA6401">
        <w:rPr>
          <w:rStyle w:val="Code"/>
          <w:i/>
        </w:rPr>
        <w:t>macro count</w:t>
      </w:r>
    </w:p>
    <w:p w:rsidR="00D44D78" w:rsidRDefault="00D44D78" w:rsidP="00D44D78">
      <w:r>
        <w:t>Looks up the macro in the dictionary, takes its contents , repeats it the specified number of times and replaces the macro in the dictionary with the repeated content.</w:t>
      </w:r>
      <w:r w:rsidR="008B12E1">
        <w:t xml:space="preserve"> </w:t>
      </w:r>
    </w:p>
    <w:p w:rsidR="00D44D78" w:rsidRDefault="00D44D78" w:rsidP="00D44D78">
      <w:r>
        <w:t>Example</w:t>
      </w:r>
    </w:p>
    <w:p w:rsidR="00AA6401" w:rsidRDefault="00D44D78" w:rsidP="00AA6401">
      <w:pPr>
        <w:pStyle w:val="Example"/>
      </w:pPr>
      <w:r w:rsidRPr="00AA6401">
        <w:t>#put a</w:t>
      </w:r>
    </w:p>
    <w:p w:rsidR="00AA6401" w:rsidRDefault="00D44D78" w:rsidP="00AA6401">
      <w:pPr>
        <w:pStyle w:val="Example"/>
      </w:pPr>
      <w:r w:rsidRPr="00AA6401">
        <w:t>one</w:t>
      </w:r>
    </w:p>
    <w:p w:rsidR="00AA6401" w:rsidRDefault="00D44D78" w:rsidP="00AA6401">
      <w:pPr>
        <w:pStyle w:val="Example"/>
      </w:pPr>
      <w:r w:rsidRPr="00AA6401">
        <w:t>two</w:t>
      </w:r>
    </w:p>
    <w:p w:rsidR="008B12E1" w:rsidRPr="00AA6401" w:rsidRDefault="008B12E1" w:rsidP="00AA6401">
      <w:pPr>
        <w:pStyle w:val="Example"/>
      </w:pPr>
    </w:p>
    <w:p w:rsidR="00AA6401" w:rsidRDefault="00D44D78" w:rsidP="00AA6401">
      <w:pPr>
        <w:pStyle w:val="Example"/>
      </w:pPr>
      <w:r w:rsidRPr="00AA6401">
        <w:t>#end</w:t>
      </w:r>
    </w:p>
    <w:p w:rsidR="00AA6401" w:rsidRDefault="00AA6401" w:rsidP="00AA6401">
      <w:pPr>
        <w:pStyle w:val="Example"/>
      </w:pPr>
    </w:p>
    <w:p w:rsidR="00AA6401" w:rsidRDefault="00D44D78" w:rsidP="00AA6401">
      <w:pPr>
        <w:pStyle w:val="Example"/>
      </w:pPr>
      <w:r w:rsidRPr="00AA6401">
        <w:t>#repeat a 3</w:t>
      </w:r>
    </w:p>
    <w:p w:rsidR="00AA6401" w:rsidRDefault="00D44D78" w:rsidP="00AA6401">
      <w:pPr>
        <w:pStyle w:val="Example"/>
      </w:pPr>
      <w:r w:rsidRPr="00AA6401">
        <w:t>#info `a`</w:t>
      </w:r>
    </w:p>
    <w:p w:rsidR="00AA6401" w:rsidRDefault="00AA6401" w:rsidP="00AA6401">
      <w:pPr>
        <w:pStyle w:val="Example"/>
      </w:pPr>
    </w:p>
    <w:p w:rsidR="00D44D78" w:rsidRPr="00AA6401" w:rsidRDefault="00D44D78" w:rsidP="00AA6401">
      <w:r w:rsidRPr="00AA6401">
        <w:t>Result:</w:t>
      </w:r>
    </w:p>
    <w:p w:rsidR="00D44D78" w:rsidRDefault="00D44D78" w:rsidP="00A3189B">
      <w:pPr>
        <w:pStyle w:val="Example"/>
      </w:pPr>
      <w:r>
        <w:t>one</w:t>
      </w:r>
    </w:p>
    <w:p w:rsidR="00D44D78" w:rsidRDefault="00D44D78" w:rsidP="00A3189B">
      <w:pPr>
        <w:pStyle w:val="Example"/>
      </w:pPr>
      <w:r>
        <w:t>two</w:t>
      </w:r>
    </w:p>
    <w:p w:rsidR="00D44D78" w:rsidRDefault="00D44D78" w:rsidP="00A3189B">
      <w:pPr>
        <w:pStyle w:val="Example"/>
      </w:pPr>
      <w:r>
        <w:t>one</w:t>
      </w:r>
    </w:p>
    <w:p w:rsidR="00D44D78" w:rsidRDefault="00D44D78" w:rsidP="00A3189B">
      <w:pPr>
        <w:pStyle w:val="Example"/>
      </w:pPr>
      <w:r>
        <w:t>two</w:t>
      </w:r>
    </w:p>
    <w:p w:rsidR="00D44D78" w:rsidRDefault="00D44D78" w:rsidP="00A3189B">
      <w:pPr>
        <w:pStyle w:val="Example"/>
      </w:pPr>
      <w:r>
        <w:t>one</w:t>
      </w:r>
    </w:p>
    <w:p w:rsidR="00D44D78" w:rsidRDefault="00D44D78" w:rsidP="00A3189B">
      <w:pPr>
        <w:pStyle w:val="Example"/>
      </w:pPr>
      <w:r>
        <w:t>two</w:t>
      </w:r>
    </w:p>
    <w:p w:rsidR="008B12E1" w:rsidRDefault="008B12E1" w:rsidP="00D44D78"/>
    <w:p w:rsidR="00B074E8" w:rsidRDefault="008B12E1" w:rsidP="00D44D78">
      <w:r>
        <w:sym w:font="Wingdings" w:char="F076"/>
      </w:r>
      <w:r>
        <w:t xml:space="preserve"> Tip: </w:t>
      </w:r>
      <w:r w:rsidRPr="008B12E1">
        <w:rPr>
          <w:i/>
        </w:rPr>
        <w:t xml:space="preserve">when working with multi-line text, it is often </w:t>
      </w:r>
      <w:r>
        <w:rPr>
          <w:i/>
        </w:rPr>
        <w:t>good</w:t>
      </w:r>
      <w:r w:rsidRPr="008B12E1">
        <w:rPr>
          <w:i/>
        </w:rPr>
        <w:t xml:space="preserve"> to</w:t>
      </w:r>
      <w:r>
        <w:t xml:space="preserve"> </w:t>
      </w:r>
      <w:r w:rsidRPr="008B12E1">
        <w:rPr>
          <w:i/>
        </w:rPr>
        <w:t>put an empty line before #end or else the next repeated item will be concatenated directly to the last item.</w:t>
      </w:r>
      <w:r>
        <w:rPr>
          <w:i/>
        </w:rPr>
        <w:t xml:space="preserve"> E.g. above: </w:t>
      </w:r>
      <w:r w:rsidRPr="008B12E1">
        <w:rPr>
          <w:rStyle w:val="ExampleChar"/>
        </w:rPr>
        <w:t>twoone</w:t>
      </w:r>
    </w:p>
    <w:p w:rsidR="00B074E8" w:rsidRDefault="00B074E8" w:rsidP="00B074E8">
      <w:pPr>
        <w:pStyle w:val="Heading2"/>
      </w:pPr>
      <w:bookmarkStart w:id="43" w:name="_Toc366016996"/>
      <w:r>
        <w:t>#encrypt</w:t>
      </w:r>
      <w:bookmarkEnd w:id="43"/>
    </w:p>
    <w:p w:rsidR="00D71FDC" w:rsidRDefault="00D71FDC" w:rsidP="00D71FDC">
      <w:pPr>
        <w:spacing w:after="0"/>
        <w:ind w:left="709" w:hanging="709"/>
        <w:rPr>
          <w:rStyle w:val="Code"/>
          <w:i/>
        </w:rPr>
      </w:pPr>
      <w:r>
        <w:t xml:space="preserve">Syntax: </w:t>
      </w:r>
      <w:r w:rsidRPr="001675FD">
        <w:rPr>
          <w:rStyle w:val="Code"/>
        </w:rPr>
        <w:t>#</w:t>
      </w:r>
      <w:r>
        <w:rPr>
          <w:rStyle w:val="Code"/>
        </w:rPr>
        <w:t>encrypt</w:t>
      </w:r>
      <w:r>
        <w:rPr>
          <w:rStyle w:val="Code"/>
          <w:i/>
        </w:rPr>
        <w:t xml:space="preserve"> macro password</w:t>
      </w:r>
    </w:p>
    <w:p w:rsidR="00D71FDC" w:rsidRDefault="00D71FDC" w:rsidP="00D71FDC">
      <w:pPr>
        <w:spacing w:after="0"/>
        <w:ind w:left="709" w:hanging="709"/>
        <w:rPr>
          <w:rStyle w:val="Code"/>
          <w:i/>
        </w:rPr>
      </w:pPr>
      <w:r>
        <w:t xml:space="preserve">Syntax: </w:t>
      </w:r>
      <w:r w:rsidRPr="001675FD">
        <w:rPr>
          <w:rStyle w:val="Code"/>
        </w:rPr>
        <w:t>#</w:t>
      </w:r>
      <w:r>
        <w:rPr>
          <w:rStyle w:val="Code"/>
        </w:rPr>
        <w:t>encrypt</w:t>
      </w:r>
      <w:r>
        <w:rPr>
          <w:rStyle w:val="Code"/>
          <w:i/>
        </w:rPr>
        <w:t xml:space="preserve"> macro</w:t>
      </w:r>
    </w:p>
    <w:p w:rsidR="00D71FDC" w:rsidRDefault="00D71FDC" w:rsidP="00D71FDC">
      <w:pPr>
        <w:spacing w:after="0"/>
        <w:ind w:left="709" w:hanging="709"/>
        <w:rPr>
          <w:rStyle w:val="Code"/>
        </w:rPr>
      </w:pPr>
    </w:p>
    <w:p w:rsidR="00D71FDC" w:rsidRDefault="00D71FDC" w:rsidP="00D71FDC">
      <w:r w:rsidRPr="00D71FDC">
        <w:t>Encrypt</w:t>
      </w:r>
      <w:r>
        <w:t>s the text in the macro with the given password. If the password is not given as the 2</w:t>
      </w:r>
      <w:r w:rsidRPr="00D71FDC">
        <w:rPr>
          <w:vertAlign w:val="superscript"/>
        </w:rPr>
        <w:t>nd</w:t>
      </w:r>
      <w:r>
        <w:t xml:space="preserve"> parameter then the value is taken from a macro with the name </w:t>
      </w:r>
      <w:r>
        <w:rPr>
          <w:rStyle w:val="Code"/>
        </w:rPr>
        <w:t>password</w:t>
      </w:r>
      <w:r>
        <w:t>.</w:t>
      </w:r>
      <w:r w:rsidR="004300BE">
        <w:t xml:space="preserve"> Encryption uses the Rijndael  </w:t>
      </w:r>
      <w:r w:rsidR="004300BE">
        <w:lastRenderedPageBreak/>
        <w:t xml:space="preserve">algorithm with a 256 bit key hash based on the given password. To decrypt the cipher text, use the </w:t>
      </w:r>
      <w:r w:rsidR="004300BE" w:rsidRPr="004300BE">
        <w:rPr>
          <w:rStyle w:val="Code"/>
        </w:rPr>
        <w:t>#decrypt</w:t>
      </w:r>
      <w:r w:rsidR="004300BE">
        <w:t xml:space="preserve"> command.</w:t>
      </w:r>
    </w:p>
    <w:p w:rsidR="00D71FDC" w:rsidRPr="00D71FDC" w:rsidRDefault="00D71FDC" w:rsidP="00D71FDC">
      <w:r>
        <w:t>Example</w:t>
      </w:r>
    </w:p>
    <w:p w:rsidR="00D71FDC" w:rsidRPr="004300BE" w:rsidRDefault="00D71FDC" w:rsidP="004300BE">
      <w:pPr>
        <w:pStyle w:val="Example"/>
        <w:rPr>
          <w:rStyle w:val="Code"/>
          <w:color w:val="896FA9"/>
        </w:rPr>
      </w:pPr>
      <w:r w:rsidRPr="004300BE">
        <w:rPr>
          <w:rStyle w:val="Code"/>
          <w:color w:val="896FA9"/>
        </w:rPr>
        <w:t>#put password=M!88-aUwF</w:t>
      </w:r>
    </w:p>
    <w:p w:rsidR="00D71FDC" w:rsidRPr="004300BE" w:rsidRDefault="00D71FDC" w:rsidP="004300BE">
      <w:pPr>
        <w:pStyle w:val="Example"/>
        <w:rPr>
          <w:rStyle w:val="Code"/>
          <w:color w:val="896FA9"/>
        </w:rPr>
      </w:pPr>
    </w:p>
    <w:p w:rsidR="00D71FDC" w:rsidRPr="004300BE" w:rsidRDefault="00D71FDC" w:rsidP="004300BE">
      <w:pPr>
        <w:pStyle w:val="Example"/>
        <w:rPr>
          <w:rStyle w:val="Code"/>
          <w:color w:val="896FA9"/>
        </w:rPr>
      </w:pPr>
      <w:r w:rsidRPr="004300BE">
        <w:rPr>
          <w:rStyle w:val="Code"/>
          <w:color w:val="896FA9"/>
        </w:rPr>
        <w:t>#put text</w:t>
      </w:r>
    </w:p>
    <w:p w:rsidR="00D71FDC" w:rsidRPr="004300BE" w:rsidRDefault="00D71FDC" w:rsidP="004300BE">
      <w:pPr>
        <w:pStyle w:val="Example"/>
        <w:rPr>
          <w:rStyle w:val="Code"/>
          <w:color w:val="896FA9"/>
        </w:rPr>
      </w:pPr>
      <w:r w:rsidRPr="004300BE">
        <w:rPr>
          <w:rStyle w:val="Code"/>
          <w:color w:val="896FA9"/>
        </w:rPr>
        <w:t>Hello</w:t>
      </w:r>
    </w:p>
    <w:p w:rsidR="00D71FDC" w:rsidRPr="004300BE" w:rsidRDefault="00D71FDC" w:rsidP="004300BE">
      <w:pPr>
        <w:pStyle w:val="Example"/>
        <w:rPr>
          <w:rStyle w:val="Code"/>
          <w:color w:val="896FA9"/>
        </w:rPr>
      </w:pPr>
      <w:r w:rsidRPr="004300BE">
        <w:rPr>
          <w:rStyle w:val="Code"/>
          <w:color w:val="896FA9"/>
        </w:rPr>
        <w:t>world</w:t>
      </w:r>
    </w:p>
    <w:p w:rsidR="00D71FDC" w:rsidRPr="004300BE" w:rsidRDefault="00D71FDC" w:rsidP="004300BE">
      <w:pPr>
        <w:pStyle w:val="Example"/>
        <w:rPr>
          <w:rStyle w:val="Code"/>
          <w:color w:val="896FA9"/>
        </w:rPr>
      </w:pPr>
      <w:r w:rsidRPr="004300BE">
        <w:rPr>
          <w:rStyle w:val="Code"/>
          <w:color w:val="896FA9"/>
        </w:rPr>
        <w:t>#end</w:t>
      </w:r>
    </w:p>
    <w:p w:rsidR="00D71FDC" w:rsidRPr="004300BE" w:rsidRDefault="00D71FDC" w:rsidP="004300BE">
      <w:pPr>
        <w:pStyle w:val="Example"/>
        <w:rPr>
          <w:rStyle w:val="Code"/>
          <w:color w:val="896FA9"/>
        </w:rPr>
      </w:pPr>
    </w:p>
    <w:p w:rsidR="00D71FDC" w:rsidRPr="004300BE" w:rsidRDefault="00D71FDC" w:rsidP="004300BE">
      <w:pPr>
        <w:pStyle w:val="Example"/>
        <w:rPr>
          <w:rStyle w:val="Code"/>
          <w:color w:val="896FA9"/>
        </w:rPr>
      </w:pPr>
      <w:r w:rsidRPr="004300BE">
        <w:rPr>
          <w:rStyle w:val="Code"/>
          <w:color w:val="896FA9"/>
        </w:rPr>
        <w:t>#encrypt text</w:t>
      </w:r>
    </w:p>
    <w:p w:rsidR="00D71FDC" w:rsidRPr="004300BE" w:rsidRDefault="00D71FDC" w:rsidP="004300BE">
      <w:pPr>
        <w:pStyle w:val="Example"/>
        <w:rPr>
          <w:rStyle w:val="Code"/>
          <w:color w:val="896FA9"/>
        </w:rPr>
      </w:pPr>
      <w:r w:rsidRPr="004300BE">
        <w:rPr>
          <w:rStyle w:val="Code"/>
          <w:color w:val="896FA9"/>
        </w:rPr>
        <w:t>#info `text`</w:t>
      </w:r>
    </w:p>
    <w:p w:rsidR="00D71FDC" w:rsidRDefault="00D71FDC" w:rsidP="00D71FDC">
      <w:pPr>
        <w:spacing w:after="0"/>
        <w:rPr>
          <w:rStyle w:val="Code"/>
        </w:rPr>
      </w:pPr>
    </w:p>
    <w:p w:rsidR="00D71FDC" w:rsidRPr="00D71FDC" w:rsidRDefault="00D71FDC" w:rsidP="00D71FDC">
      <w:pPr>
        <w:spacing w:after="0"/>
      </w:pPr>
      <w:r w:rsidRPr="00D71FDC">
        <w:t>Result</w:t>
      </w:r>
    </w:p>
    <w:p w:rsidR="00D71FDC" w:rsidRPr="004300BE" w:rsidRDefault="00D71FDC" w:rsidP="004300BE">
      <w:pPr>
        <w:pStyle w:val="Example"/>
      </w:pPr>
      <w:r w:rsidRPr="004300BE">
        <w:rPr>
          <w:rStyle w:val="Code"/>
          <w:color w:val="896FA9"/>
        </w:rPr>
        <w:t>@info T8ARcS1nY0iRgh++YFkONQ==</w:t>
      </w:r>
    </w:p>
    <w:p w:rsidR="00D71FDC" w:rsidRDefault="00D71FDC" w:rsidP="00D71FDC">
      <w:pPr>
        <w:spacing w:after="0"/>
      </w:pPr>
    </w:p>
    <w:p w:rsidR="00B074E8" w:rsidRDefault="00B074E8" w:rsidP="00B074E8">
      <w:pPr>
        <w:pStyle w:val="Heading2"/>
      </w:pPr>
      <w:bookmarkStart w:id="44" w:name="_Toc366016997"/>
      <w:r>
        <w:t>#decrypt</w:t>
      </w:r>
      <w:bookmarkEnd w:id="44"/>
    </w:p>
    <w:p w:rsidR="004300BE" w:rsidRDefault="004300BE" w:rsidP="004300BE">
      <w:pPr>
        <w:spacing w:after="0"/>
        <w:ind w:left="709" w:hanging="709"/>
        <w:rPr>
          <w:rStyle w:val="Code"/>
          <w:i/>
        </w:rPr>
      </w:pPr>
      <w:r>
        <w:t xml:space="preserve">Syntax: </w:t>
      </w:r>
      <w:r w:rsidRPr="001675FD">
        <w:rPr>
          <w:rStyle w:val="Code"/>
        </w:rPr>
        <w:t>#</w:t>
      </w:r>
      <w:r>
        <w:rPr>
          <w:rStyle w:val="Code"/>
        </w:rPr>
        <w:t>decrypt</w:t>
      </w:r>
      <w:r>
        <w:rPr>
          <w:rStyle w:val="Code"/>
          <w:i/>
        </w:rPr>
        <w:t xml:space="preserve"> macro password</w:t>
      </w:r>
    </w:p>
    <w:p w:rsidR="004300BE" w:rsidRDefault="004300BE" w:rsidP="004300BE">
      <w:pPr>
        <w:spacing w:after="0"/>
        <w:ind w:left="709" w:hanging="709"/>
        <w:rPr>
          <w:rStyle w:val="Code"/>
          <w:i/>
        </w:rPr>
      </w:pPr>
      <w:r>
        <w:t xml:space="preserve">Syntax: </w:t>
      </w:r>
      <w:r w:rsidRPr="001675FD">
        <w:rPr>
          <w:rStyle w:val="Code"/>
        </w:rPr>
        <w:t>#</w:t>
      </w:r>
      <w:r>
        <w:rPr>
          <w:rStyle w:val="Code"/>
        </w:rPr>
        <w:t>decrypt</w:t>
      </w:r>
      <w:r>
        <w:rPr>
          <w:rStyle w:val="Code"/>
          <w:i/>
        </w:rPr>
        <w:t xml:space="preserve"> macro</w:t>
      </w:r>
    </w:p>
    <w:p w:rsidR="004300BE" w:rsidRDefault="004300BE" w:rsidP="004300BE">
      <w:pPr>
        <w:spacing w:after="0"/>
        <w:ind w:left="709" w:hanging="709"/>
      </w:pPr>
    </w:p>
    <w:p w:rsidR="004300BE" w:rsidRPr="004300BE" w:rsidRDefault="004300BE" w:rsidP="004300BE">
      <w:r>
        <w:t>Decrypts the cipher text assigned to the given macro using the provided password. If the password is missing as 2</w:t>
      </w:r>
      <w:r w:rsidRPr="004300BE">
        <w:rPr>
          <w:vertAlign w:val="superscript"/>
        </w:rPr>
        <w:t>nd</w:t>
      </w:r>
      <w:r>
        <w:t xml:space="preserve"> parameter then the value is taken from a macro with the name password. If the password is wrong, the result will be an empty string.</w:t>
      </w:r>
    </w:p>
    <w:p w:rsidR="004300BE" w:rsidRDefault="004300BE" w:rsidP="004300BE">
      <w:r>
        <w:t>Example</w:t>
      </w:r>
    </w:p>
    <w:p w:rsidR="004300BE" w:rsidRDefault="004300BE" w:rsidP="004300BE">
      <w:pPr>
        <w:pStyle w:val="Example"/>
      </w:pPr>
      <w:r w:rsidRPr="004300BE">
        <w:t>#put text=T8ARcS1nY0iRgh++YFkONQ==</w:t>
      </w:r>
    </w:p>
    <w:p w:rsidR="004300BE" w:rsidRDefault="004300BE" w:rsidP="004300BE">
      <w:pPr>
        <w:pStyle w:val="Example"/>
      </w:pPr>
      <w:r w:rsidRPr="004300BE">
        <w:t>#decrypt text M!88-aUwF</w:t>
      </w:r>
    </w:p>
    <w:p w:rsidR="004300BE" w:rsidRDefault="004300BE" w:rsidP="004300BE">
      <w:pPr>
        <w:pStyle w:val="Example"/>
      </w:pPr>
      <w:r w:rsidRPr="004300BE">
        <w:t>#info `text`</w:t>
      </w:r>
    </w:p>
    <w:p w:rsidR="004300BE" w:rsidRDefault="004300BE" w:rsidP="004300BE">
      <w:pPr>
        <w:pStyle w:val="Example"/>
      </w:pPr>
    </w:p>
    <w:p w:rsidR="004300BE" w:rsidRDefault="004300BE" w:rsidP="004300BE">
      <w:r>
        <w:t>Result</w:t>
      </w:r>
    </w:p>
    <w:p w:rsidR="004300BE" w:rsidRDefault="004300BE" w:rsidP="004300BE">
      <w:pPr>
        <w:pStyle w:val="Example"/>
      </w:pPr>
      <w:r>
        <w:t>@info Hello</w:t>
      </w:r>
    </w:p>
    <w:p w:rsidR="004300BE" w:rsidRDefault="004300BE" w:rsidP="004300BE">
      <w:pPr>
        <w:pStyle w:val="Example"/>
      </w:pPr>
      <w:r>
        <w:t>world</w:t>
      </w:r>
    </w:p>
    <w:p w:rsidR="00B074E8" w:rsidRDefault="00B074E8" w:rsidP="00B074E8">
      <w:pPr>
        <w:pStyle w:val="Heading2"/>
      </w:pPr>
      <w:bookmarkStart w:id="45" w:name="_Toc366016998"/>
      <w:r>
        <w:t>#edit</w:t>
      </w:r>
      <w:bookmarkEnd w:id="45"/>
    </w:p>
    <w:p w:rsidR="00B77DD6" w:rsidRDefault="00B77DD6" w:rsidP="00B77DD6">
      <w:pPr>
        <w:spacing w:after="0"/>
        <w:ind w:left="709" w:hanging="709"/>
        <w:rPr>
          <w:rStyle w:val="Code"/>
        </w:rPr>
      </w:pPr>
      <w:r>
        <w:t xml:space="preserve">Syntax: </w:t>
      </w:r>
      <w:r w:rsidRPr="001675FD">
        <w:rPr>
          <w:rStyle w:val="Code"/>
        </w:rPr>
        <w:t>#</w:t>
      </w:r>
      <w:r>
        <w:rPr>
          <w:rStyle w:val="Code"/>
        </w:rPr>
        <w:t>edit</w:t>
      </w:r>
      <w:r>
        <w:rPr>
          <w:rStyle w:val="Code"/>
          <w:i/>
        </w:rPr>
        <w:t xml:space="preserve"> macro</w:t>
      </w:r>
    </w:p>
    <w:p w:rsidR="00B77DD6" w:rsidRDefault="00B77DD6" w:rsidP="00B77DD6">
      <w:pPr>
        <w:spacing w:after="0"/>
        <w:ind w:left="709" w:hanging="709"/>
        <w:rPr>
          <w:rStyle w:val="Code"/>
        </w:rPr>
      </w:pPr>
    </w:p>
    <w:p w:rsidR="00C40059" w:rsidRDefault="00C40059" w:rsidP="00C40059">
      <w:r>
        <w:t xml:space="preserve">Only works with the GUI version of the Recipe program (RecipeGUI.exe). The #edit command takes the value of the given macro and replaces the edit window contents with it. </w:t>
      </w:r>
    </w:p>
    <w:p w:rsidR="00C40059" w:rsidRPr="00C40059" w:rsidRDefault="00C40059" w:rsidP="00C40059">
      <w:r>
        <w:sym w:font="Wingdings" w:char="F076"/>
      </w:r>
      <w:r>
        <w:t xml:space="preserve"> Tip: </w:t>
      </w:r>
      <w:r>
        <w:rPr>
          <w:i/>
        </w:rPr>
        <w:t>You can run a recipe that generates another recipe. Use #edit to put the generated recipe in the edit box ready to run.</w:t>
      </w:r>
    </w:p>
    <w:p w:rsidR="00B074E8" w:rsidRDefault="00B074E8" w:rsidP="00B074E8">
      <w:pPr>
        <w:pStyle w:val="Heading2"/>
      </w:pPr>
      <w:bookmarkStart w:id="46" w:name="_Toc366016999"/>
      <w:r>
        <w:lastRenderedPageBreak/>
        <w:t>#with</w:t>
      </w:r>
      <w:bookmarkEnd w:id="46"/>
      <w:r w:rsidR="00973853">
        <w:t xml:space="preserve"> (alias #$)</w:t>
      </w:r>
    </w:p>
    <w:p w:rsidR="00FE3008" w:rsidRDefault="00FE3008" w:rsidP="00FE3008">
      <w:pPr>
        <w:spacing w:after="0"/>
        <w:ind w:left="709" w:hanging="709"/>
        <w:rPr>
          <w:rStyle w:val="Code"/>
          <w:i/>
        </w:rPr>
      </w:pPr>
      <w:r>
        <w:t xml:space="preserve">Syntax: </w:t>
      </w:r>
      <w:r w:rsidRPr="001675FD">
        <w:rPr>
          <w:rStyle w:val="Code"/>
        </w:rPr>
        <w:t>#</w:t>
      </w:r>
      <w:r>
        <w:rPr>
          <w:rStyle w:val="Code"/>
        </w:rPr>
        <w:t>with</w:t>
      </w:r>
      <w:r>
        <w:rPr>
          <w:rStyle w:val="Code"/>
          <w:i/>
        </w:rPr>
        <w:t xml:space="preserve"> macro</w:t>
      </w:r>
    </w:p>
    <w:p w:rsidR="00FE3008" w:rsidRPr="00FE3008" w:rsidRDefault="00FE3008" w:rsidP="00FE3008">
      <w:pPr>
        <w:spacing w:after="0"/>
        <w:ind w:left="709" w:hanging="709"/>
        <w:rPr>
          <w:rStyle w:val="Code"/>
          <w:i/>
        </w:rPr>
      </w:pPr>
      <w:r w:rsidRPr="00FE3008">
        <w:rPr>
          <w:rStyle w:val="Code"/>
        </w:rPr>
        <w:tab/>
        <w:t>…</w:t>
      </w:r>
      <w:r>
        <w:rPr>
          <w:rStyle w:val="Code"/>
          <w:i/>
        </w:rPr>
        <w:t>script…</w:t>
      </w:r>
    </w:p>
    <w:p w:rsidR="00FE3008" w:rsidRDefault="00FE3008" w:rsidP="00FE3008">
      <w:pPr>
        <w:spacing w:after="0"/>
        <w:ind w:left="709" w:hanging="709"/>
        <w:rPr>
          <w:rStyle w:val="Code"/>
        </w:rPr>
      </w:pPr>
      <w:r w:rsidRPr="00FE3008">
        <w:rPr>
          <w:rStyle w:val="Code"/>
        </w:rPr>
        <w:tab/>
        <w:t>#end</w:t>
      </w:r>
    </w:p>
    <w:p w:rsidR="00FE3008" w:rsidRPr="00FE3008" w:rsidRDefault="00FE3008" w:rsidP="00FE3008">
      <w:pPr>
        <w:spacing w:after="0"/>
        <w:ind w:left="709" w:hanging="709"/>
        <w:rPr>
          <w:rStyle w:val="Code"/>
        </w:rPr>
      </w:pPr>
    </w:p>
    <w:p w:rsidR="008B12E1" w:rsidRDefault="00FE3008" w:rsidP="00FE3008">
      <w:r>
        <w:t xml:space="preserve">The here-text is interpreted as a text manipulation script, operating on the given macro, and assigning the result back to that macro. </w:t>
      </w:r>
    </w:p>
    <w:p w:rsidR="008B12E1" w:rsidRDefault="00FE3008" w:rsidP="00FE3008">
      <w:r>
        <w:t xml:space="preserve">The script language </w:t>
      </w:r>
      <w:r w:rsidR="008D38D0">
        <w:t xml:space="preserve">has about 50 commands and is described in the chapter </w:t>
      </w:r>
      <w:r w:rsidR="008D38D0" w:rsidRPr="008D38D0">
        <w:rPr>
          <w:i/>
        </w:rPr>
        <w:t>Text Tools</w:t>
      </w:r>
      <w:r w:rsidR="008D38D0">
        <w:t>.</w:t>
      </w:r>
      <w:r w:rsidR="008B12E1">
        <w:t xml:space="preserve"> This turns the recipe program in</w:t>
      </w:r>
      <w:r w:rsidR="00683ECC">
        <w:t>to</w:t>
      </w:r>
      <w:r w:rsidR="008B12E1">
        <w:t xml:space="preserve"> quite a powerful tool. </w:t>
      </w:r>
    </w:p>
    <w:p w:rsidR="00FE3008" w:rsidRDefault="008B12E1" w:rsidP="00FE3008">
      <w:r>
        <w:sym w:font="Wingdings" w:char="F076"/>
      </w:r>
      <w:r>
        <w:t xml:space="preserve"> Tip: </w:t>
      </w:r>
      <w:r w:rsidRPr="008B12E1">
        <w:rPr>
          <w:i/>
        </w:rPr>
        <w:t xml:space="preserve">If even more complex operations on a text have to be performed, invoke a full scripting language like Ruby, Python with </w:t>
      </w:r>
      <w:r w:rsidRPr="008B12E1">
        <w:rPr>
          <w:rStyle w:val="Code"/>
        </w:rPr>
        <w:t>#cmd</w:t>
      </w:r>
      <w:r w:rsidRPr="008B12E1">
        <w:rPr>
          <w:i/>
        </w:rPr>
        <w:t xml:space="preserve"> </w:t>
      </w:r>
      <w:r>
        <w:rPr>
          <w:i/>
        </w:rPr>
        <w:t xml:space="preserve">(Windows old style cmd shell) </w:t>
      </w:r>
      <w:r w:rsidRPr="008B12E1">
        <w:rPr>
          <w:i/>
        </w:rPr>
        <w:t xml:space="preserve">or call PowerShell with </w:t>
      </w:r>
      <w:r w:rsidRPr="008B12E1">
        <w:rPr>
          <w:rStyle w:val="Code"/>
        </w:rPr>
        <w:t>#ps</w:t>
      </w:r>
      <w:r w:rsidRPr="008B12E1">
        <w:rPr>
          <w:i/>
        </w:rPr>
        <w:t>.</w:t>
      </w:r>
    </w:p>
    <w:p w:rsidR="001675FD" w:rsidRDefault="001675FD" w:rsidP="001675FD">
      <w:pPr>
        <w:pStyle w:val="Heading2"/>
      </w:pPr>
      <w:bookmarkStart w:id="47" w:name="_Toc366017000"/>
      <w:r>
        <w:t>#run</w:t>
      </w:r>
      <w:bookmarkEnd w:id="47"/>
    </w:p>
    <w:p w:rsidR="00626017" w:rsidRDefault="00626017" w:rsidP="00626017">
      <w:pPr>
        <w:rPr>
          <w:rStyle w:val="Code"/>
          <w:i/>
        </w:rPr>
      </w:pPr>
      <w:r>
        <w:t xml:space="preserve">Syntax: </w:t>
      </w:r>
      <w:r w:rsidRPr="00626017">
        <w:rPr>
          <w:rStyle w:val="Code"/>
        </w:rPr>
        <w:t>#run {</w:t>
      </w:r>
      <w:r w:rsidR="002F0527">
        <w:rPr>
          <w:rStyle w:val="Code"/>
          <w:i/>
        </w:rPr>
        <w:t>exe</w:t>
      </w:r>
      <w:r w:rsidRPr="00626017">
        <w:rPr>
          <w:rStyle w:val="Code"/>
          <w:i/>
        </w:rPr>
        <w:t>-</w:t>
      </w:r>
      <w:r w:rsidR="002F0527">
        <w:rPr>
          <w:rStyle w:val="Code"/>
          <w:i/>
        </w:rPr>
        <w:t>or-doc</w:t>
      </w:r>
      <w:r w:rsidRPr="00626017">
        <w:rPr>
          <w:rStyle w:val="Code"/>
        </w:rPr>
        <w:t xml:space="preserve">} </w:t>
      </w:r>
      <w:r w:rsidRPr="00626017">
        <w:rPr>
          <w:rStyle w:val="Code"/>
          <w:i/>
        </w:rPr>
        <w:t>command-line</w:t>
      </w:r>
      <w:r w:rsidRPr="00626017">
        <w:rPr>
          <w:rStyle w:val="Code"/>
        </w:rPr>
        <w:t>-</w:t>
      </w:r>
      <w:r w:rsidRPr="00626017">
        <w:rPr>
          <w:rStyle w:val="Code"/>
          <w:i/>
        </w:rPr>
        <w:t>arguments</w:t>
      </w:r>
    </w:p>
    <w:p w:rsidR="002F0527" w:rsidRDefault="002F0527" w:rsidP="00626017">
      <w:r w:rsidRPr="002F0527">
        <w:t xml:space="preserve">This </w:t>
      </w:r>
      <w:r>
        <w:t>starts a program and passes arguments to it.  The braces are mandatory, the command line arguments are optional. The program-or-doc can be an executable or an associated document, e.g.:</w:t>
      </w:r>
    </w:p>
    <w:p w:rsidR="002F0527" w:rsidRPr="00930AAF" w:rsidRDefault="002F0527" w:rsidP="00626017">
      <w:pPr>
        <w:rPr>
          <w:rStyle w:val="Code"/>
        </w:rPr>
      </w:pPr>
      <w:r w:rsidRPr="00930AAF">
        <w:rPr>
          <w:rStyle w:val="Code"/>
        </w:rPr>
        <w:t>{notepad} c:\temp\my file.txt</w:t>
      </w:r>
    </w:p>
    <w:p w:rsidR="002F0527" w:rsidRPr="00930AAF" w:rsidRDefault="002F0527" w:rsidP="00626017">
      <w:pPr>
        <w:rPr>
          <w:rStyle w:val="Code"/>
        </w:rPr>
      </w:pPr>
      <w:r w:rsidRPr="00930AAF">
        <w:rPr>
          <w:rStyle w:val="Code"/>
        </w:rPr>
        <w:t>{notepad++} c:\</w:t>
      </w:r>
      <w:r w:rsidR="00930AAF" w:rsidRPr="00930AAF">
        <w:rPr>
          <w:rStyle w:val="Code"/>
        </w:rPr>
        <w:t>temp\my file.txt</w:t>
      </w:r>
    </w:p>
    <w:p w:rsidR="00930AAF" w:rsidRDefault="00930AAF" w:rsidP="00930AAF">
      <w:pPr>
        <w:rPr>
          <w:rStyle w:val="Code"/>
        </w:rPr>
      </w:pPr>
      <w:r w:rsidRPr="00930AAF">
        <w:rPr>
          <w:rStyle w:val="Code"/>
        </w:rPr>
        <w:t>{c:\temp\my file.txt}</w:t>
      </w:r>
    </w:p>
    <w:p w:rsidR="00930AAF" w:rsidRPr="00930AAF" w:rsidRDefault="00930AAF" w:rsidP="00930AAF">
      <w:pPr>
        <w:rPr>
          <w:rStyle w:val="Code"/>
        </w:rPr>
      </w:pPr>
      <w:r>
        <w:rPr>
          <w:rStyle w:val="Code"/>
        </w:rPr>
        <w:t>{`myFavEditor`} c:\temp\`newfile`</w:t>
      </w:r>
    </w:p>
    <w:p w:rsidR="002F0527" w:rsidRDefault="002F0527" w:rsidP="00626017">
      <w:r w:rsidRPr="00930AAF">
        <w:rPr>
          <w:rStyle w:val="Code"/>
        </w:rPr>
        <w:t>{http://www.wiursaoieroiqeuwq.com</w:t>
      </w:r>
      <w:r w:rsidR="00930AAF" w:rsidRPr="00930AAF">
        <w:rPr>
          <w:rStyle w:val="Code"/>
        </w:rPr>
        <w:t>}</w:t>
      </w:r>
    </w:p>
    <w:p w:rsidR="002F0527" w:rsidRPr="002F0527" w:rsidRDefault="002F0527" w:rsidP="00626017">
      <w:pPr>
        <w:rPr>
          <w:i/>
        </w:rPr>
      </w:pPr>
      <w:r>
        <w:sym w:font="Wingdings" w:char="F076"/>
      </w:r>
      <w:r>
        <w:t xml:space="preserve"> Tip: </w:t>
      </w:r>
      <w:r>
        <w:rPr>
          <w:i/>
        </w:rPr>
        <w:t xml:space="preserve">use this to start up text editors to </w:t>
      </w:r>
      <w:r w:rsidR="00930AAF">
        <w:rPr>
          <w:i/>
        </w:rPr>
        <w:t xml:space="preserve">view or </w:t>
      </w:r>
      <w:r>
        <w:rPr>
          <w:i/>
        </w:rPr>
        <w:t>manually edit files after they have been changed. In the case of source version repository, use this to check in a changed file or add  a new file to the repository (if you trust your recipe).</w:t>
      </w:r>
    </w:p>
    <w:p w:rsidR="001675FD" w:rsidRDefault="001675FD" w:rsidP="001675FD">
      <w:pPr>
        <w:pStyle w:val="Heading2"/>
      </w:pPr>
      <w:bookmarkStart w:id="48" w:name="_Toc366017001"/>
      <w:r>
        <w:t>#c</w:t>
      </w:r>
      <w:r w:rsidR="001A2046">
        <w:t>md</w:t>
      </w:r>
      <w:bookmarkEnd w:id="48"/>
    </w:p>
    <w:p w:rsidR="00626017" w:rsidRDefault="00626017" w:rsidP="00626017">
      <w:pPr>
        <w:rPr>
          <w:rStyle w:val="Code"/>
          <w:i/>
        </w:rPr>
      </w:pPr>
      <w:r>
        <w:t xml:space="preserve">Syntax: </w:t>
      </w:r>
      <w:r w:rsidRPr="00626017">
        <w:rPr>
          <w:rStyle w:val="Code"/>
        </w:rPr>
        <w:t>#</w:t>
      </w:r>
      <w:r w:rsidR="001A2046">
        <w:rPr>
          <w:rStyle w:val="Code"/>
        </w:rPr>
        <w:t>cmd</w:t>
      </w:r>
      <w:r w:rsidRPr="00626017">
        <w:rPr>
          <w:rStyle w:val="Code"/>
        </w:rPr>
        <w:t xml:space="preserve"> {</w:t>
      </w:r>
      <w:r w:rsidRPr="00626017">
        <w:rPr>
          <w:rStyle w:val="Code"/>
          <w:i/>
        </w:rPr>
        <w:t>program-path</w:t>
      </w:r>
      <w:r w:rsidRPr="00626017">
        <w:rPr>
          <w:rStyle w:val="Code"/>
        </w:rPr>
        <w:t xml:space="preserve">} </w:t>
      </w:r>
      <w:r w:rsidRPr="00626017">
        <w:rPr>
          <w:rStyle w:val="Code"/>
          <w:i/>
        </w:rPr>
        <w:t>command-line</w:t>
      </w:r>
      <w:r w:rsidRPr="00626017">
        <w:rPr>
          <w:rStyle w:val="Code"/>
        </w:rPr>
        <w:t>-</w:t>
      </w:r>
      <w:r w:rsidRPr="00626017">
        <w:rPr>
          <w:rStyle w:val="Code"/>
          <w:i/>
        </w:rPr>
        <w:t>arguments</w:t>
      </w:r>
    </w:p>
    <w:p w:rsidR="006305FD" w:rsidRPr="006305FD" w:rsidRDefault="006305FD" w:rsidP="006305FD">
      <w:pPr>
        <w:ind w:left="709" w:hanging="709"/>
        <w:rPr>
          <w:rStyle w:val="Code"/>
        </w:rPr>
      </w:pPr>
      <w:r>
        <w:t xml:space="preserve">Syntax: </w:t>
      </w:r>
      <w:r w:rsidR="001A2046">
        <w:rPr>
          <w:rStyle w:val="Code"/>
        </w:rPr>
        <w:t>#cmd</w:t>
      </w:r>
      <w:r>
        <w:rPr>
          <w:rStyle w:val="Code"/>
        </w:rPr>
        <w:t xml:space="preserve"> </w:t>
      </w:r>
      <w:r w:rsidRPr="006305FD">
        <w:rPr>
          <w:rStyle w:val="Code"/>
          <w:i/>
        </w:rPr>
        <w:t>macr</w:t>
      </w:r>
      <w:r>
        <w:rPr>
          <w:rStyle w:val="Code"/>
          <w:i/>
        </w:rPr>
        <w:t>o</w:t>
      </w:r>
      <w:r>
        <w:rPr>
          <w:rStyle w:val="Code"/>
        </w:rPr>
        <w:br/>
      </w:r>
      <w:r>
        <w:rPr>
          <w:rStyle w:val="Code"/>
          <w:i/>
        </w:rPr>
        <w:t>here-text</w:t>
      </w:r>
      <w:r>
        <w:rPr>
          <w:rStyle w:val="Code"/>
        </w:rPr>
        <w:br/>
        <w:t>#end</w:t>
      </w:r>
    </w:p>
    <w:p w:rsidR="00930AAF" w:rsidRDefault="006305FD" w:rsidP="00626017">
      <w:r>
        <w:t>The first form</w:t>
      </w:r>
      <w:r w:rsidR="00930AAF">
        <w:t xml:space="preserve"> works the same as #run, but the execution of the recipe is suspended until the program has exited. If the called program has not finished in 30 seconds, the recipe program will no longer wait for it, print a message and continue with the next command.</w:t>
      </w:r>
      <w:r>
        <w:t xml:space="preserve"> The second form has an inline </w:t>
      </w:r>
      <w:r w:rsidR="007C1586">
        <w:t xml:space="preserve">Windows command </w:t>
      </w:r>
      <w:r>
        <w:t>batch file as here-text that gets executed and its output (stdout) assigned to a macro</w:t>
      </w:r>
      <w:r w:rsidR="007C1586">
        <w:t>.</w:t>
      </w:r>
    </w:p>
    <w:p w:rsidR="007C1586" w:rsidRDefault="007C1586" w:rsidP="00626017">
      <w:r>
        <w:t>Example:</w:t>
      </w:r>
    </w:p>
    <w:p w:rsidR="007C1586" w:rsidRDefault="001A2046" w:rsidP="00A3189B">
      <w:pPr>
        <w:pStyle w:val="Example"/>
      </w:pPr>
      <w:r>
        <w:lastRenderedPageBreak/>
        <w:t>#require drive</w:t>
      </w:r>
      <w:r>
        <w:br/>
      </w:r>
      <w:r>
        <w:br/>
        <w:t>#cmd</w:t>
      </w:r>
      <w:r w:rsidR="007C1586">
        <w:t xml:space="preserve"> dir-listing</w:t>
      </w:r>
      <w:r w:rsidR="007C1586">
        <w:br/>
        <w:t>@echo off</w:t>
      </w:r>
      <w:r w:rsidR="007C1586">
        <w:br/>
        <w:t>`drive`:</w:t>
      </w:r>
      <w:r w:rsidR="007C1586">
        <w:br/>
        <w:t>cd `drive`:\</w:t>
      </w:r>
      <w:r w:rsidR="007C1586">
        <w:br/>
        <w:t>dir /b *.pdf | sort</w:t>
      </w:r>
      <w:r w:rsidR="007C1586">
        <w:br/>
        <w:t>#end</w:t>
      </w:r>
      <w:r w:rsidR="007C1586">
        <w:br/>
      </w:r>
      <w:r w:rsidR="007C1586">
        <w:br/>
        <w:t>#info `dir-listing`</w:t>
      </w:r>
    </w:p>
    <w:p w:rsidR="00BF38EC" w:rsidRDefault="00BF38EC" w:rsidP="00BF38EC">
      <w:pPr>
        <w:pStyle w:val="Heading2"/>
      </w:pPr>
      <w:bookmarkStart w:id="49" w:name="_Toc366017002"/>
      <w:r>
        <w:t>#ps</w:t>
      </w:r>
      <w:bookmarkEnd w:id="49"/>
    </w:p>
    <w:p w:rsidR="006E5DF6" w:rsidRDefault="006E5DF6" w:rsidP="006E5DF6">
      <w:pPr>
        <w:rPr>
          <w:rStyle w:val="Code"/>
          <w:i/>
        </w:rPr>
      </w:pPr>
      <w:r>
        <w:t xml:space="preserve">Syntax: </w:t>
      </w:r>
      <w:r w:rsidRPr="00626017">
        <w:rPr>
          <w:rStyle w:val="Code"/>
        </w:rPr>
        <w:t>#</w:t>
      </w:r>
      <w:r>
        <w:rPr>
          <w:rStyle w:val="Code"/>
        </w:rPr>
        <w:t>ps</w:t>
      </w:r>
      <w:r w:rsidRPr="00626017">
        <w:rPr>
          <w:rStyle w:val="Code"/>
        </w:rPr>
        <w:t xml:space="preserve"> </w:t>
      </w:r>
      <w:r>
        <w:rPr>
          <w:rStyle w:val="Code"/>
          <w:i/>
        </w:rPr>
        <w:t>macro=PowerShellOneLiner</w:t>
      </w:r>
      <w:r>
        <w:rPr>
          <w:rStyle w:val="Code"/>
          <w:i/>
        </w:rPr>
        <w:br/>
      </w:r>
      <w:r>
        <w:t xml:space="preserve">Syntax: </w:t>
      </w:r>
      <w:r w:rsidRPr="00626017">
        <w:rPr>
          <w:rStyle w:val="Code"/>
        </w:rPr>
        <w:t>#</w:t>
      </w:r>
      <w:r>
        <w:rPr>
          <w:rStyle w:val="Code"/>
        </w:rPr>
        <w:t>ps</w:t>
      </w:r>
      <w:r w:rsidRPr="00626017">
        <w:rPr>
          <w:rStyle w:val="Code"/>
        </w:rPr>
        <w:t xml:space="preserve"> </w:t>
      </w:r>
      <w:r>
        <w:rPr>
          <w:rStyle w:val="Code"/>
          <w:i/>
        </w:rPr>
        <w:t>macro</w:t>
      </w:r>
      <w:r>
        <w:rPr>
          <w:rStyle w:val="Code"/>
          <w:i/>
        </w:rPr>
        <w:br/>
      </w:r>
      <w:r>
        <w:rPr>
          <w:rStyle w:val="Code"/>
          <w:i/>
        </w:rPr>
        <w:tab/>
        <w:t>…PowerShell script…</w:t>
      </w:r>
      <w:r>
        <w:rPr>
          <w:rStyle w:val="Code"/>
          <w:i/>
        </w:rPr>
        <w:br/>
      </w:r>
      <w:r>
        <w:rPr>
          <w:rStyle w:val="Code"/>
          <w:i/>
        </w:rPr>
        <w:tab/>
      </w:r>
      <w:r w:rsidRPr="00E12818">
        <w:rPr>
          <w:rStyle w:val="Code"/>
        </w:rPr>
        <w:t>#end</w:t>
      </w:r>
    </w:p>
    <w:p w:rsidR="006E5DF6" w:rsidRPr="006E5DF6" w:rsidRDefault="006E5DF6" w:rsidP="006E5DF6">
      <w:r>
        <w:t>Invokes an inline Windows Powershell script and assigns the output to the given macro. In the first format, the text "</w:t>
      </w:r>
      <w:r>
        <w:rPr>
          <w:rFonts w:ascii="Consolas" w:hAnsi="Consolas" w:cs="Consolas"/>
          <w:noProof/>
          <w:color w:val="A31515"/>
          <w:sz w:val="18"/>
          <w:szCs w:val="18"/>
          <w:lang w:val="en-NZ"/>
        </w:rPr>
        <w:t xml:space="preserve"> </w:t>
      </w:r>
      <w:r w:rsidRPr="00AC2CF3">
        <w:rPr>
          <w:rFonts w:ascii="Consolas" w:hAnsi="Consolas" w:cs="Consolas"/>
          <w:noProof/>
          <w:color w:val="548DD4" w:themeColor="text2" w:themeTint="99"/>
          <w:sz w:val="18"/>
          <w:szCs w:val="18"/>
          <w:lang w:val="en-NZ"/>
        </w:rPr>
        <w:t>| Out-String</w:t>
      </w:r>
      <w:r w:rsidR="00682F36">
        <w:t>"</w:t>
      </w:r>
      <w:r w:rsidR="00682F36">
        <w:rPr>
          <w:rFonts w:ascii="Consolas" w:hAnsi="Consolas" w:cs="Consolas"/>
          <w:noProof/>
          <w:color w:val="A31515"/>
          <w:sz w:val="18"/>
          <w:szCs w:val="18"/>
          <w:lang w:val="en-NZ"/>
        </w:rPr>
        <w:t xml:space="preserve"> </w:t>
      </w:r>
      <w:r w:rsidR="00682F36">
        <w:t>is appended to the one-liner to make sure the output is a string. In the second format, the script itself has to make sure it outputs a string.</w:t>
      </w:r>
    </w:p>
    <w:p w:rsidR="006E5DF6" w:rsidRDefault="00682F36" w:rsidP="006E5DF6">
      <w:r>
        <w:t>Example</w:t>
      </w:r>
    </w:p>
    <w:p w:rsidR="00682F36" w:rsidRDefault="00682F36" w:rsidP="00682F36">
      <w:pPr>
        <w:pStyle w:val="Example"/>
      </w:pPr>
      <w:r>
        <w:t>#ps list</w:t>
      </w:r>
    </w:p>
    <w:p w:rsidR="00682F36" w:rsidRDefault="00682F36" w:rsidP="00682F36">
      <w:pPr>
        <w:pStyle w:val="Example"/>
      </w:pPr>
      <w:r>
        <w:t xml:space="preserve">$folders = [system.Enum]::GetValues([System.Environment+SpecialFolder]) </w:t>
      </w:r>
    </w:p>
    <w:p w:rsidR="00682F36" w:rsidRDefault="00682F36" w:rsidP="00682F36">
      <w:pPr>
        <w:pStyle w:val="Example"/>
      </w:pPr>
      <w:r>
        <w:t>"Folder Name            Path"</w:t>
      </w:r>
    </w:p>
    <w:p w:rsidR="00682F36" w:rsidRDefault="00682F36" w:rsidP="00682F36">
      <w:pPr>
        <w:pStyle w:val="Example"/>
      </w:pPr>
      <w:r>
        <w:t>"-----------            -----------------------------------------------"</w:t>
      </w:r>
    </w:p>
    <w:p w:rsidR="00682F36" w:rsidRDefault="00682F36" w:rsidP="00682F36">
      <w:pPr>
        <w:pStyle w:val="Example"/>
      </w:pPr>
      <w:r>
        <w:t>foreach ($folder in $folders) {</w:t>
      </w:r>
    </w:p>
    <w:p w:rsidR="00682F36" w:rsidRDefault="00682F36" w:rsidP="00682F36">
      <w:pPr>
        <w:pStyle w:val="Example"/>
      </w:pPr>
      <w:r>
        <w:t>"{0,-22} {1,-15}"  -f $folder,[System.Environment]::GetFolderPath($folder)</w:t>
      </w:r>
    </w:p>
    <w:p w:rsidR="00682F36" w:rsidRDefault="00682F36" w:rsidP="00682F36">
      <w:pPr>
        <w:pStyle w:val="Example"/>
      </w:pPr>
      <w:r>
        <w:t>}</w:t>
      </w:r>
    </w:p>
    <w:p w:rsidR="00682F36" w:rsidRDefault="00682F36" w:rsidP="00682F36">
      <w:pPr>
        <w:pStyle w:val="Example"/>
      </w:pPr>
      <w:r>
        <w:t>#end</w:t>
      </w:r>
    </w:p>
    <w:p w:rsidR="00682F36" w:rsidRDefault="00682F36" w:rsidP="00682F36">
      <w:pPr>
        <w:pStyle w:val="Example"/>
      </w:pPr>
      <w:r>
        <w:t>#write `list`</w:t>
      </w:r>
    </w:p>
    <w:p w:rsidR="00682F36" w:rsidRPr="00682F36" w:rsidRDefault="00682F36" w:rsidP="00682F36">
      <w:pPr>
        <w:pStyle w:val="Example"/>
      </w:pPr>
    </w:p>
    <w:p w:rsidR="00682F36" w:rsidRDefault="00682F36" w:rsidP="006E5DF6">
      <w:r>
        <w:t>Result</w:t>
      </w:r>
    </w:p>
    <w:p w:rsidR="00682F36" w:rsidRPr="00682F36" w:rsidRDefault="00682F36" w:rsidP="00682F36">
      <w:pPr>
        <w:pStyle w:val="Example"/>
        <w:rPr>
          <w:sz w:val="16"/>
        </w:rPr>
      </w:pPr>
      <w:r w:rsidRPr="00682F36">
        <w:rPr>
          <w:sz w:val="16"/>
        </w:rPr>
        <w:t>Folder Name            Path</w:t>
      </w:r>
    </w:p>
    <w:p w:rsidR="00682F36" w:rsidRPr="00682F36" w:rsidRDefault="00682F36" w:rsidP="00682F36">
      <w:pPr>
        <w:pStyle w:val="Example"/>
        <w:rPr>
          <w:sz w:val="16"/>
        </w:rPr>
      </w:pPr>
      <w:r w:rsidRPr="00682F36">
        <w:rPr>
          <w:sz w:val="16"/>
        </w:rPr>
        <w:t>-----------            -----------------------------------------------</w:t>
      </w:r>
    </w:p>
    <w:p w:rsidR="00682F36" w:rsidRPr="00682F36" w:rsidRDefault="00682F36" w:rsidP="00682F36">
      <w:pPr>
        <w:pStyle w:val="Example"/>
        <w:rPr>
          <w:sz w:val="16"/>
        </w:rPr>
      </w:pPr>
      <w:r w:rsidRPr="00682F36">
        <w:rPr>
          <w:sz w:val="16"/>
        </w:rPr>
        <w:t>Desktop                C:\Users\user\Desktop</w:t>
      </w:r>
    </w:p>
    <w:p w:rsidR="00682F36" w:rsidRPr="00682F36" w:rsidRDefault="00682F36" w:rsidP="00682F36">
      <w:pPr>
        <w:pStyle w:val="Example"/>
        <w:rPr>
          <w:sz w:val="16"/>
        </w:rPr>
      </w:pPr>
      <w:r w:rsidRPr="00682F36">
        <w:rPr>
          <w:sz w:val="16"/>
        </w:rPr>
        <w:t>Programs               C:\Users\user\AppData\Roaming\Microsoft\Windows\Start Menu\Programs</w:t>
      </w:r>
    </w:p>
    <w:p w:rsidR="00682F36" w:rsidRPr="00682F36" w:rsidRDefault="00682F36" w:rsidP="00682F36">
      <w:pPr>
        <w:pStyle w:val="Example"/>
        <w:rPr>
          <w:sz w:val="16"/>
        </w:rPr>
      </w:pPr>
      <w:r w:rsidRPr="00682F36">
        <w:rPr>
          <w:sz w:val="16"/>
        </w:rPr>
        <w:t>Personal               C:\Users\user\Documents</w:t>
      </w:r>
    </w:p>
    <w:p w:rsidR="00682F36" w:rsidRPr="00682F36" w:rsidRDefault="00682F36" w:rsidP="00682F36">
      <w:pPr>
        <w:pStyle w:val="Example"/>
        <w:rPr>
          <w:sz w:val="16"/>
        </w:rPr>
      </w:pPr>
      <w:r w:rsidRPr="00682F36">
        <w:rPr>
          <w:sz w:val="16"/>
        </w:rPr>
        <w:t>Personal               C:\Users\user\Documents</w:t>
      </w:r>
    </w:p>
    <w:p w:rsidR="00682F36" w:rsidRPr="00682F36" w:rsidRDefault="00682F36" w:rsidP="00682F36">
      <w:pPr>
        <w:pStyle w:val="Example"/>
        <w:rPr>
          <w:sz w:val="16"/>
        </w:rPr>
      </w:pPr>
      <w:r w:rsidRPr="00682F36">
        <w:rPr>
          <w:sz w:val="16"/>
        </w:rPr>
        <w:t>Favorites              C:\Users\user\Favorites</w:t>
      </w:r>
    </w:p>
    <w:p w:rsidR="00682F36" w:rsidRPr="00682F36" w:rsidRDefault="00682F36" w:rsidP="00682F36">
      <w:pPr>
        <w:pStyle w:val="Example"/>
        <w:rPr>
          <w:sz w:val="16"/>
        </w:rPr>
      </w:pPr>
      <w:r w:rsidRPr="00682F36">
        <w:rPr>
          <w:sz w:val="16"/>
        </w:rPr>
        <w:t>Startup                C:\Users\user\AppData\Roaming\Microsoft\Windows\Start Menu\Programs\</w:t>
      </w:r>
      <w:r>
        <w:rPr>
          <w:sz w:val="16"/>
        </w:rPr>
        <w:t xml:space="preserve"> …</w:t>
      </w:r>
      <w:r w:rsidRPr="00682F36">
        <w:rPr>
          <w:sz w:val="16"/>
        </w:rPr>
        <w:t xml:space="preserve"> Recent                 C:\Users\user\AppData\Roaming\Microsoft\Windows\Recent</w:t>
      </w:r>
    </w:p>
    <w:p w:rsidR="00682F36" w:rsidRPr="00682F36" w:rsidRDefault="00682F36" w:rsidP="00682F36">
      <w:pPr>
        <w:pStyle w:val="Example"/>
        <w:rPr>
          <w:sz w:val="16"/>
        </w:rPr>
      </w:pPr>
      <w:r w:rsidRPr="00682F36">
        <w:rPr>
          <w:sz w:val="16"/>
        </w:rPr>
        <w:t>SendTo                 C:\Users\user\AppData\Roaming\Microsoft\Windows\SendTo</w:t>
      </w:r>
    </w:p>
    <w:p w:rsidR="00682F36" w:rsidRPr="00682F36" w:rsidRDefault="00682F36" w:rsidP="00682F36">
      <w:pPr>
        <w:pStyle w:val="Example"/>
        <w:rPr>
          <w:sz w:val="16"/>
        </w:rPr>
      </w:pPr>
      <w:r w:rsidRPr="00682F36">
        <w:rPr>
          <w:sz w:val="16"/>
        </w:rPr>
        <w:t>StartMenu              C:\Users\user\AppData\Roaming\Microsoft\Windows\Start Menu</w:t>
      </w:r>
    </w:p>
    <w:p w:rsidR="00682F36" w:rsidRPr="00682F36" w:rsidRDefault="00682F36" w:rsidP="00682F36">
      <w:pPr>
        <w:pStyle w:val="Example"/>
        <w:rPr>
          <w:sz w:val="16"/>
        </w:rPr>
      </w:pPr>
      <w:r w:rsidRPr="00682F36">
        <w:rPr>
          <w:sz w:val="16"/>
        </w:rPr>
        <w:t>MyMusic                C:\Users\user\Music</w:t>
      </w:r>
    </w:p>
    <w:p w:rsidR="00682F36" w:rsidRPr="00682F36" w:rsidRDefault="00682F36" w:rsidP="00682F36">
      <w:pPr>
        <w:pStyle w:val="Example"/>
        <w:rPr>
          <w:sz w:val="16"/>
        </w:rPr>
      </w:pPr>
      <w:r w:rsidRPr="00682F36">
        <w:rPr>
          <w:sz w:val="16"/>
        </w:rPr>
        <w:t>DesktopDirectory       C:\Users\user\Desktop</w:t>
      </w:r>
    </w:p>
    <w:p w:rsidR="00682F36" w:rsidRPr="00682F36" w:rsidRDefault="00682F36" w:rsidP="00682F36">
      <w:pPr>
        <w:pStyle w:val="Example"/>
        <w:rPr>
          <w:sz w:val="16"/>
        </w:rPr>
      </w:pPr>
      <w:r w:rsidRPr="00682F36">
        <w:rPr>
          <w:sz w:val="16"/>
        </w:rPr>
        <w:t xml:space="preserve">MyComputer                            </w:t>
      </w:r>
    </w:p>
    <w:p w:rsidR="00682F36" w:rsidRPr="00682F36" w:rsidRDefault="00682F36" w:rsidP="00682F36">
      <w:pPr>
        <w:pStyle w:val="Example"/>
        <w:rPr>
          <w:sz w:val="16"/>
        </w:rPr>
      </w:pPr>
      <w:r w:rsidRPr="00682F36">
        <w:rPr>
          <w:sz w:val="16"/>
        </w:rPr>
        <w:t>Templates              C:\Users\user\AppData\Roaming\Microsoft\Windows\Templates</w:t>
      </w:r>
    </w:p>
    <w:p w:rsidR="00682F36" w:rsidRPr="00682F36" w:rsidRDefault="00682F36" w:rsidP="00682F36">
      <w:pPr>
        <w:pStyle w:val="Example"/>
        <w:rPr>
          <w:sz w:val="16"/>
        </w:rPr>
      </w:pPr>
      <w:r w:rsidRPr="00682F36">
        <w:rPr>
          <w:sz w:val="16"/>
        </w:rPr>
        <w:t>ApplicationData        C:\Users\user\AppData\Roaming</w:t>
      </w:r>
    </w:p>
    <w:p w:rsidR="00682F36" w:rsidRPr="00682F36" w:rsidRDefault="00682F36" w:rsidP="00682F36">
      <w:pPr>
        <w:pStyle w:val="Example"/>
        <w:rPr>
          <w:sz w:val="16"/>
        </w:rPr>
      </w:pPr>
      <w:r w:rsidRPr="00682F36">
        <w:rPr>
          <w:sz w:val="16"/>
        </w:rPr>
        <w:t>LocalApplicationData   C:\Users\user\AppData\Local</w:t>
      </w:r>
    </w:p>
    <w:p w:rsidR="00682F36" w:rsidRPr="00682F36" w:rsidRDefault="00682F36" w:rsidP="00682F36">
      <w:pPr>
        <w:pStyle w:val="Example"/>
        <w:rPr>
          <w:sz w:val="16"/>
        </w:rPr>
      </w:pPr>
      <w:r w:rsidRPr="00682F36">
        <w:rPr>
          <w:sz w:val="16"/>
        </w:rPr>
        <w:lastRenderedPageBreak/>
        <w:t>InternetCache          C:\Users\user\AppData\Local\Microsoft\Windows\Temporary Internet Files</w:t>
      </w:r>
    </w:p>
    <w:p w:rsidR="00682F36" w:rsidRPr="00682F36" w:rsidRDefault="00682F36" w:rsidP="00682F36">
      <w:pPr>
        <w:pStyle w:val="Example"/>
        <w:rPr>
          <w:sz w:val="16"/>
        </w:rPr>
      </w:pPr>
      <w:r w:rsidRPr="00682F36">
        <w:rPr>
          <w:sz w:val="16"/>
        </w:rPr>
        <w:t>Cookies                C:\Users\user\AppData\Roaming\Microsoft\Windows\Cookies</w:t>
      </w:r>
    </w:p>
    <w:p w:rsidR="00682F36" w:rsidRPr="00682F36" w:rsidRDefault="00682F36" w:rsidP="00682F36">
      <w:pPr>
        <w:pStyle w:val="Example"/>
        <w:rPr>
          <w:sz w:val="16"/>
        </w:rPr>
      </w:pPr>
      <w:r w:rsidRPr="00682F36">
        <w:rPr>
          <w:sz w:val="16"/>
        </w:rPr>
        <w:t>History                C:\Users\user\AppData\Local\Microsoft\Windows\History</w:t>
      </w:r>
    </w:p>
    <w:p w:rsidR="00682F36" w:rsidRPr="00682F36" w:rsidRDefault="00682F36" w:rsidP="00682F36">
      <w:pPr>
        <w:pStyle w:val="Example"/>
        <w:rPr>
          <w:sz w:val="16"/>
        </w:rPr>
      </w:pPr>
      <w:r w:rsidRPr="00682F36">
        <w:rPr>
          <w:sz w:val="16"/>
        </w:rPr>
        <w:t xml:space="preserve">CommonApplicationData  C:\ProgramData </w:t>
      </w:r>
    </w:p>
    <w:p w:rsidR="00682F36" w:rsidRPr="00682F36" w:rsidRDefault="00682F36" w:rsidP="00682F36">
      <w:pPr>
        <w:pStyle w:val="Example"/>
        <w:rPr>
          <w:sz w:val="16"/>
        </w:rPr>
      </w:pPr>
      <w:r w:rsidRPr="00682F36">
        <w:rPr>
          <w:sz w:val="16"/>
        </w:rPr>
        <w:t>System                 C:\WINDOWS\system32</w:t>
      </w:r>
    </w:p>
    <w:p w:rsidR="00682F36" w:rsidRPr="00682F36" w:rsidRDefault="00682F36" w:rsidP="00682F36">
      <w:pPr>
        <w:pStyle w:val="Example"/>
        <w:rPr>
          <w:sz w:val="16"/>
        </w:rPr>
      </w:pPr>
      <w:r w:rsidRPr="00682F36">
        <w:rPr>
          <w:sz w:val="16"/>
        </w:rPr>
        <w:t>ProgramFiles           C:\Program Files</w:t>
      </w:r>
    </w:p>
    <w:p w:rsidR="00682F36" w:rsidRPr="00682F36" w:rsidRDefault="00682F36" w:rsidP="00682F36">
      <w:pPr>
        <w:pStyle w:val="Example"/>
        <w:rPr>
          <w:sz w:val="16"/>
        </w:rPr>
      </w:pPr>
      <w:r w:rsidRPr="00682F36">
        <w:rPr>
          <w:sz w:val="16"/>
        </w:rPr>
        <w:t>MyPictures             C:\Users\user\Pictures</w:t>
      </w:r>
    </w:p>
    <w:p w:rsidR="00682F36" w:rsidRPr="00682F36" w:rsidRDefault="00682F36" w:rsidP="00682F36">
      <w:pPr>
        <w:pStyle w:val="Example"/>
        <w:rPr>
          <w:sz w:val="16"/>
        </w:rPr>
      </w:pPr>
      <w:r w:rsidRPr="00682F36">
        <w:rPr>
          <w:sz w:val="16"/>
        </w:rPr>
        <w:t>CommonProgramFiles     C:\Program Files\Common Files</w:t>
      </w:r>
    </w:p>
    <w:p w:rsidR="00682F36" w:rsidRPr="006E5DF6" w:rsidRDefault="00682F36" w:rsidP="006E5DF6"/>
    <w:p w:rsidR="001A2046" w:rsidRDefault="001A2046" w:rsidP="001A2046">
      <w:pPr>
        <w:pStyle w:val="Heading2"/>
      </w:pPr>
      <w:bookmarkStart w:id="50" w:name="_Toc366017003"/>
      <w:r>
        <w:t>#csharp</w:t>
      </w:r>
      <w:bookmarkEnd w:id="50"/>
    </w:p>
    <w:p w:rsidR="00E12818" w:rsidRDefault="00E12818" w:rsidP="00E12818">
      <w:pPr>
        <w:rPr>
          <w:rStyle w:val="Code"/>
          <w:i/>
        </w:rPr>
      </w:pPr>
      <w:r>
        <w:t xml:space="preserve">Syntax: </w:t>
      </w:r>
      <w:r w:rsidRPr="00626017">
        <w:rPr>
          <w:rStyle w:val="Code"/>
        </w:rPr>
        <w:t>#</w:t>
      </w:r>
      <w:r>
        <w:rPr>
          <w:rStyle w:val="Code"/>
        </w:rPr>
        <w:t>csharp</w:t>
      </w:r>
      <w:r w:rsidRPr="00626017">
        <w:rPr>
          <w:rStyle w:val="Code"/>
        </w:rPr>
        <w:t xml:space="preserve"> </w:t>
      </w:r>
      <w:r>
        <w:rPr>
          <w:rStyle w:val="Code"/>
          <w:i/>
        </w:rPr>
        <w:t>macro</w:t>
      </w:r>
      <w:r>
        <w:rPr>
          <w:rStyle w:val="Code"/>
          <w:i/>
        </w:rPr>
        <w:br/>
      </w:r>
      <w:r>
        <w:rPr>
          <w:rStyle w:val="Code"/>
          <w:i/>
        </w:rPr>
        <w:tab/>
        <w:t>…C# code returning a string…</w:t>
      </w:r>
      <w:r>
        <w:rPr>
          <w:rStyle w:val="Code"/>
          <w:i/>
        </w:rPr>
        <w:br/>
      </w:r>
      <w:r>
        <w:rPr>
          <w:rStyle w:val="Code"/>
          <w:i/>
        </w:rPr>
        <w:tab/>
      </w:r>
      <w:r w:rsidRPr="00E12818">
        <w:rPr>
          <w:rStyle w:val="Code"/>
        </w:rPr>
        <w:t>#end</w:t>
      </w:r>
    </w:p>
    <w:p w:rsidR="00E12818" w:rsidRDefault="00E12818" w:rsidP="001A2046">
      <w:r>
        <w:t>Compiles C# source code in the here-text as a body of a method and then invokes that method. The return value of the method must be a string.</w:t>
      </w:r>
      <w:r w:rsidR="00D43D9E">
        <w:t xml:space="preserve"> The body can contain macros, see </w:t>
      </w:r>
      <w:r w:rsidR="00D43D9E" w:rsidRPr="00D43D9E">
        <w:rPr>
          <w:rStyle w:val="ExampleChar"/>
        </w:rPr>
        <w:t>`method`</w:t>
      </w:r>
      <w:r w:rsidR="00D43D9E">
        <w:t xml:space="preserve"> in the example below.</w:t>
      </w:r>
    </w:p>
    <w:p w:rsidR="00D43D9E" w:rsidRDefault="00D43D9E" w:rsidP="00D43D9E">
      <w:pPr>
        <w:pStyle w:val="Example"/>
      </w:pPr>
      <w:r>
        <w:t>#put method=Now</w:t>
      </w:r>
    </w:p>
    <w:p w:rsidR="00D43D9E" w:rsidRDefault="00D43D9E" w:rsidP="00D43D9E">
      <w:pPr>
        <w:pStyle w:val="Example"/>
      </w:pPr>
    </w:p>
    <w:p w:rsidR="00D43D9E" w:rsidRDefault="00D43D9E" w:rsidP="00D43D9E">
      <w:pPr>
        <w:pStyle w:val="Example"/>
      </w:pPr>
      <w:r>
        <w:t>#csharp a</w:t>
      </w:r>
    </w:p>
    <w:p w:rsidR="00D43D9E" w:rsidRDefault="00D43D9E" w:rsidP="00D43D9E">
      <w:pPr>
        <w:pStyle w:val="Example"/>
      </w:pPr>
      <w:r>
        <w:t>var dt = DateTime.`method` + TimeSpan.FromDays(-7.0);</w:t>
      </w:r>
    </w:p>
    <w:p w:rsidR="00D43D9E" w:rsidRDefault="00D43D9E" w:rsidP="00D43D9E">
      <w:pPr>
        <w:pStyle w:val="Example"/>
      </w:pPr>
      <w:r>
        <w:t>return dt.ToString("dddd dd/MM HH:mm");</w:t>
      </w:r>
    </w:p>
    <w:p w:rsidR="00E12818" w:rsidRDefault="00D43D9E" w:rsidP="00D43D9E">
      <w:pPr>
        <w:pStyle w:val="Example"/>
      </w:pPr>
      <w:r>
        <w:t>#end</w:t>
      </w:r>
    </w:p>
    <w:p w:rsidR="00E12818" w:rsidRDefault="00E12818" w:rsidP="00E12818">
      <w:pPr>
        <w:pStyle w:val="Example"/>
      </w:pPr>
      <w:r>
        <w:t>#info `a`</w:t>
      </w:r>
    </w:p>
    <w:p w:rsidR="00E12818" w:rsidRDefault="00E12818" w:rsidP="00E12818">
      <w:pPr>
        <w:pStyle w:val="Example"/>
      </w:pPr>
    </w:p>
    <w:p w:rsidR="00E12818" w:rsidRDefault="00E12818" w:rsidP="00E12818">
      <w:r w:rsidRPr="00E12818">
        <w:t>Result</w:t>
      </w:r>
      <w:r>
        <w:t>, e.g.</w:t>
      </w:r>
    </w:p>
    <w:p w:rsidR="001A2046" w:rsidRDefault="00E12818" w:rsidP="00E12818">
      <w:pPr>
        <w:pStyle w:val="Example"/>
      </w:pPr>
      <w:r>
        <w:t>@info Tuesday 27/08 20:49</w:t>
      </w:r>
    </w:p>
    <w:p w:rsidR="007F47D2" w:rsidRDefault="007F47D2" w:rsidP="00E12818">
      <w:pPr>
        <w:pStyle w:val="Example"/>
      </w:pPr>
    </w:p>
    <w:p w:rsidR="007F47D2" w:rsidRDefault="007F47D2" w:rsidP="007F47D2">
      <w:r w:rsidRPr="007F47D2">
        <w:t xml:space="preserve">The </w:t>
      </w:r>
      <w:r>
        <w:t>here-text is inserted into this code before compilation:</w:t>
      </w:r>
    </w:p>
    <w:p w:rsidR="007F47D2" w:rsidRPr="007F47D2" w:rsidRDefault="007F47D2" w:rsidP="007F47D2">
      <w:pPr>
        <w:spacing w:after="0"/>
        <w:rPr>
          <w:rStyle w:val="Code"/>
        </w:rPr>
      </w:pPr>
      <w:r w:rsidRPr="007F47D2">
        <w:rPr>
          <w:rStyle w:val="Code"/>
        </w:rPr>
        <w:t xml:space="preserve">using System; </w:t>
      </w:r>
    </w:p>
    <w:p w:rsidR="007F47D2" w:rsidRPr="007F47D2" w:rsidRDefault="007F47D2" w:rsidP="007F47D2">
      <w:pPr>
        <w:spacing w:after="0"/>
        <w:rPr>
          <w:rStyle w:val="Code"/>
        </w:rPr>
      </w:pPr>
      <w:r w:rsidRPr="007F47D2">
        <w:rPr>
          <w:rStyle w:val="Code"/>
        </w:rPr>
        <w:t xml:space="preserve">using System.Collections.Generic; </w:t>
      </w:r>
    </w:p>
    <w:p w:rsidR="007F47D2" w:rsidRPr="007F47D2" w:rsidRDefault="007F47D2" w:rsidP="007F47D2">
      <w:pPr>
        <w:spacing w:after="0"/>
        <w:rPr>
          <w:rStyle w:val="Code"/>
        </w:rPr>
      </w:pPr>
      <w:r w:rsidRPr="007F47D2">
        <w:rPr>
          <w:rStyle w:val="Code"/>
        </w:rPr>
        <w:t xml:space="preserve">using System.Linq; </w:t>
      </w:r>
    </w:p>
    <w:p w:rsidR="007F47D2" w:rsidRPr="007F47D2" w:rsidRDefault="007F47D2" w:rsidP="007F47D2">
      <w:pPr>
        <w:spacing w:after="0"/>
        <w:rPr>
          <w:rStyle w:val="Code"/>
        </w:rPr>
      </w:pPr>
      <w:r w:rsidRPr="007F47D2">
        <w:rPr>
          <w:rStyle w:val="Code"/>
        </w:rPr>
        <w:t xml:space="preserve">using System.Text; </w:t>
      </w:r>
    </w:p>
    <w:p w:rsidR="007F47D2" w:rsidRPr="007F47D2" w:rsidRDefault="007F47D2" w:rsidP="007F47D2">
      <w:pPr>
        <w:spacing w:after="0"/>
        <w:rPr>
          <w:rStyle w:val="Code"/>
        </w:rPr>
      </w:pPr>
      <w:r w:rsidRPr="007F47D2">
        <w:rPr>
          <w:rStyle w:val="Code"/>
        </w:rPr>
        <w:t xml:space="preserve">public class Program  </w:t>
      </w:r>
    </w:p>
    <w:p w:rsidR="007F47D2" w:rsidRPr="007F47D2" w:rsidRDefault="007F47D2" w:rsidP="007F47D2">
      <w:pPr>
        <w:spacing w:after="0"/>
        <w:rPr>
          <w:rStyle w:val="Code"/>
        </w:rPr>
      </w:pPr>
      <w:r w:rsidRPr="007F47D2">
        <w:rPr>
          <w:rStyle w:val="Code"/>
        </w:rPr>
        <w:t xml:space="preserve">{ </w:t>
      </w:r>
    </w:p>
    <w:p w:rsidR="007F47D2" w:rsidRPr="007F47D2" w:rsidRDefault="007F47D2" w:rsidP="007F47D2">
      <w:pPr>
        <w:spacing w:after="0"/>
        <w:rPr>
          <w:rStyle w:val="Code"/>
        </w:rPr>
      </w:pPr>
      <w:r w:rsidRPr="007F47D2">
        <w:rPr>
          <w:rStyle w:val="Code"/>
        </w:rPr>
        <w:tab/>
        <w:t xml:space="preserve">public static void Main(string[] args) {} </w:t>
      </w:r>
    </w:p>
    <w:p w:rsidR="007F47D2" w:rsidRPr="007F47D2" w:rsidRDefault="007F47D2" w:rsidP="007F47D2">
      <w:pPr>
        <w:spacing w:after="0"/>
        <w:rPr>
          <w:rStyle w:val="Code"/>
        </w:rPr>
      </w:pPr>
      <w:r w:rsidRPr="007F47D2">
        <w:rPr>
          <w:rStyle w:val="Code"/>
        </w:rPr>
        <w:tab/>
        <w:t xml:space="preserve">public static string Get() </w:t>
      </w:r>
    </w:p>
    <w:p w:rsidR="007F47D2" w:rsidRPr="007F47D2" w:rsidRDefault="007F47D2" w:rsidP="007F47D2">
      <w:pPr>
        <w:spacing w:after="0"/>
        <w:rPr>
          <w:rStyle w:val="Code"/>
        </w:rPr>
      </w:pPr>
      <w:r w:rsidRPr="007F47D2">
        <w:rPr>
          <w:rStyle w:val="Code"/>
        </w:rPr>
        <w:tab/>
        <w:t xml:space="preserve">{ </w:t>
      </w:r>
    </w:p>
    <w:p w:rsidR="007F47D2" w:rsidRPr="007F47D2" w:rsidRDefault="007F47D2" w:rsidP="007F47D2">
      <w:pPr>
        <w:spacing w:after="0"/>
      </w:pPr>
      <w:r w:rsidRPr="007F47D2">
        <w:t>&lt;&lt;here-text&gt;&gt;</w:t>
      </w:r>
    </w:p>
    <w:p w:rsidR="007F47D2" w:rsidRPr="007F47D2" w:rsidRDefault="007F47D2" w:rsidP="007F47D2">
      <w:pPr>
        <w:spacing w:after="0"/>
        <w:rPr>
          <w:rStyle w:val="Code"/>
        </w:rPr>
      </w:pPr>
      <w:r w:rsidRPr="007F47D2">
        <w:rPr>
          <w:rStyle w:val="Code"/>
        </w:rPr>
        <w:tab/>
        <w:t xml:space="preserve">} </w:t>
      </w:r>
    </w:p>
    <w:p w:rsidR="007F47D2" w:rsidRDefault="007F47D2" w:rsidP="007F47D2">
      <w:pPr>
        <w:spacing w:after="0"/>
        <w:rPr>
          <w:rStyle w:val="Code"/>
        </w:rPr>
      </w:pPr>
      <w:r w:rsidRPr="007F47D2">
        <w:rPr>
          <w:rStyle w:val="Code"/>
        </w:rPr>
        <w:t>};</w:t>
      </w:r>
    </w:p>
    <w:p w:rsidR="007F47D2" w:rsidRDefault="007F47D2" w:rsidP="007F47D2">
      <w:pPr>
        <w:spacing w:after="0"/>
      </w:pPr>
    </w:p>
    <w:p w:rsidR="007F47D2" w:rsidRDefault="007F47D2" w:rsidP="007F47D2">
      <w:pPr>
        <w:spacing w:after="0"/>
      </w:pPr>
      <w:r>
        <w:t>The Get() method is then called through reflection. Make sure to include namespaces in the types if they not found in the ones provided in the 'using' section above. You an only use code in the basic library.</w:t>
      </w:r>
    </w:p>
    <w:p w:rsidR="008A2144" w:rsidRPr="007F47D2" w:rsidRDefault="008A2144" w:rsidP="007F47D2">
      <w:pPr>
        <w:spacing w:after="0"/>
      </w:pPr>
    </w:p>
    <w:p w:rsidR="008A2144" w:rsidRDefault="008A2144" w:rsidP="00925AFA">
      <w:pPr>
        <w:pStyle w:val="Heading2"/>
      </w:pPr>
      <w:bookmarkStart w:id="51" w:name="_Toc366017004"/>
      <w:r>
        <w:lastRenderedPageBreak/>
        <w:t>#git</w:t>
      </w:r>
      <w:bookmarkEnd w:id="51"/>
    </w:p>
    <w:p w:rsidR="00CC2E28" w:rsidRPr="00CC2E28" w:rsidRDefault="00CC2E28" w:rsidP="00CC2E28">
      <w:r>
        <w:t>Source control</w:t>
      </w:r>
    </w:p>
    <w:p w:rsidR="008A2144" w:rsidRDefault="008A2144" w:rsidP="008A2144">
      <w:r w:rsidRPr="004E330B">
        <w:rPr>
          <w:highlight w:val="yellow"/>
        </w:rPr>
        <w:t>(to do)</w:t>
      </w:r>
    </w:p>
    <w:p w:rsidR="00925AFA" w:rsidRDefault="00925AFA" w:rsidP="00925AFA">
      <w:pPr>
        <w:pStyle w:val="Heading2"/>
      </w:pPr>
      <w:bookmarkStart w:id="52" w:name="_Toc366017005"/>
      <w:r>
        <w:t>#recipe</w:t>
      </w:r>
      <w:r w:rsidR="00D43D9E">
        <w:t xml:space="preserve"> (alias ##)</w:t>
      </w:r>
      <w:bookmarkEnd w:id="52"/>
    </w:p>
    <w:p w:rsidR="00973853" w:rsidRDefault="00925AFA" w:rsidP="00973853">
      <w:pPr>
        <w:spacing w:after="0"/>
        <w:rPr>
          <w:rStyle w:val="Code"/>
          <w:i/>
        </w:rPr>
      </w:pPr>
      <w:r>
        <w:t xml:space="preserve">Syntax: </w:t>
      </w:r>
      <w:r w:rsidRPr="00626017">
        <w:rPr>
          <w:rStyle w:val="Code"/>
        </w:rPr>
        <w:t>#</w:t>
      </w:r>
      <w:r>
        <w:rPr>
          <w:rStyle w:val="Code"/>
        </w:rPr>
        <w:t>recipe</w:t>
      </w:r>
      <w:r w:rsidRPr="00626017">
        <w:rPr>
          <w:rStyle w:val="Code"/>
        </w:rPr>
        <w:t xml:space="preserve"> </w:t>
      </w:r>
      <w:r>
        <w:rPr>
          <w:rStyle w:val="Code"/>
          <w:i/>
        </w:rPr>
        <w:t>path</w:t>
      </w:r>
    </w:p>
    <w:p w:rsidR="00973853" w:rsidRDefault="00973853" w:rsidP="00973853">
      <w:pPr>
        <w:spacing w:after="0"/>
        <w:rPr>
          <w:rStyle w:val="Code"/>
          <w:i/>
        </w:rPr>
      </w:pPr>
      <w:r>
        <w:t xml:space="preserve">Syntax: </w:t>
      </w:r>
      <w:r w:rsidRPr="00626017">
        <w:rPr>
          <w:rStyle w:val="Code"/>
        </w:rPr>
        <w:t>#</w:t>
      </w:r>
      <w:r>
        <w:rPr>
          <w:rStyle w:val="Code"/>
        </w:rPr>
        <w:t>recipe</w:t>
      </w:r>
      <w:r w:rsidRPr="00626017">
        <w:rPr>
          <w:rStyle w:val="Code"/>
        </w:rPr>
        <w:t xml:space="preserve"> </w:t>
      </w:r>
      <w:r w:rsidRPr="00973853">
        <w:rPr>
          <w:rStyle w:val="Code"/>
          <w:i/>
        </w:rPr>
        <w:t>retval</w:t>
      </w:r>
      <w:r>
        <w:rPr>
          <w:rStyle w:val="Code"/>
        </w:rPr>
        <w:t>=</w:t>
      </w:r>
      <w:r>
        <w:rPr>
          <w:rStyle w:val="Code"/>
          <w:i/>
        </w:rPr>
        <w:t>path</w:t>
      </w:r>
      <w:r>
        <w:rPr>
          <w:rStyle w:val="Code"/>
          <w:i/>
        </w:rPr>
        <w:br/>
      </w:r>
      <w:r w:rsidR="003F1EBE">
        <w:rPr>
          <w:rStyle w:val="Code"/>
          <w:i/>
        </w:rPr>
        <w:br/>
      </w:r>
      <w:r w:rsidR="003F1EBE">
        <w:t xml:space="preserve">Syntax: </w:t>
      </w:r>
      <w:r w:rsidR="003F1EBE" w:rsidRPr="00626017">
        <w:rPr>
          <w:rStyle w:val="Code"/>
        </w:rPr>
        <w:t>#</w:t>
      </w:r>
      <w:r w:rsidR="003F1EBE">
        <w:rPr>
          <w:rStyle w:val="Code"/>
        </w:rPr>
        <w:t>recipe</w:t>
      </w:r>
      <w:r w:rsidR="003F1EBE" w:rsidRPr="00626017">
        <w:rPr>
          <w:rStyle w:val="Code"/>
        </w:rPr>
        <w:t xml:space="preserve"> </w:t>
      </w:r>
      <w:r w:rsidR="003F1EBE">
        <w:rPr>
          <w:rStyle w:val="Code"/>
          <w:i/>
        </w:rPr>
        <w:t>macro</w:t>
      </w:r>
    </w:p>
    <w:p w:rsidR="00973853" w:rsidRPr="00973853" w:rsidRDefault="00973853" w:rsidP="00973853">
      <w:pPr>
        <w:spacing w:after="0"/>
        <w:rPr>
          <w:rStyle w:val="Code"/>
          <w:i/>
        </w:rPr>
      </w:pPr>
      <w:r>
        <w:t xml:space="preserve">Syntax: </w:t>
      </w:r>
      <w:r w:rsidRPr="00626017">
        <w:rPr>
          <w:rStyle w:val="Code"/>
        </w:rPr>
        <w:t>#</w:t>
      </w:r>
      <w:r>
        <w:rPr>
          <w:rStyle w:val="Code"/>
        </w:rPr>
        <w:t>recipe</w:t>
      </w:r>
      <w:r w:rsidRPr="00626017">
        <w:rPr>
          <w:rStyle w:val="Code"/>
        </w:rPr>
        <w:t xml:space="preserve"> </w:t>
      </w:r>
      <w:r w:rsidRPr="00973853">
        <w:rPr>
          <w:rStyle w:val="Code"/>
          <w:i/>
        </w:rPr>
        <w:t>retval</w:t>
      </w:r>
      <w:r>
        <w:rPr>
          <w:rStyle w:val="Code"/>
        </w:rPr>
        <w:t>=</w:t>
      </w:r>
      <w:r>
        <w:rPr>
          <w:rStyle w:val="Code"/>
          <w:i/>
        </w:rPr>
        <w:t>macro</w:t>
      </w:r>
      <w:r>
        <w:rPr>
          <w:rStyle w:val="Code"/>
          <w:i/>
        </w:rPr>
        <w:br/>
      </w:r>
    </w:p>
    <w:p w:rsidR="00973853" w:rsidRDefault="00925AFA" w:rsidP="00973853">
      <w:pPr>
        <w:spacing w:after="0"/>
      </w:pPr>
      <w:r w:rsidRPr="00925AFA">
        <w:t xml:space="preserve">This </w:t>
      </w:r>
      <w:r>
        <w:t>will execute a (sub)recipe located at the given path</w:t>
      </w:r>
      <w:r w:rsidR="003F1EBE">
        <w:t xml:space="preserve"> or contained in the given macro</w:t>
      </w:r>
      <w:r>
        <w:t>. The current dict</w:t>
      </w:r>
      <w:r w:rsidR="003F1EBE">
        <w:t>ionary of macros is used with the</w:t>
      </w:r>
      <w:r>
        <w:t xml:space="preserve"> </w:t>
      </w:r>
      <w:r w:rsidR="003F1EBE">
        <w:t>sub</w:t>
      </w:r>
      <w:r>
        <w:t xml:space="preserve">recipe. The </w:t>
      </w:r>
      <w:r w:rsidR="003F1EBE">
        <w:t>sub</w:t>
      </w:r>
      <w:r>
        <w:t>rec</w:t>
      </w:r>
      <w:r w:rsidR="003F1EBE">
        <w:t>ipe can alter the dictionary; these changes will be available to the calling recipe.  Multiple levels of recipe calls are allowed, but the system does not allow direct or indirect recursion.</w:t>
      </w:r>
      <w:r w:rsidR="00973853">
        <w:t xml:space="preserve"> </w:t>
      </w:r>
    </w:p>
    <w:p w:rsidR="00973853" w:rsidRDefault="00973853" w:rsidP="00973853">
      <w:pPr>
        <w:spacing w:after="0"/>
      </w:pPr>
    </w:p>
    <w:p w:rsidR="00925AFA" w:rsidRPr="00925AFA" w:rsidRDefault="00973853" w:rsidP="00973853">
      <w:pPr>
        <w:spacing w:after="0"/>
      </w:pPr>
      <w:r>
        <w:t>The subrecipe can contain #return statements that returns a value that can be assigned to a macro to the left of the equals sign. Alternatively the subrecipe can just add an entry to the dictionary that is retrieved by the calling recipe after the #recipe command. See below.</w:t>
      </w:r>
    </w:p>
    <w:p w:rsidR="0078187E" w:rsidRDefault="0078187E" w:rsidP="0078187E">
      <w:pPr>
        <w:pStyle w:val="Heading2"/>
      </w:pPr>
      <w:bookmarkStart w:id="53" w:name="_Toc366017006"/>
      <w:r>
        <w:t>#return</w:t>
      </w:r>
      <w:bookmarkEnd w:id="53"/>
    </w:p>
    <w:p w:rsidR="0078187E" w:rsidRDefault="0078187E" w:rsidP="0078187E">
      <w:pPr>
        <w:spacing w:after="0"/>
        <w:rPr>
          <w:rStyle w:val="Code"/>
        </w:rPr>
      </w:pPr>
      <w:r>
        <w:t xml:space="preserve">Syntax: </w:t>
      </w:r>
      <w:r>
        <w:rPr>
          <w:rStyle w:val="Code"/>
        </w:rPr>
        <w:t>#return</w:t>
      </w:r>
      <w:r>
        <w:rPr>
          <w:rStyle w:val="Code"/>
        </w:rPr>
        <w:br/>
      </w:r>
      <w:r>
        <w:t xml:space="preserve">Syntax: </w:t>
      </w:r>
      <w:r>
        <w:rPr>
          <w:rStyle w:val="Code"/>
        </w:rPr>
        <w:t xml:space="preserve">#return </w:t>
      </w:r>
      <w:r w:rsidRPr="0078187E">
        <w:rPr>
          <w:rStyle w:val="Code"/>
          <w:i/>
        </w:rPr>
        <w:t>text</w:t>
      </w:r>
    </w:p>
    <w:p w:rsidR="0078187E" w:rsidRDefault="0078187E" w:rsidP="0078187E">
      <w:pPr>
        <w:spacing w:after="0"/>
      </w:pPr>
      <w:r>
        <w:t>Returns from a recipe call immediately, optionally passing the text to the caller. When the end of a recipe is reached, #return (without a value) is implicit.</w:t>
      </w:r>
    </w:p>
    <w:p w:rsidR="0078187E" w:rsidRDefault="0078187E" w:rsidP="0078187E">
      <w:pPr>
        <w:spacing w:after="0"/>
      </w:pPr>
    </w:p>
    <w:p w:rsidR="0078187E" w:rsidRDefault="0078187E" w:rsidP="0078187E">
      <w:pPr>
        <w:spacing w:after="0"/>
      </w:pPr>
      <w:r>
        <w:t>Example:</w:t>
      </w:r>
    </w:p>
    <w:p w:rsidR="0078187E" w:rsidRDefault="0078187E" w:rsidP="0078187E">
      <w:pPr>
        <w:pStyle w:val="Example"/>
      </w:pPr>
      <w:r>
        <w:t>#cdata r1</w:t>
      </w:r>
    </w:p>
    <w:p w:rsidR="0078187E" w:rsidRDefault="0078187E" w:rsidP="0078187E">
      <w:pPr>
        <w:pStyle w:val="Example"/>
      </w:pPr>
      <w:r>
        <w:t>#if input ^[Yy]</w:t>
      </w:r>
    </w:p>
    <w:p w:rsidR="0078187E" w:rsidRDefault="0078187E" w:rsidP="0078187E">
      <w:pPr>
        <w:pStyle w:val="Example"/>
      </w:pPr>
      <w:r>
        <w:t>#return yes</w:t>
      </w:r>
    </w:p>
    <w:p w:rsidR="0078187E" w:rsidRDefault="0078187E" w:rsidP="0078187E">
      <w:pPr>
        <w:pStyle w:val="Example"/>
      </w:pPr>
      <w:r>
        <w:t>#endif</w:t>
      </w:r>
    </w:p>
    <w:p w:rsidR="0078187E" w:rsidRDefault="0078187E" w:rsidP="0078187E">
      <w:pPr>
        <w:pStyle w:val="Example"/>
      </w:pPr>
      <w:r>
        <w:t>#return no</w:t>
      </w:r>
    </w:p>
    <w:p w:rsidR="0078187E" w:rsidRDefault="0078187E" w:rsidP="0078187E">
      <w:pPr>
        <w:pStyle w:val="Example"/>
      </w:pPr>
      <w:r>
        <w:t>#end r1</w:t>
      </w:r>
    </w:p>
    <w:p w:rsidR="0078187E" w:rsidRDefault="0078187E" w:rsidP="0078187E">
      <w:pPr>
        <w:pStyle w:val="Example"/>
      </w:pPr>
    </w:p>
    <w:p w:rsidR="0078187E" w:rsidRDefault="0078187E" w:rsidP="0078187E">
      <w:pPr>
        <w:pStyle w:val="Example"/>
      </w:pPr>
      <w:r>
        <w:t>#require input</w:t>
      </w:r>
    </w:p>
    <w:p w:rsidR="0078187E" w:rsidRDefault="0078187E" w:rsidP="0078187E">
      <w:pPr>
        <w:pStyle w:val="Example"/>
      </w:pPr>
      <w:r>
        <w:t>#recipe answer=r1</w:t>
      </w:r>
    </w:p>
    <w:p w:rsidR="0078187E" w:rsidRDefault="0078187E" w:rsidP="0078187E">
      <w:pPr>
        <w:pStyle w:val="Example"/>
      </w:pPr>
      <w:r>
        <w:t>#write `answer`</w:t>
      </w:r>
    </w:p>
    <w:p w:rsidR="0078187E" w:rsidRDefault="0078187E" w:rsidP="0078187E">
      <w:pPr>
        <w:spacing w:after="0"/>
      </w:pPr>
    </w:p>
    <w:p w:rsidR="0078187E" w:rsidRDefault="0078187E" w:rsidP="0078187E">
      <w:pPr>
        <w:spacing w:after="0"/>
        <w:rPr>
          <w:i/>
        </w:rPr>
      </w:pPr>
      <w:r w:rsidRPr="003F1EBE">
        <w:sym w:font="Wingdings" w:char="F076"/>
      </w:r>
      <w:r w:rsidRPr="003F1EBE">
        <w:t xml:space="preserve"> Tip: </w:t>
      </w:r>
      <w:r>
        <w:rPr>
          <w:i/>
        </w:rPr>
        <w:t xml:space="preserve">use return values so you don't have to remember which macro contains the value produced by the recipe. </w:t>
      </w:r>
    </w:p>
    <w:p w:rsidR="00A7403F" w:rsidRDefault="00A7403F" w:rsidP="0078187E">
      <w:pPr>
        <w:spacing w:after="0"/>
        <w:rPr>
          <w:i/>
        </w:rPr>
      </w:pPr>
    </w:p>
    <w:p w:rsidR="00A7403F" w:rsidRDefault="00A7403F" w:rsidP="00A7403F">
      <w:pPr>
        <w:pStyle w:val="Heading2"/>
      </w:pPr>
      <w:bookmarkStart w:id="54" w:name="_Toc366017007"/>
      <w:r>
        <w:lastRenderedPageBreak/>
        <w:t>#stop</w:t>
      </w:r>
      <w:bookmarkEnd w:id="54"/>
    </w:p>
    <w:p w:rsidR="00A7403F" w:rsidRDefault="00A7403F" w:rsidP="00A7403F">
      <w:pPr>
        <w:spacing w:after="0"/>
        <w:rPr>
          <w:rStyle w:val="Code"/>
        </w:rPr>
      </w:pPr>
      <w:r>
        <w:t xml:space="preserve">Syntax: </w:t>
      </w:r>
      <w:r>
        <w:rPr>
          <w:rStyle w:val="Code"/>
        </w:rPr>
        <w:t>#stop</w:t>
      </w:r>
      <w:r>
        <w:rPr>
          <w:rStyle w:val="Code"/>
        </w:rPr>
        <w:br/>
      </w:r>
      <w:r>
        <w:t xml:space="preserve">Syntax: </w:t>
      </w:r>
      <w:r>
        <w:rPr>
          <w:rStyle w:val="Code"/>
        </w:rPr>
        <w:t xml:space="preserve">#stop </w:t>
      </w:r>
      <w:r>
        <w:rPr>
          <w:rStyle w:val="Code"/>
          <w:i/>
        </w:rPr>
        <w:t>macro regex</w:t>
      </w:r>
    </w:p>
    <w:p w:rsidR="00A7403F" w:rsidRDefault="00A7403F" w:rsidP="00A7403F">
      <w:pPr>
        <w:spacing w:after="0"/>
      </w:pPr>
      <w:r>
        <w:t>Stop execution of the whole recipe stack. This is different from a #return, which only returns from execution of the current recipe on the call stack.</w:t>
      </w:r>
    </w:p>
    <w:p w:rsidR="00A7403F" w:rsidRDefault="00A7403F" w:rsidP="00A7403F">
      <w:pPr>
        <w:spacing w:after="0"/>
      </w:pPr>
    </w:p>
    <w:p w:rsidR="00A7403F" w:rsidRDefault="00A7403F" w:rsidP="00A7403F">
      <w:pPr>
        <w:spacing w:after="0"/>
      </w:pPr>
      <w:r>
        <w:t>#stop can be used inside an #if statement to conditionally stop execution, but it is also has a second form that takes the same parameters as #if: a macro name and a regex. If the macro matches the regex, then execution stops.</w:t>
      </w:r>
    </w:p>
    <w:p w:rsidR="00A7403F" w:rsidRDefault="00973853" w:rsidP="00A7403F">
      <w:pPr>
        <w:pStyle w:val="Example"/>
      </w:pPr>
      <w:r>
        <w:t>#if input `rxTrue`</w:t>
      </w:r>
    </w:p>
    <w:p w:rsidR="00A7403F" w:rsidRDefault="00A7403F" w:rsidP="00A7403F">
      <w:pPr>
        <w:pStyle w:val="Example"/>
      </w:pPr>
      <w:r>
        <w:t>#stop</w:t>
      </w:r>
    </w:p>
    <w:p w:rsidR="00A7403F" w:rsidRDefault="00A7403F" w:rsidP="00A7403F">
      <w:pPr>
        <w:pStyle w:val="Example"/>
      </w:pPr>
      <w:r>
        <w:t>#endif</w:t>
      </w:r>
    </w:p>
    <w:p w:rsidR="00A7403F" w:rsidRDefault="00A7403F" w:rsidP="00A7403F">
      <w:pPr>
        <w:spacing w:after="0"/>
      </w:pPr>
    </w:p>
    <w:p w:rsidR="00A7403F" w:rsidRDefault="00A7403F" w:rsidP="00A7403F">
      <w:pPr>
        <w:spacing w:after="0"/>
      </w:pPr>
      <w:r>
        <w:t>is functionally the same as</w:t>
      </w:r>
    </w:p>
    <w:p w:rsidR="00A7403F" w:rsidRDefault="00A7403F" w:rsidP="00A7403F">
      <w:pPr>
        <w:spacing w:after="0"/>
      </w:pPr>
    </w:p>
    <w:p w:rsidR="00A7403F" w:rsidRDefault="00973853" w:rsidP="00A7403F">
      <w:pPr>
        <w:pStyle w:val="Example"/>
      </w:pPr>
      <w:r>
        <w:t>#stop input `rxTrue`</w:t>
      </w:r>
    </w:p>
    <w:p w:rsidR="00712184" w:rsidRPr="00A7403F" w:rsidRDefault="00712184" w:rsidP="00A7403F">
      <w:r>
        <w:t>There is no form for a negated match, so in that case #ifnot has to be used.</w:t>
      </w:r>
    </w:p>
    <w:p w:rsidR="00F65A4C" w:rsidRDefault="00F65A4C" w:rsidP="00F65A4C">
      <w:pPr>
        <w:pStyle w:val="Heading2"/>
      </w:pPr>
      <w:bookmarkStart w:id="55" w:name="_Toc366017008"/>
      <w:r>
        <w:t>#iter</w:t>
      </w:r>
      <w:r w:rsidR="00CC2E28">
        <w:t>, #iter .. #next</w:t>
      </w:r>
      <w:bookmarkEnd w:id="55"/>
    </w:p>
    <w:p w:rsidR="008A2144" w:rsidRDefault="00F65A4C" w:rsidP="008A2144">
      <w:pPr>
        <w:spacing w:after="0"/>
        <w:rPr>
          <w:rStyle w:val="Code"/>
          <w:i/>
        </w:rPr>
      </w:pPr>
      <w:r>
        <w:t xml:space="preserve">Syntax: </w:t>
      </w:r>
      <w:r>
        <w:rPr>
          <w:rStyle w:val="Code"/>
        </w:rPr>
        <w:t>#iter</w:t>
      </w:r>
      <w:r w:rsidRPr="004522CA">
        <w:rPr>
          <w:rStyle w:val="Code"/>
        </w:rPr>
        <w:t xml:space="preserve"> </w:t>
      </w:r>
      <w:r>
        <w:rPr>
          <w:rStyle w:val="Code"/>
          <w:i/>
        </w:rPr>
        <w:t>list_macro recipe_macro</w:t>
      </w:r>
    </w:p>
    <w:p w:rsidR="008A2144" w:rsidRPr="008A2144" w:rsidRDefault="008A2144" w:rsidP="008A2144">
      <w:pPr>
        <w:spacing w:after="0"/>
        <w:rPr>
          <w:rStyle w:val="Code"/>
          <w:i/>
        </w:rPr>
      </w:pPr>
      <w:r>
        <w:t xml:space="preserve">Syntax: </w:t>
      </w:r>
      <w:r>
        <w:rPr>
          <w:rStyle w:val="Code"/>
        </w:rPr>
        <w:t>#iter</w:t>
      </w:r>
      <w:r w:rsidRPr="004522CA">
        <w:rPr>
          <w:rStyle w:val="Code"/>
        </w:rPr>
        <w:t xml:space="preserve"> </w:t>
      </w:r>
      <w:r>
        <w:rPr>
          <w:rStyle w:val="Code"/>
          <w:i/>
        </w:rPr>
        <w:t>list_macro recipe_macro loop_var</w:t>
      </w:r>
    </w:p>
    <w:p w:rsidR="008A2144" w:rsidRDefault="008A2144" w:rsidP="008A2144">
      <w:pPr>
        <w:spacing w:after="0"/>
        <w:rPr>
          <w:rStyle w:val="Code"/>
          <w:i/>
        </w:rPr>
      </w:pPr>
      <w:r>
        <w:t xml:space="preserve">Syntax: </w:t>
      </w:r>
      <w:r>
        <w:rPr>
          <w:rStyle w:val="Code"/>
        </w:rPr>
        <w:t>#iter</w:t>
      </w:r>
      <w:r w:rsidRPr="004522CA">
        <w:rPr>
          <w:rStyle w:val="Code"/>
        </w:rPr>
        <w:t xml:space="preserve"> </w:t>
      </w:r>
      <w:r>
        <w:rPr>
          <w:rStyle w:val="Code"/>
          <w:i/>
        </w:rPr>
        <w:t>list_macro</w:t>
      </w:r>
      <w:r>
        <w:rPr>
          <w:rStyle w:val="Code"/>
          <w:i/>
        </w:rPr>
        <w:br/>
      </w:r>
      <w:r>
        <w:rPr>
          <w:rStyle w:val="Code"/>
          <w:i/>
        </w:rPr>
        <w:tab/>
        <w:t>… recipe commands containing `_` to represent next line …</w:t>
      </w:r>
      <w:r>
        <w:rPr>
          <w:rStyle w:val="Code"/>
          <w:i/>
        </w:rPr>
        <w:br/>
      </w:r>
      <w:r>
        <w:rPr>
          <w:rStyle w:val="Code"/>
          <w:i/>
        </w:rPr>
        <w:tab/>
      </w:r>
      <w:r>
        <w:rPr>
          <w:rStyle w:val="Code"/>
        </w:rPr>
        <w:t>#next</w:t>
      </w:r>
    </w:p>
    <w:p w:rsidR="00F65A4C" w:rsidRDefault="008A2144" w:rsidP="008A2144">
      <w:pPr>
        <w:spacing w:after="0"/>
      </w:pPr>
      <w:r>
        <w:t xml:space="preserve">This is an iteration construct in three different forms. The </w:t>
      </w:r>
      <w:r w:rsidRPr="008A2144">
        <w:rPr>
          <w:b/>
        </w:rPr>
        <w:t>first form</w:t>
      </w:r>
      <w:r>
        <w:t xml:space="preserve"> </w:t>
      </w:r>
      <w:r w:rsidR="00DA02FC">
        <w:t>has two arguments which are macro names. The second macro must contain a recipe. The command iterates over the lines of text contained in the first macro, assigns them one by one to a macro with the same name (</w:t>
      </w:r>
      <w:r w:rsidR="00DA02FC" w:rsidRPr="00613A86">
        <w:rPr>
          <w:i/>
        </w:rPr>
        <w:t>list_macro</w:t>
      </w:r>
      <w:r w:rsidR="00DA02FC">
        <w:t>) while executing the recipe</w:t>
      </w:r>
      <w:r w:rsidR="00613A86">
        <w:t xml:space="preserve"> for each line. Empty lines are skipped</w:t>
      </w:r>
      <w:r w:rsidR="00DA02FC">
        <w:t>. An example will make this clear:</w:t>
      </w:r>
    </w:p>
    <w:p w:rsidR="00DA02FC" w:rsidRDefault="00DA02FC" w:rsidP="00F65A4C">
      <w:r>
        <w:t xml:space="preserve">The file </w:t>
      </w:r>
      <w:r w:rsidRPr="007F1391">
        <w:rPr>
          <w:i/>
        </w:rPr>
        <w:t>c:\temp\subroutine.txt</w:t>
      </w:r>
      <w:r>
        <w:t xml:space="preserve"> contains:</w:t>
      </w:r>
    </w:p>
    <w:p w:rsidR="00DA02FC" w:rsidRPr="00A7403F" w:rsidRDefault="00DA02FC" w:rsidP="00A7403F">
      <w:pPr>
        <w:pStyle w:val="Example"/>
        <w:rPr>
          <w:rStyle w:val="Code"/>
          <w:color w:val="896FA9"/>
        </w:rPr>
      </w:pPr>
      <w:r w:rsidRPr="00A7403F">
        <w:rPr>
          <w:rStyle w:val="Code"/>
          <w:color w:val="896FA9"/>
        </w:rPr>
        <w:t>#append result</w:t>
      </w:r>
      <w:r w:rsidRPr="00A7403F">
        <w:rPr>
          <w:rStyle w:val="Code"/>
          <w:color w:val="896FA9"/>
        </w:rPr>
        <w:br/>
        <w:t>line `i`</w:t>
      </w:r>
      <w:r w:rsidRPr="00A7403F">
        <w:rPr>
          <w:rStyle w:val="Code"/>
          <w:color w:val="896FA9"/>
        </w:rPr>
        <w:br/>
      </w:r>
      <w:r w:rsidRPr="00A7403F">
        <w:rPr>
          <w:rStyle w:val="Code"/>
          <w:color w:val="896FA9"/>
        </w:rPr>
        <w:br/>
        <w:t>#end</w:t>
      </w:r>
      <w:r w:rsidRPr="00A7403F">
        <w:rPr>
          <w:rStyle w:val="Code"/>
          <w:color w:val="896FA9"/>
        </w:rPr>
        <w:br/>
      </w:r>
      <w:r w:rsidRPr="00A7403F">
        <w:rPr>
          <w:rStyle w:val="Code"/>
          <w:color w:val="896FA9"/>
        </w:rPr>
        <w:br/>
        <w:t>#new c:\temp\file_`i`.txt</w:t>
      </w:r>
      <w:r w:rsidRPr="00A7403F">
        <w:rPr>
          <w:rStyle w:val="Code"/>
          <w:color w:val="896FA9"/>
        </w:rPr>
        <w:br/>
        <w:t>file `i`</w:t>
      </w:r>
      <w:r w:rsidRPr="00A7403F">
        <w:rPr>
          <w:rStyle w:val="Code"/>
          <w:color w:val="896FA9"/>
        </w:rPr>
        <w:br/>
        <w:t>#end</w:t>
      </w:r>
    </w:p>
    <w:p w:rsidR="00CC2E28" w:rsidRDefault="00CC2E28" w:rsidP="00CC2E28"/>
    <w:p w:rsidR="00DA02FC" w:rsidRPr="00CC2E28" w:rsidRDefault="00DA02FC" w:rsidP="00CC2E28">
      <w:r w:rsidRPr="00CC2E28">
        <w:t>We execute this recipe that uses the subroutine recipe:</w:t>
      </w:r>
    </w:p>
    <w:p w:rsidR="00DA02FC" w:rsidRPr="00DA02FC" w:rsidRDefault="00DA02FC" w:rsidP="00CC2E28">
      <w:pPr>
        <w:pStyle w:val="Example"/>
        <w:rPr>
          <w:rStyle w:val="Code"/>
        </w:rPr>
      </w:pPr>
      <w:r w:rsidRPr="00DA02FC">
        <w:rPr>
          <w:rStyle w:val="Code"/>
        </w:rPr>
        <w:t>#put result=</w:t>
      </w:r>
      <w:r w:rsidRPr="00DA02FC">
        <w:rPr>
          <w:rStyle w:val="Code"/>
        </w:rPr>
        <w:br/>
        <w:t>#load rcp1=c:\temp\subroutine.txt</w:t>
      </w:r>
      <w:r>
        <w:rPr>
          <w:rStyle w:val="Code"/>
        </w:rPr>
        <w:br/>
      </w:r>
      <w:r w:rsidRPr="00DA02FC">
        <w:rPr>
          <w:rStyle w:val="Code"/>
        </w:rPr>
        <w:br/>
        <w:t>#put i</w:t>
      </w:r>
      <w:r w:rsidRPr="00DA02FC">
        <w:rPr>
          <w:rStyle w:val="Code"/>
        </w:rPr>
        <w:br/>
      </w:r>
      <w:r w:rsidRPr="00DA02FC">
        <w:rPr>
          <w:rStyle w:val="Code"/>
        </w:rPr>
        <w:lastRenderedPageBreak/>
        <w:t>one</w:t>
      </w:r>
      <w:r w:rsidRPr="00DA02FC">
        <w:rPr>
          <w:rStyle w:val="Code"/>
        </w:rPr>
        <w:br/>
        <w:t>two</w:t>
      </w:r>
      <w:r w:rsidRPr="00DA02FC">
        <w:rPr>
          <w:rStyle w:val="Code"/>
        </w:rPr>
        <w:br/>
        <w:t>three</w:t>
      </w:r>
      <w:r w:rsidRPr="00DA02FC">
        <w:rPr>
          <w:rStyle w:val="Code"/>
        </w:rPr>
        <w:br/>
        <w:t>#end</w:t>
      </w:r>
      <w:r>
        <w:rPr>
          <w:rStyle w:val="Code"/>
        </w:rPr>
        <w:br/>
      </w:r>
      <w:r w:rsidRPr="00DA02FC">
        <w:rPr>
          <w:rStyle w:val="Code"/>
        </w:rPr>
        <w:br/>
        <w:t>#iter i rcp1</w:t>
      </w:r>
      <w:r>
        <w:rPr>
          <w:rStyle w:val="Code"/>
        </w:rPr>
        <w:br/>
      </w:r>
      <w:r w:rsidRPr="00DA02FC">
        <w:rPr>
          <w:rStyle w:val="Code"/>
        </w:rPr>
        <w:br/>
        <w:t>#info `result`</w:t>
      </w:r>
    </w:p>
    <w:p w:rsidR="00DA02FC" w:rsidRDefault="00DA02FC" w:rsidP="00F65A4C">
      <w:r>
        <w:t xml:space="preserve">The main recipe will create an empty “result” macro, loads the subroutine into “rcp1”, creates a list of items called “i”, and then iter will first assign “one” to “i” and invoke the subroutine, then it will assign “two” to “i” and again invoke the subroutine, and finally the same for “three”.  The subroutine will first append the text “line one” to the value of “result” and then create a file </w:t>
      </w:r>
      <w:r w:rsidRPr="00613A86">
        <w:rPr>
          <w:i/>
        </w:rPr>
        <w:t>c:\temp\file_one.txt</w:t>
      </w:r>
      <w:r>
        <w:t xml:space="preserve"> with the contents “file one”</w:t>
      </w:r>
      <w:r w:rsidR="00613A86">
        <w:t xml:space="preserve">, when i=one, then the same for i=two etc. The end result is that three new files have been created and the value of “result” is </w:t>
      </w:r>
    </w:p>
    <w:p w:rsidR="00613A86" w:rsidRPr="00613A86" w:rsidRDefault="00613A86" w:rsidP="00A3189B">
      <w:pPr>
        <w:pStyle w:val="Example"/>
        <w:rPr>
          <w:rStyle w:val="Code"/>
          <w:color w:val="896FA9"/>
        </w:rPr>
      </w:pPr>
      <w:r w:rsidRPr="00613A86">
        <w:rPr>
          <w:rStyle w:val="Code"/>
          <w:color w:val="896FA9"/>
        </w:rPr>
        <w:t>line one</w:t>
      </w:r>
      <w:r w:rsidRPr="00613A86">
        <w:rPr>
          <w:rStyle w:val="Code"/>
          <w:color w:val="896FA9"/>
        </w:rPr>
        <w:br/>
        <w:t>line two</w:t>
      </w:r>
      <w:r w:rsidRPr="00613A86">
        <w:rPr>
          <w:rStyle w:val="Code"/>
          <w:color w:val="896FA9"/>
        </w:rPr>
        <w:br/>
        <w:t>line three</w:t>
      </w:r>
    </w:p>
    <w:p w:rsidR="00F65A4C" w:rsidRDefault="00613A86" w:rsidP="00925AFA">
      <w:r>
        <w:t xml:space="preserve">The blank line before </w:t>
      </w:r>
      <w:r w:rsidRPr="00613A86">
        <w:rPr>
          <w:rStyle w:val="Code"/>
        </w:rPr>
        <w:t>#end</w:t>
      </w:r>
      <w:r>
        <w:t xml:space="preserve"> makes sure a new line is inserted for each time #append is called.</w:t>
      </w:r>
    </w:p>
    <w:p w:rsidR="00613A86" w:rsidRDefault="00613A86" w:rsidP="00925AFA">
      <w:r>
        <w:t xml:space="preserve">After #iter, the macro ‘i’ has been removed from the dictionary, so if the value of i is still needed, then one could assign it first to another macro before using it in the </w:t>
      </w:r>
      <w:r w:rsidRPr="007F1391">
        <w:rPr>
          <w:rStyle w:val="Code"/>
        </w:rPr>
        <w:t>#iter</w:t>
      </w:r>
      <w:r>
        <w:t xml:space="preserve"> command:</w:t>
      </w:r>
    </w:p>
    <w:p w:rsidR="00613A86" w:rsidRPr="00CC2E28" w:rsidRDefault="00613A86" w:rsidP="00CC2E28">
      <w:pPr>
        <w:pStyle w:val="Example"/>
        <w:rPr>
          <w:rStyle w:val="Code"/>
          <w:color w:val="896FA9"/>
        </w:rPr>
      </w:pPr>
      <w:r w:rsidRPr="00CC2E28">
        <w:rPr>
          <w:rStyle w:val="Code"/>
          <w:color w:val="896FA9"/>
        </w:rPr>
        <w:t>#put list</w:t>
      </w:r>
      <w:r w:rsidRPr="00CC2E28">
        <w:rPr>
          <w:rStyle w:val="Code"/>
          <w:color w:val="896FA9"/>
        </w:rPr>
        <w:br/>
        <w:t>one</w:t>
      </w:r>
      <w:r w:rsidRPr="00CC2E28">
        <w:rPr>
          <w:rStyle w:val="Code"/>
          <w:color w:val="896FA9"/>
        </w:rPr>
        <w:br/>
        <w:t>two</w:t>
      </w:r>
      <w:r w:rsidRPr="00CC2E28">
        <w:rPr>
          <w:rStyle w:val="Code"/>
          <w:color w:val="896FA9"/>
        </w:rPr>
        <w:br/>
        <w:t>three</w:t>
      </w:r>
      <w:r w:rsidRPr="00CC2E28">
        <w:rPr>
          <w:rStyle w:val="Code"/>
          <w:color w:val="896FA9"/>
        </w:rPr>
        <w:br/>
        <w:t>#end</w:t>
      </w:r>
      <w:r w:rsidRPr="00CC2E28">
        <w:rPr>
          <w:rStyle w:val="Code"/>
          <w:color w:val="896FA9"/>
        </w:rPr>
        <w:br/>
      </w:r>
      <w:r w:rsidRPr="00CC2E28">
        <w:rPr>
          <w:rStyle w:val="Code"/>
          <w:color w:val="896FA9"/>
        </w:rPr>
        <w:br/>
        <w:t>#putv i list</w:t>
      </w:r>
      <w:r w:rsidRPr="00CC2E28">
        <w:rPr>
          <w:rStyle w:val="Code"/>
          <w:color w:val="896FA9"/>
        </w:rPr>
        <w:br/>
        <w:t>#iter i rcp1</w:t>
      </w:r>
    </w:p>
    <w:p w:rsidR="00613A86" w:rsidRDefault="00613A86" w:rsidP="00925AFA">
      <w:r>
        <w:t xml:space="preserve">The </w:t>
      </w:r>
      <w:r w:rsidRPr="00613A86">
        <w:rPr>
          <w:rStyle w:val="Code"/>
        </w:rPr>
        <w:t>#iter</w:t>
      </w:r>
      <w:r>
        <w:t xml:space="preserve"> command has no form with a recipe path that can be used directly. The recipe has to be loaded into the dictionary for fast repeated execution. Quite often the list of values to use will be in a file. </w:t>
      </w:r>
      <w:r w:rsidRPr="00613A86">
        <w:rPr>
          <w:rStyle w:val="Code"/>
        </w:rPr>
        <w:t>#load</w:t>
      </w:r>
      <w:r>
        <w:t xml:space="preserve"> can be used to load thos</w:t>
      </w:r>
      <w:r w:rsidR="007F1391">
        <w:t xml:space="preserve">e values into memory, or </w:t>
      </w:r>
      <w:r w:rsidR="007F1391" w:rsidRPr="00752D3D">
        <w:rPr>
          <w:rStyle w:val="Code"/>
        </w:rPr>
        <w:t>#find</w:t>
      </w:r>
      <w:r w:rsidR="007F1391">
        <w:t xml:space="preserve"> can be used to extract certain information from a file.</w:t>
      </w:r>
    </w:p>
    <w:p w:rsidR="008A2144" w:rsidRDefault="008A2144" w:rsidP="00925AFA">
      <w:r>
        <w:t xml:space="preserve">The </w:t>
      </w:r>
      <w:r>
        <w:rPr>
          <w:b/>
        </w:rPr>
        <w:t>second form</w:t>
      </w:r>
      <w:r>
        <w:t xml:space="preserve"> makes it unnecessary to assign the list to a loop variable explicitly with #putv. Instead it can just be provided as a third parameter.</w:t>
      </w:r>
    </w:p>
    <w:p w:rsidR="008A2144" w:rsidRDefault="008A2144" w:rsidP="00925AFA">
      <w:r>
        <w:t xml:space="preserve">Instead of </w:t>
      </w:r>
    </w:p>
    <w:p w:rsidR="008A2144" w:rsidRPr="00CC2E28" w:rsidRDefault="008A2144" w:rsidP="00CC2E28">
      <w:pPr>
        <w:pStyle w:val="Example"/>
        <w:rPr>
          <w:rStyle w:val="Code"/>
          <w:color w:val="896FA9"/>
        </w:rPr>
      </w:pPr>
      <w:r w:rsidRPr="00CC2E28">
        <w:rPr>
          <w:rStyle w:val="Code"/>
          <w:color w:val="896FA9"/>
        </w:rPr>
        <w:t>#putv i list</w:t>
      </w:r>
      <w:r w:rsidRPr="00CC2E28">
        <w:rPr>
          <w:rStyle w:val="Code"/>
          <w:color w:val="896FA9"/>
        </w:rPr>
        <w:br/>
        <w:t>#iter i rcp1</w:t>
      </w:r>
    </w:p>
    <w:p w:rsidR="008A2144" w:rsidRDefault="008A2144" w:rsidP="00925AFA">
      <w:r>
        <w:t>one can write</w:t>
      </w:r>
    </w:p>
    <w:p w:rsidR="008A2144" w:rsidRDefault="008A2144" w:rsidP="00CC2E28">
      <w:pPr>
        <w:pStyle w:val="Example"/>
        <w:rPr>
          <w:rStyle w:val="Code"/>
          <w:color w:val="896FA9"/>
        </w:rPr>
      </w:pPr>
      <w:r w:rsidRPr="00CC2E28">
        <w:rPr>
          <w:rStyle w:val="Code"/>
          <w:color w:val="896FA9"/>
        </w:rPr>
        <w:t>#iter list rcp1 i</w:t>
      </w:r>
    </w:p>
    <w:p w:rsidR="00CC2E28" w:rsidRPr="00CC2E28" w:rsidRDefault="00CC2E28" w:rsidP="00CC2E28">
      <w:pPr>
        <w:pStyle w:val="Example"/>
        <w:rPr>
          <w:rStyle w:val="Code"/>
          <w:color w:val="896FA9"/>
        </w:rPr>
      </w:pPr>
    </w:p>
    <w:p w:rsidR="008A2144" w:rsidRDefault="008A2144" w:rsidP="00925AFA">
      <w:r>
        <w:t>After the iterations, list is still valid, but the loop variable i is undefined.</w:t>
      </w:r>
    </w:p>
    <w:p w:rsidR="008A2144" w:rsidRDefault="008A2144" w:rsidP="00925AFA">
      <w:r>
        <w:lastRenderedPageBreak/>
        <w:t xml:space="preserve">The </w:t>
      </w:r>
      <w:r>
        <w:rPr>
          <w:b/>
        </w:rPr>
        <w:t>third form</w:t>
      </w:r>
      <w:r>
        <w:t xml:space="preserve"> contains a recipe in the here text and uses a special macro `_` to represent each line in the list:</w:t>
      </w:r>
    </w:p>
    <w:p w:rsidR="008A2144" w:rsidRPr="00CC2E28" w:rsidRDefault="008A2144" w:rsidP="00CC2E28">
      <w:pPr>
        <w:pStyle w:val="Example"/>
        <w:rPr>
          <w:rStyle w:val="Code"/>
          <w:color w:val="896FA9"/>
        </w:rPr>
      </w:pPr>
      <w:r w:rsidRPr="00CC2E28">
        <w:rPr>
          <w:rStyle w:val="Code"/>
          <w:color w:val="896FA9"/>
        </w:rPr>
        <w:t>#put list</w:t>
      </w:r>
      <w:r w:rsidRPr="00CC2E28">
        <w:rPr>
          <w:rStyle w:val="Code"/>
          <w:color w:val="896FA9"/>
        </w:rPr>
        <w:br/>
        <w:t>one</w:t>
      </w:r>
      <w:r w:rsidRPr="00CC2E28">
        <w:rPr>
          <w:rStyle w:val="Code"/>
          <w:color w:val="896FA9"/>
        </w:rPr>
        <w:br/>
        <w:t>two</w:t>
      </w:r>
      <w:r w:rsidRPr="00CC2E28">
        <w:rPr>
          <w:rStyle w:val="Code"/>
          <w:color w:val="896FA9"/>
        </w:rPr>
        <w:br/>
        <w:t>three</w:t>
      </w:r>
      <w:r w:rsidRPr="00CC2E28">
        <w:rPr>
          <w:rStyle w:val="Code"/>
          <w:color w:val="896FA9"/>
        </w:rPr>
        <w:br/>
        <w:t>#end</w:t>
      </w:r>
      <w:r w:rsidRPr="00CC2E28">
        <w:rPr>
          <w:rStyle w:val="Code"/>
          <w:color w:val="896FA9"/>
        </w:rPr>
        <w:br/>
      </w:r>
      <w:r w:rsidRPr="00CC2E28">
        <w:rPr>
          <w:rStyle w:val="Code"/>
          <w:color w:val="896FA9"/>
        </w:rPr>
        <w:br/>
        <w:t>#iter list</w:t>
      </w:r>
    </w:p>
    <w:p w:rsidR="008A2144" w:rsidRPr="00CC2E28" w:rsidRDefault="008A2144" w:rsidP="00CC2E28">
      <w:pPr>
        <w:pStyle w:val="Example"/>
        <w:rPr>
          <w:rStyle w:val="Code"/>
          <w:color w:val="896FA9"/>
        </w:rPr>
      </w:pPr>
      <w:r w:rsidRPr="00CC2E28">
        <w:rPr>
          <w:rStyle w:val="Code"/>
          <w:color w:val="896FA9"/>
        </w:rPr>
        <w:t>#write counting: `_`</w:t>
      </w:r>
    </w:p>
    <w:p w:rsidR="008A2144" w:rsidRDefault="008A2144" w:rsidP="00CC2E28">
      <w:pPr>
        <w:pStyle w:val="Example"/>
      </w:pPr>
      <w:r w:rsidRPr="00CC2E28">
        <w:rPr>
          <w:rStyle w:val="Code"/>
          <w:color w:val="896FA9"/>
        </w:rPr>
        <w:t>#next</w:t>
      </w:r>
      <w:r w:rsidRPr="00613A86">
        <w:rPr>
          <w:rStyle w:val="Code"/>
        </w:rPr>
        <w:br/>
      </w:r>
    </w:p>
    <w:p w:rsidR="008A2144" w:rsidRDefault="008A2144" w:rsidP="008A2144">
      <w:pPr>
        <w:spacing w:after="0"/>
      </w:pPr>
      <w:r>
        <w:t>Output:</w:t>
      </w:r>
    </w:p>
    <w:p w:rsidR="008A2144" w:rsidRDefault="008A2144" w:rsidP="00CC2E28">
      <w:pPr>
        <w:pStyle w:val="Example"/>
      </w:pPr>
      <w:r>
        <w:t>@set list=one\r\ntwo\r\nthree</w:t>
      </w:r>
    </w:p>
    <w:p w:rsidR="008A2144" w:rsidRDefault="008A2144" w:rsidP="00CC2E28">
      <w:pPr>
        <w:pStyle w:val="Example"/>
      </w:pPr>
      <w:r>
        <w:t>@iter _ = one</w:t>
      </w:r>
    </w:p>
    <w:p w:rsidR="008A2144" w:rsidRDefault="008A2144" w:rsidP="00CC2E28">
      <w:pPr>
        <w:pStyle w:val="Example"/>
      </w:pPr>
      <w:r>
        <w:t>counting: one</w:t>
      </w:r>
    </w:p>
    <w:p w:rsidR="008A2144" w:rsidRDefault="008A2144" w:rsidP="00CC2E28">
      <w:pPr>
        <w:pStyle w:val="Example"/>
      </w:pPr>
      <w:r>
        <w:t>@eor</w:t>
      </w:r>
    </w:p>
    <w:p w:rsidR="008A2144" w:rsidRDefault="008A2144" w:rsidP="00CC2E28">
      <w:pPr>
        <w:pStyle w:val="Example"/>
      </w:pPr>
      <w:r>
        <w:t>@iter _ = two</w:t>
      </w:r>
    </w:p>
    <w:p w:rsidR="008A2144" w:rsidRDefault="008A2144" w:rsidP="00CC2E28">
      <w:pPr>
        <w:pStyle w:val="Example"/>
      </w:pPr>
      <w:r>
        <w:t>counting: two</w:t>
      </w:r>
    </w:p>
    <w:p w:rsidR="008A2144" w:rsidRDefault="008A2144" w:rsidP="00CC2E28">
      <w:pPr>
        <w:pStyle w:val="Example"/>
      </w:pPr>
      <w:r>
        <w:t>@eor</w:t>
      </w:r>
    </w:p>
    <w:p w:rsidR="008A2144" w:rsidRDefault="008A2144" w:rsidP="00CC2E28">
      <w:pPr>
        <w:pStyle w:val="Example"/>
      </w:pPr>
      <w:r>
        <w:t>@iter _ = three</w:t>
      </w:r>
    </w:p>
    <w:p w:rsidR="008A2144" w:rsidRDefault="008A2144" w:rsidP="00CC2E28">
      <w:pPr>
        <w:pStyle w:val="Example"/>
      </w:pPr>
      <w:r>
        <w:t>counting: three</w:t>
      </w:r>
    </w:p>
    <w:p w:rsidR="00CC2E28" w:rsidRDefault="00CC2E28" w:rsidP="00CC2E28">
      <w:pPr>
        <w:pStyle w:val="Example"/>
      </w:pPr>
    </w:p>
    <w:p w:rsidR="00CC2E28" w:rsidRDefault="00CC2E28" w:rsidP="00CC2E28">
      <w:r>
        <w:t>Note that in the third form it is not possible to nest an inner- #iter in the here-text. Also there can be only one `_` active at a time.</w:t>
      </w:r>
    </w:p>
    <w:p w:rsidR="00CC2E28" w:rsidRPr="00CC2E28" w:rsidRDefault="00CC2E28" w:rsidP="00CC2E28">
      <w:pPr>
        <w:pStyle w:val="Heading2"/>
      </w:pPr>
      <w:bookmarkStart w:id="56" w:name="_Toc366017009"/>
      <w:r>
        <w:t>#for .. #next</w:t>
      </w:r>
      <w:bookmarkEnd w:id="56"/>
    </w:p>
    <w:p w:rsidR="00CC2E28" w:rsidRDefault="00CC2E28" w:rsidP="00CC2E28">
      <w:r w:rsidRPr="004E330B">
        <w:rPr>
          <w:highlight w:val="yellow"/>
        </w:rPr>
        <w:t>(to do)</w:t>
      </w:r>
    </w:p>
    <w:p w:rsidR="00CC2E28" w:rsidRDefault="00CC2E28" w:rsidP="00CC2E28"/>
    <w:p w:rsidR="00CC2E28" w:rsidRDefault="00CC2E28" w:rsidP="00CC2E28">
      <w:pPr>
        <w:pStyle w:val="Heading2"/>
      </w:pPr>
      <w:bookmarkStart w:id="57" w:name="_Toc366017010"/>
      <w:r>
        <w:t>#while/#until .. #loop</w:t>
      </w:r>
      <w:bookmarkEnd w:id="57"/>
    </w:p>
    <w:p w:rsidR="00CC2E28" w:rsidRPr="00CC2E28" w:rsidRDefault="00CC2E28" w:rsidP="00CC2E28">
      <w:r w:rsidRPr="004E330B">
        <w:rPr>
          <w:highlight w:val="yellow"/>
        </w:rPr>
        <w:t>(to do)</w:t>
      </w:r>
    </w:p>
    <w:p w:rsidR="00D44D78" w:rsidRDefault="00D93304" w:rsidP="00D44D78">
      <w:pPr>
        <w:pStyle w:val="Heading2"/>
      </w:pPr>
      <w:bookmarkStart w:id="58" w:name="_Toc366017011"/>
      <w:r>
        <w:t>#if</w:t>
      </w:r>
      <w:r w:rsidR="00BF38EC">
        <w:t>/#ifnot</w:t>
      </w:r>
      <w:r w:rsidR="00D44D78">
        <w:t xml:space="preserve"> </w:t>
      </w:r>
      <w:r w:rsidR="00CC2E28">
        <w:t>..</w:t>
      </w:r>
      <w:r w:rsidR="00D44D78">
        <w:t xml:space="preserve"> #else</w:t>
      </w:r>
      <w:r w:rsidR="00BF38EC">
        <w:t xml:space="preserve"> </w:t>
      </w:r>
      <w:r w:rsidR="00CC2E28">
        <w:t>..</w:t>
      </w:r>
      <w:r w:rsidR="00BF38EC">
        <w:t xml:space="preserve"> #endif</w:t>
      </w:r>
      <w:bookmarkEnd w:id="58"/>
    </w:p>
    <w:p w:rsidR="00D44D78" w:rsidRPr="00D44D78" w:rsidRDefault="00D44D78" w:rsidP="00D44D78">
      <w:pPr>
        <w:spacing w:after="0"/>
        <w:ind w:left="1418" w:hanging="1418"/>
        <w:rPr>
          <w:rStyle w:val="Code"/>
        </w:rPr>
      </w:pPr>
      <w:r w:rsidRPr="00D44D78">
        <w:rPr>
          <w:rStyle w:val="Code"/>
        </w:rPr>
        <w:t xml:space="preserve">Syntax 1: </w:t>
      </w:r>
      <w:r w:rsidRPr="00D44D78">
        <w:rPr>
          <w:rStyle w:val="Code"/>
        </w:rPr>
        <w:tab/>
        <w:t>#if macro regex</w:t>
      </w:r>
      <w:r w:rsidRPr="00D44D78">
        <w:rPr>
          <w:rStyle w:val="Code"/>
        </w:rPr>
        <w:br/>
      </w:r>
      <w:r>
        <w:rPr>
          <w:rStyle w:val="Code"/>
        </w:rPr>
        <w:t>...</w:t>
      </w:r>
      <w:r w:rsidRPr="00D44D78">
        <w:rPr>
          <w:rStyle w:val="Code"/>
        </w:rPr>
        <w:t>then-commands</w:t>
      </w:r>
      <w:r>
        <w:rPr>
          <w:rStyle w:val="Code"/>
        </w:rPr>
        <w:t>...</w:t>
      </w:r>
      <w:r w:rsidRPr="00D44D78">
        <w:rPr>
          <w:rStyle w:val="Code"/>
        </w:rPr>
        <w:br/>
        <w:t>#end</w:t>
      </w:r>
      <w:r w:rsidR="000515CA">
        <w:rPr>
          <w:rStyle w:val="Code"/>
        </w:rPr>
        <w:t>if</w:t>
      </w:r>
    </w:p>
    <w:p w:rsidR="00D44D78" w:rsidRDefault="00D44D78" w:rsidP="00D44D78">
      <w:pPr>
        <w:spacing w:before="120" w:after="120"/>
        <w:ind w:left="1418" w:hanging="1418"/>
      </w:pPr>
      <w:r w:rsidRPr="00D44D78">
        <w:rPr>
          <w:rStyle w:val="Code"/>
        </w:rPr>
        <w:t xml:space="preserve">Syntax 2: </w:t>
      </w:r>
      <w:r w:rsidRPr="00D44D78">
        <w:rPr>
          <w:rStyle w:val="Code"/>
        </w:rPr>
        <w:tab/>
        <w:t>#if macro regex</w:t>
      </w:r>
      <w:r w:rsidRPr="00D44D78">
        <w:rPr>
          <w:rStyle w:val="Code"/>
        </w:rPr>
        <w:br/>
      </w:r>
      <w:r>
        <w:rPr>
          <w:rStyle w:val="Code"/>
        </w:rPr>
        <w:t>...</w:t>
      </w:r>
      <w:r w:rsidRPr="00D44D78">
        <w:rPr>
          <w:rStyle w:val="Code"/>
        </w:rPr>
        <w:t>then-commands</w:t>
      </w:r>
      <w:r>
        <w:rPr>
          <w:rStyle w:val="Code"/>
        </w:rPr>
        <w:t>...</w:t>
      </w:r>
      <w:r w:rsidRPr="00D44D78">
        <w:rPr>
          <w:rStyle w:val="Code"/>
        </w:rPr>
        <w:br/>
        <w:t>#else</w:t>
      </w:r>
      <w:r w:rsidRPr="00D44D78">
        <w:rPr>
          <w:rStyle w:val="Code"/>
        </w:rPr>
        <w:br/>
      </w:r>
      <w:r>
        <w:rPr>
          <w:rStyle w:val="Code"/>
        </w:rPr>
        <w:t>...</w:t>
      </w:r>
      <w:r w:rsidRPr="00D44D78">
        <w:rPr>
          <w:rStyle w:val="Code"/>
        </w:rPr>
        <w:t>else-commands</w:t>
      </w:r>
      <w:r>
        <w:rPr>
          <w:rStyle w:val="Code"/>
        </w:rPr>
        <w:t>...</w:t>
      </w:r>
      <w:r w:rsidRPr="00D44D78">
        <w:rPr>
          <w:rStyle w:val="Code"/>
        </w:rPr>
        <w:br/>
        <w:t>#end</w:t>
      </w:r>
      <w:r w:rsidR="000515CA">
        <w:rPr>
          <w:rStyle w:val="Code"/>
        </w:rPr>
        <w:t>if</w:t>
      </w:r>
    </w:p>
    <w:p w:rsidR="00D44D78" w:rsidRDefault="007D3074" w:rsidP="00D44D78">
      <w:r>
        <w:t xml:space="preserve">With </w:t>
      </w:r>
      <w:r w:rsidRPr="007D3074">
        <w:rPr>
          <w:rStyle w:val="Code"/>
        </w:rPr>
        <w:t>#</w:t>
      </w:r>
      <w:r w:rsidR="000515CA">
        <w:rPr>
          <w:rStyle w:val="Code"/>
        </w:rPr>
        <w:t>if</w:t>
      </w:r>
      <w:r>
        <w:t xml:space="preserve"> it is possible to branch the recipe code execution based on the contents of a macro and a regular expression. In the first format, the commands between </w:t>
      </w:r>
      <w:r w:rsidRPr="000515CA">
        <w:rPr>
          <w:rStyle w:val="Code"/>
        </w:rPr>
        <w:t>#if</w:t>
      </w:r>
      <w:r>
        <w:t xml:space="preserve"> and </w:t>
      </w:r>
      <w:r w:rsidRPr="000515CA">
        <w:rPr>
          <w:rStyle w:val="Code"/>
        </w:rPr>
        <w:t>#end</w:t>
      </w:r>
      <w:r w:rsidR="000515CA" w:rsidRPr="000515CA">
        <w:rPr>
          <w:rStyle w:val="Code"/>
        </w:rPr>
        <w:t>if</w:t>
      </w:r>
      <w:r>
        <w:t xml:space="preserve"> are executed only if a </w:t>
      </w:r>
      <w:r>
        <w:lastRenderedPageBreak/>
        <w:t xml:space="preserve">match of the regex is found within the macro’s contents. In the second format, the same is true, but in addition if no match is found only the part between </w:t>
      </w:r>
      <w:r w:rsidRPr="000515CA">
        <w:rPr>
          <w:rStyle w:val="Code"/>
        </w:rPr>
        <w:t>#else</w:t>
      </w:r>
      <w:r>
        <w:t xml:space="preserve"> and </w:t>
      </w:r>
      <w:r w:rsidRPr="000515CA">
        <w:rPr>
          <w:rStyle w:val="Code"/>
        </w:rPr>
        <w:t>#end</w:t>
      </w:r>
      <w:r w:rsidR="000515CA" w:rsidRPr="000515CA">
        <w:rPr>
          <w:rStyle w:val="Code"/>
        </w:rPr>
        <w:t>if</w:t>
      </w:r>
      <w:r>
        <w:t xml:space="preserve"> is executed.</w:t>
      </w:r>
    </w:p>
    <w:p w:rsidR="00682F36" w:rsidRPr="00682F36" w:rsidRDefault="00682F36" w:rsidP="00D44D78">
      <w:pPr>
        <w:rPr>
          <w:i/>
        </w:rPr>
      </w:pPr>
      <w:r w:rsidRPr="00682F36">
        <w:rPr>
          <w:b/>
          <w:i/>
        </w:rPr>
        <w:t>Note</w:t>
      </w:r>
      <w:r w:rsidRPr="00682F36">
        <w:rPr>
          <w:i/>
        </w:rPr>
        <w:t xml:space="preserve">: </w:t>
      </w:r>
      <w:r w:rsidRPr="00682F36">
        <w:rPr>
          <w:rStyle w:val="Code"/>
        </w:rPr>
        <w:t>#if</w:t>
      </w:r>
      <w:r w:rsidRPr="00682F36">
        <w:rPr>
          <w:i/>
        </w:rPr>
        <w:t xml:space="preserve"> </w:t>
      </w:r>
      <w:r w:rsidR="00896EA8">
        <w:rPr>
          <w:i/>
        </w:rPr>
        <w:t xml:space="preserve">commands cannot be nested lexically, but the nested parts can be moved into new macros which can be called using </w:t>
      </w:r>
      <w:r w:rsidR="00896EA8" w:rsidRPr="00896EA8">
        <w:rPr>
          <w:rStyle w:val="Code"/>
        </w:rPr>
        <w:t>#recipe</w:t>
      </w:r>
      <w:r w:rsidR="00896EA8">
        <w:rPr>
          <w:i/>
        </w:rPr>
        <w:t xml:space="preserve">, see below </w:t>
      </w:r>
    </w:p>
    <w:p w:rsidR="00896EA8" w:rsidRDefault="00896EA8" w:rsidP="00896EA8">
      <w:pPr>
        <w:pStyle w:val="Example"/>
      </w:pPr>
      <w:r>
        <w:t>#require x</w:t>
      </w:r>
    </w:p>
    <w:p w:rsidR="00896EA8" w:rsidRDefault="00896EA8" w:rsidP="00896EA8">
      <w:pPr>
        <w:pStyle w:val="Example"/>
      </w:pPr>
    </w:p>
    <w:p w:rsidR="00896EA8" w:rsidRDefault="00896EA8" w:rsidP="00896EA8">
      <w:pPr>
        <w:pStyle w:val="Example"/>
      </w:pPr>
      <w:r>
        <w:t>#cdata one</w:t>
      </w:r>
    </w:p>
    <w:p w:rsidR="00896EA8" w:rsidRDefault="00896EA8" w:rsidP="00896EA8">
      <w:pPr>
        <w:pStyle w:val="Example"/>
        <w:pBdr>
          <w:left w:val="single" w:sz="4" w:space="4" w:color="auto"/>
        </w:pBdr>
      </w:pPr>
      <w:r>
        <w:t>#if x ^-</w:t>
      </w:r>
    </w:p>
    <w:p w:rsidR="00896EA8" w:rsidRDefault="00896EA8" w:rsidP="00896EA8">
      <w:pPr>
        <w:pStyle w:val="Example"/>
        <w:pBdr>
          <w:left w:val="single" w:sz="4" w:space="4" w:color="auto"/>
        </w:pBdr>
      </w:pPr>
      <w:r>
        <w:t>#info negative 1</w:t>
      </w:r>
    </w:p>
    <w:p w:rsidR="00896EA8" w:rsidRDefault="00896EA8" w:rsidP="00896EA8">
      <w:pPr>
        <w:pStyle w:val="Example"/>
        <w:pBdr>
          <w:left w:val="single" w:sz="4" w:space="4" w:color="auto"/>
        </w:pBdr>
      </w:pPr>
      <w:r>
        <w:t>#else</w:t>
      </w:r>
    </w:p>
    <w:p w:rsidR="00896EA8" w:rsidRDefault="00896EA8" w:rsidP="00896EA8">
      <w:pPr>
        <w:pStyle w:val="Example"/>
        <w:pBdr>
          <w:left w:val="single" w:sz="4" w:space="4" w:color="auto"/>
        </w:pBdr>
      </w:pPr>
      <w:r>
        <w:t>#info positive 1</w:t>
      </w:r>
    </w:p>
    <w:p w:rsidR="00896EA8" w:rsidRDefault="00896EA8" w:rsidP="00896EA8">
      <w:pPr>
        <w:pStyle w:val="Example"/>
        <w:pBdr>
          <w:left w:val="single" w:sz="4" w:space="4" w:color="auto"/>
        </w:pBdr>
      </w:pPr>
      <w:r>
        <w:t>#endif</w:t>
      </w:r>
    </w:p>
    <w:p w:rsidR="00896EA8" w:rsidRDefault="00896EA8" w:rsidP="00896EA8">
      <w:pPr>
        <w:pStyle w:val="Example"/>
      </w:pPr>
      <w:r>
        <w:t>#end one</w:t>
      </w:r>
    </w:p>
    <w:p w:rsidR="00896EA8" w:rsidRDefault="00896EA8" w:rsidP="00896EA8">
      <w:pPr>
        <w:pStyle w:val="Example"/>
      </w:pPr>
    </w:p>
    <w:p w:rsidR="00896EA8" w:rsidRDefault="00896EA8" w:rsidP="00896EA8">
      <w:pPr>
        <w:pStyle w:val="Example"/>
      </w:pPr>
      <w:r>
        <w:t>#if x ^-?1$</w:t>
      </w:r>
    </w:p>
    <w:p w:rsidR="00896EA8" w:rsidRDefault="00896EA8" w:rsidP="00896EA8">
      <w:pPr>
        <w:pStyle w:val="Example"/>
        <w:pBdr>
          <w:left w:val="single" w:sz="4" w:space="4" w:color="auto"/>
        </w:pBdr>
      </w:pPr>
      <w:r>
        <w:t>#recipe one</w:t>
      </w:r>
    </w:p>
    <w:p w:rsidR="00896EA8" w:rsidRDefault="00896EA8" w:rsidP="00896EA8">
      <w:pPr>
        <w:pStyle w:val="Example"/>
      </w:pPr>
      <w:r>
        <w:t>#else</w:t>
      </w:r>
    </w:p>
    <w:p w:rsidR="00896EA8" w:rsidRDefault="00896EA8" w:rsidP="00896EA8">
      <w:pPr>
        <w:pStyle w:val="Example"/>
      </w:pPr>
      <w:r>
        <w:t>#info other</w:t>
      </w:r>
    </w:p>
    <w:p w:rsidR="00BF38EC" w:rsidRDefault="00896EA8" w:rsidP="00896EA8">
      <w:pPr>
        <w:pStyle w:val="Example"/>
      </w:pPr>
      <w:r>
        <w:t>#endif</w:t>
      </w:r>
    </w:p>
    <w:p w:rsidR="002D0B7A" w:rsidRDefault="00930AAF" w:rsidP="00930AAF">
      <w:pPr>
        <w:pStyle w:val="Heading2"/>
      </w:pPr>
      <w:bookmarkStart w:id="59" w:name="_Toc366017012"/>
      <w:r>
        <w:t>#info</w:t>
      </w:r>
      <w:bookmarkEnd w:id="59"/>
    </w:p>
    <w:p w:rsidR="00930AAF" w:rsidRDefault="00E41537" w:rsidP="00930AAF">
      <w:r>
        <w:t xml:space="preserve">Syntax: </w:t>
      </w:r>
      <w:r w:rsidRPr="004522CA">
        <w:rPr>
          <w:rStyle w:val="Code"/>
        </w:rPr>
        <w:t xml:space="preserve">#info </w:t>
      </w:r>
      <w:r w:rsidRPr="004522CA">
        <w:rPr>
          <w:rStyle w:val="Code"/>
          <w:i/>
        </w:rPr>
        <w:t>message</w:t>
      </w:r>
    </w:p>
    <w:p w:rsidR="00E41537" w:rsidRPr="00930AAF" w:rsidRDefault="00E41537" w:rsidP="00930AAF">
      <w:r>
        <w:t>Simply writes</w:t>
      </w:r>
      <w:r w:rsidR="004522CA">
        <w:t xml:space="preserve"> </w:t>
      </w:r>
      <w:r w:rsidRPr="00E41537">
        <w:rPr>
          <w:rStyle w:val="Code"/>
        </w:rPr>
        <w:t>@info</w:t>
      </w:r>
      <w:r w:rsidR="004522CA" w:rsidRPr="004522CA">
        <w:t xml:space="preserve"> with the message  </w:t>
      </w:r>
      <w:r w:rsidR="004522CA">
        <w:t>to the output.</w:t>
      </w:r>
    </w:p>
    <w:p w:rsidR="00930AAF" w:rsidRDefault="00930AAF" w:rsidP="00930AAF">
      <w:pPr>
        <w:pStyle w:val="Heading2"/>
      </w:pPr>
      <w:bookmarkStart w:id="60" w:name="_Toc366017013"/>
      <w:r>
        <w:t>#warn</w:t>
      </w:r>
      <w:bookmarkEnd w:id="60"/>
    </w:p>
    <w:p w:rsidR="00E41537" w:rsidRPr="00E41537" w:rsidRDefault="00E41537" w:rsidP="00E41537">
      <w:r>
        <w:t xml:space="preserve">Syntax: </w:t>
      </w:r>
      <w:r w:rsidRPr="004522CA">
        <w:rPr>
          <w:rStyle w:val="Code"/>
        </w:rPr>
        <w:t>#info message</w:t>
      </w:r>
    </w:p>
    <w:p w:rsidR="00930AAF" w:rsidRPr="00930AAF" w:rsidRDefault="004522CA" w:rsidP="00930AAF">
      <w:r>
        <w:t xml:space="preserve">Writes </w:t>
      </w:r>
      <w:r w:rsidRPr="004522CA">
        <w:rPr>
          <w:rStyle w:val="Code"/>
        </w:rPr>
        <w:t>@warn</w:t>
      </w:r>
      <w:r>
        <w:t xml:space="preserve"> with the message to the output and in the GUI also pops up a message box ans waits for the user to click on OK.</w:t>
      </w:r>
    </w:p>
    <w:p w:rsidR="008E7857" w:rsidRDefault="008E7857" w:rsidP="008E7857">
      <w:pPr>
        <w:pStyle w:val="Heading2"/>
      </w:pPr>
      <w:bookmarkStart w:id="61" w:name="_Toc366017014"/>
      <w:r>
        <w:t>#email</w:t>
      </w:r>
      <w:bookmarkEnd w:id="61"/>
    </w:p>
    <w:p w:rsidR="008E7857" w:rsidRPr="008E7857" w:rsidRDefault="008E7857" w:rsidP="008E7857">
      <w:pPr>
        <w:rPr>
          <w:rFonts w:ascii="Courier New" w:hAnsi="Courier New"/>
          <w:color w:val="76923C" w:themeColor="accent3" w:themeShade="BF"/>
          <w:sz w:val="20"/>
        </w:rPr>
      </w:pPr>
      <w:r>
        <w:t xml:space="preserve">Syntax: </w:t>
      </w:r>
      <w:r w:rsidRPr="004522CA">
        <w:rPr>
          <w:rStyle w:val="Code"/>
        </w:rPr>
        <w:t>#</w:t>
      </w:r>
      <w:r>
        <w:rPr>
          <w:rStyle w:val="Code"/>
        </w:rPr>
        <w:t xml:space="preserve">email </w:t>
      </w:r>
      <w:r>
        <w:rPr>
          <w:rStyle w:val="Code"/>
          <w:i/>
        </w:rPr>
        <w:t>recipient-list file-list</w:t>
      </w:r>
      <w:r>
        <w:rPr>
          <w:rStyle w:val="Code"/>
          <w:i/>
        </w:rPr>
        <w:br/>
      </w:r>
      <w:r>
        <w:rPr>
          <w:rStyle w:val="Code"/>
          <w:i/>
        </w:rPr>
        <w:tab/>
        <w:t>here-text</w:t>
      </w:r>
      <w:r>
        <w:rPr>
          <w:rStyle w:val="Code"/>
          <w:i/>
        </w:rPr>
        <w:br/>
      </w:r>
      <w:r>
        <w:rPr>
          <w:rStyle w:val="Code"/>
          <w:i/>
        </w:rPr>
        <w:tab/>
      </w:r>
      <w:r>
        <w:rPr>
          <w:rStyle w:val="Code"/>
        </w:rPr>
        <w:t>#end</w:t>
      </w:r>
    </w:p>
    <w:p w:rsidR="008E7857" w:rsidRDefault="008E7857">
      <w:r>
        <w:t xml:space="preserve">This will send an email to the </w:t>
      </w:r>
      <w:r w:rsidR="00081B2C">
        <w:t>listed</w:t>
      </w:r>
      <w:r>
        <w:t xml:space="preserve"> recipients, using the here-text as body and attaching the </w:t>
      </w:r>
      <w:r w:rsidR="00081B2C">
        <w:t>listed</w:t>
      </w:r>
      <w:r>
        <w:t xml:space="preserve"> files. The first line and the here-text will be expanded. Recipients are separated by a semi-colon, as are the attachments. Between </w:t>
      </w:r>
      <w:r w:rsidRPr="00081B2C">
        <w:rPr>
          <w:rStyle w:val="Code"/>
        </w:rPr>
        <w:t>#email</w:t>
      </w:r>
      <w:r>
        <w:t xml:space="preserve"> and </w:t>
      </w:r>
      <w:r w:rsidRPr="00081B2C">
        <w:rPr>
          <w:i/>
        </w:rPr>
        <w:t>recipients</w:t>
      </w:r>
      <w:r>
        <w:t xml:space="preserve"> should be a single space, and between </w:t>
      </w:r>
      <w:r w:rsidRPr="00081B2C">
        <w:rPr>
          <w:i/>
        </w:rPr>
        <w:t>recipients</w:t>
      </w:r>
      <w:r>
        <w:t xml:space="preserve"> and </w:t>
      </w:r>
      <w:r w:rsidRPr="00081B2C">
        <w:rPr>
          <w:i/>
        </w:rPr>
        <w:t>attachments</w:t>
      </w:r>
      <w:r>
        <w:t xml:space="preserve"> </w:t>
      </w:r>
      <w:r w:rsidR="00081B2C">
        <w:t>should be</w:t>
      </w:r>
      <w:r>
        <w:t xml:space="preserve"> a single space</w:t>
      </w:r>
      <w:r w:rsidR="00081B2C">
        <w:t xml:space="preserve"> if there are attachments. The subject line is the </w:t>
      </w:r>
      <w:r w:rsidR="00C45162">
        <w:t>value set by</w:t>
      </w:r>
      <w:r w:rsidR="00081B2C">
        <w:t xml:space="preserve"> </w:t>
      </w:r>
      <w:r w:rsidR="00081B2C" w:rsidRPr="00081B2C">
        <w:rPr>
          <w:rStyle w:val="Code"/>
        </w:rPr>
        <w:t>#</w:t>
      </w:r>
      <w:r w:rsidR="00C45162">
        <w:rPr>
          <w:rStyle w:val="Code"/>
        </w:rPr>
        <w:t>marker</w:t>
      </w:r>
      <w:r w:rsidR="00C45162">
        <w:t xml:space="preserve">, use it </w:t>
      </w:r>
      <w:r w:rsidR="00081B2C">
        <w:t>to set a different subject if needed.</w:t>
      </w:r>
    </w:p>
    <w:p w:rsidR="008E7857" w:rsidRPr="008E7857" w:rsidRDefault="008E7857" w:rsidP="008E7857">
      <w:pPr>
        <w:spacing w:after="0" w:line="240" w:lineRule="auto"/>
        <w:rPr>
          <w:rStyle w:val="Code"/>
        </w:rPr>
      </w:pPr>
      <w:r w:rsidRPr="008E7857">
        <w:rPr>
          <w:rStyle w:val="Code"/>
        </w:rPr>
        <w:t xml:space="preserve">#put </w:t>
      </w:r>
      <w:r w:rsidR="00081B2C">
        <w:rPr>
          <w:rStyle w:val="Code"/>
        </w:rPr>
        <w:t>smtp-</w:t>
      </w:r>
      <w:r w:rsidRPr="008E7857">
        <w:rPr>
          <w:rStyle w:val="Code"/>
        </w:rPr>
        <w:t>sender=</w:t>
      </w:r>
      <w:r>
        <w:rPr>
          <w:rStyle w:val="Code"/>
        </w:rPr>
        <w:t>myemail@test</w:t>
      </w:r>
    </w:p>
    <w:p w:rsidR="008E7857" w:rsidRPr="008E7857" w:rsidRDefault="008E7857" w:rsidP="008E7857">
      <w:pPr>
        <w:spacing w:after="0" w:line="240" w:lineRule="auto"/>
        <w:rPr>
          <w:rStyle w:val="Code"/>
        </w:rPr>
      </w:pPr>
      <w:r>
        <w:rPr>
          <w:rStyle w:val="Code"/>
        </w:rPr>
        <w:t xml:space="preserve">#put </w:t>
      </w:r>
      <w:r w:rsidR="00081B2C">
        <w:rPr>
          <w:rStyle w:val="Code"/>
        </w:rPr>
        <w:t>smtp-</w:t>
      </w:r>
      <w:r>
        <w:rPr>
          <w:rStyle w:val="Code"/>
        </w:rPr>
        <w:t>host=smtp.myserver.test</w:t>
      </w:r>
    </w:p>
    <w:p w:rsidR="008E7857" w:rsidRPr="008E7857" w:rsidRDefault="008E7857" w:rsidP="008E7857">
      <w:pPr>
        <w:spacing w:after="0" w:line="240" w:lineRule="auto"/>
        <w:rPr>
          <w:rStyle w:val="Code"/>
        </w:rPr>
      </w:pPr>
      <w:r w:rsidRPr="008E7857">
        <w:rPr>
          <w:rStyle w:val="Code"/>
        </w:rPr>
        <w:t xml:space="preserve">#email </w:t>
      </w:r>
      <w:r w:rsidR="00081B2C">
        <w:rPr>
          <w:rStyle w:val="Code"/>
        </w:rPr>
        <w:t>`name`</w:t>
      </w:r>
      <w:r>
        <w:rPr>
          <w:rStyle w:val="Code"/>
        </w:rPr>
        <w:t>@xyz.test;</w:t>
      </w:r>
      <w:r w:rsidR="00081B2C">
        <w:rPr>
          <w:rStyle w:val="Code"/>
        </w:rPr>
        <w:t>admin</w:t>
      </w:r>
      <w:r>
        <w:rPr>
          <w:rStyle w:val="Code"/>
        </w:rPr>
        <w:t>@xyz.test</w:t>
      </w:r>
      <w:r w:rsidR="00081B2C">
        <w:rPr>
          <w:rStyle w:val="Code"/>
        </w:rPr>
        <w:t xml:space="preserve"> c:\temp\file1.rcp;c:\temp\file2</w:t>
      </w:r>
      <w:r w:rsidRPr="008E7857">
        <w:rPr>
          <w:rStyle w:val="Code"/>
        </w:rPr>
        <w:t>.rcp</w:t>
      </w:r>
    </w:p>
    <w:p w:rsidR="008E7857" w:rsidRPr="008E7857" w:rsidRDefault="00081B2C" w:rsidP="008E7857">
      <w:pPr>
        <w:spacing w:after="0" w:line="240" w:lineRule="auto"/>
        <w:rPr>
          <w:rStyle w:val="Code"/>
        </w:rPr>
      </w:pPr>
      <w:r>
        <w:rPr>
          <w:rStyle w:val="Code"/>
        </w:rPr>
        <w:t>H</w:t>
      </w:r>
      <w:r w:rsidR="008E7857" w:rsidRPr="008E7857">
        <w:rPr>
          <w:rStyle w:val="Code"/>
        </w:rPr>
        <w:t>ello</w:t>
      </w:r>
      <w:r>
        <w:rPr>
          <w:rStyle w:val="Code"/>
        </w:rPr>
        <w:t xml:space="preserve"> `name`</w:t>
      </w:r>
    </w:p>
    <w:p w:rsidR="008E7857" w:rsidRPr="008E7857" w:rsidRDefault="00081B2C" w:rsidP="008E7857">
      <w:pPr>
        <w:spacing w:after="0" w:line="240" w:lineRule="auto"/>
        <w:rPr>
          <w:rStyle w:val="Code"/>
        </w:rPr>
      </w:pPr>
      <w:r>
        <w:rPr>
          <w:rStyle w:val="Code"/>
        </w:rPr>
        <w:lastRenderedPageBreak/>
        <w:t>The recipe has been executed. It is attached.</w:t>
      </w:r>
    </w:p>
    <w:p w:rsidR="008E7857" w:rsidRDefault="00081B2C" w:rsidP="008E7857">
      <w:pPr>
        <w:spacing w:after="0" w:line="240" w:lineRule="auto"/>
        <w:rPr>
          <w:rStyle w:val="Code"/>
        </w:rPr>
      </w:pPr>
      <w:r>
        <w:rPr>
          <w:rStyle w:val="Code"/>
        </w:rPr>
        <w:t>#end</w:t>
      </w:r>
    </w:p>
    <w:p w:rsidR="00081B2C" w:rsidRDefault="00081B2C" w:rsidP="00081B2C">
      <w:pPr>
        <w:spacing w:after="0" w:line="240" w:lineRule="auto"/>
      </w:pPr>
      <w:r>
        <w:t>The Smtp Host and the Sender email address have to be set up in the dictionary in the entries:</w:t>
      </w:r>
    </w:p>
    <w:p w:rsidR="00081B2C" w:rsidRDefault="00081B2C" w:rsidP="00081B2C">
      <w:pPr>
        <w:spacing w:after="0" w:line="240" w:lineRule="auto"/>
      </w:pPr>
    </w:p>
    <w:p w:rsidR="00081B2C" w:rsidRPr="00081B2C" w:rsidRDefault="00081B2C" w:rsidP="00081B2C">
      <w:pPr>
        <w:spacing w:after="0" w:line="240" w:lineRule="auto"/>
        <w:rPr>
          <w:rStyle w:val="Code"/>
        </w:rPr>
      </w:pPr>
      <w:r w:rsidRPr="00081B2C">
        <w:rPr>
          <w:rStyle w:val="Code"/>
        </w:rPr>
        <w:t>smtp-sender</w:t>
      </w:r>
    </w:p>
    <w:p w:rsidR="00081B2C" w:rsidRDefault="00081B2C" w:rsidP="00081B2C">
      <w:pPr>
        <w:spacing w:after="0" w:line="240" w:lineRule="auto"/>
      </w:pPr>
      <w:r>
        <w:t>and</w:t>
      </w:r>
    </w:p>
    <w:p w:rsidR="00081B2C" w:rsidRPr="00081B2C" w:rsidRDefault="00081B2C" w:rsidP="00081B2C">
      <w:pPr>
        <w:spacing w:after="0" w:line="240" w:lineRule="auto"/>
        <w:rPr>
          <w:rStyle w:val="Code"/>
        </w:rPr>
      </w:pPr>
      <w:r w:rsidRPr="00081B2C">
        <w:rPr>
          <w:rStyle w:val="Code"/>
        </w:rPr>
        <w:t>smtp-host</w:t>
      </w:r>
    </w:p>
    <w:p w:rsidR="00BF38EC" w:rsidRDefault="00BF38EC" w:rsidP="00B61333">
      <w:pPr>
        <w:pStyle w:val="Heading2"/>
      </w:pPr>
      <w:bookmarkStart w:id="62" w:name="_Toc366017015"/>
      <w:r>
        <w:t>#udp</w:t>
      </w:r>
      <w:bookmarkEnd w:id="62"/>
    </w:p>
    <w:p w:rsidR="00BF38EC" w:rsidRPr="00BF38EC" w:rsidRDefault="00BF38EC" w:rsidP="00BF38EC">
      <w:r w:rsidRPr="004E330B">
        <w:rPr>
          <w:highlight w:val="yellow"/>
        </w:rPr>
        <w:t>(to do)</w:t>
      </w:r>
    </w:p>
    <w:p w:rsidR="007D61FB" w:rsidRDefault="00BF38EC" w:rsidP="007D61FB">
      <w:pPr>
        <w:pStyle w:val="Heading2"/>
      </w:pPr>
      <w:bookmarkStart w:id="63" w:name="_Toc366017016"/>
      <w:r>
        <w:t>#write</w:t>
      </w:r>
      <w:bookmarkEnd w:id="63"/>
    </w:p>
    <w:p w:rsidR="007D61FB" w:rsidRPr="007D61FB" w:rsidRDefault="007D61FB" w:rsidP="007D61FB">
      <w:pPr>
        <w:rPr>
          <w:rFonts w:ascii="Courier New" w:hAnsi="Courier New"/>
          <w:color w:val="76923C" w:themeColor="accent3" w:themeShade="BF"/>
          <w:sz w:val="20"/>
        </w:rPr>
      </w:pPr>
      <w:r>
        <w:t xml:space="preserve">Syntax: </w:t>
      </w:r>
      <w:r w:rsidRPr="004522CA">
        <w:rPr>
          <w:rStyle w:val="Code"/>
        </w:rPr>
        <w:t>#</w:t>
      </w:r>
      <w:r>
        <w:rPr>
          <w:rStyle w:val="Code"/>
        </w:rPr>
        <w:t>write</w:t>
      </w:r>
      <w:r w:rsidRPr="004522CA">
        <w:rPr>
          <w:rStyle w:val="Code"/>
        </w:rPr>
        <w:t xml:space="preserve"> </w:t>
      </w:r>
      <w:r w:rsidRPr="004522CA">
        <w:rPr>
          <w:rStyle w:val="Code"/>
          <w:i/>
        </w:rPr>
        <w:t>message</w:t>
      </w:r>
      <w:r>
        <w:rPr>
          <w:rStyle w:val="Code"/>
          <w:i/>
        </w:rPr>
        <w:br/>
      </w:r>
      <w:r>
        <w:t xml:space="preserve">Syntax: </w:t>
      </w:r>
      <w:r w:rsidRPr="004522CA">
        <w:rPr>
          <w:rStyle w:val="Code"/>
        </w:rPr>
        <w:t>#</w:t>
      </w:r>
      <w:r>
        <w:rPr>
          <w:rStyle w:val="Code"/>
        </w:rPr>
        <w:t>write</w:t>
      </w:r>
      <w:r>
        <w:rPr>
          <w:rStyle w:val="Code"/>
        </w:rPr>
        <w:br/>
      </w:r>
      <w:r>
        <w:rPr>
          <w:rStyle w:val="Code"/>
        </w:rPr>
        <w:tab/>
      </w:r>
      <w:r>
        <w:rPr>
          <w:rStyle w:val="Code"/>
          <w:i/>
        </w:rPr>
        <w:t>message</w:t>
      </w:r>
      <w:r>
        <w:rPr>
          <w:rStyle w:val="Code"/>
          <w:i/>
        </w:rPr>
        <w:br/>
      </w:r>
      <w:r>
        <w:rPr>
          <w:rStyle w:val="Code"/>
          <w:i/>
        </w:rPr>
        <w:tab/>
      </w:r>
      <w:r>
        <w:rPr>
          <w:rStyle w:val="Code"/>
        </w:rPr>
        <w:t>#end</w:t>
      </w:r>
    </w:p>
    <w:p w:rsidR="003A1AE6" w:rsidRPr="003A1AE6" w:rsidRDefault="007D61FB" w:rsidP="00BF38EC">
      <w:r>
        <w:t xml:space="preserve">Write is like </w:t>
      </w:r>
      <w:r w:rsidRPr="007D61FB">
        <w:rPr>
          <w:rStyle w:val="Code"/>
        </w:rPr>
        <w:t>#info</w:t>
      </w:r>
      <w:r>
        <w:t xml:space="preserve">, but it does not write the @info label. Command </w:t>
      </w:r>
      <w:r w:rsidRPr="007D61FB">
        <w:rPr>
          <w:rStyle w:val="Code"/>
        </w:rPr>
        <w:t>#info</w:t>
      </w:r>
      <w:r>
        <w:t xml:space="preserve"> is meant for debugging and can be switched off in the </w:t>
      </w:r>
      <w:r w:rsidR="003A1AE6" w:rsidRPr="003A1AE6">
        <w:rPr>
          <w:i/>
        </w:rPr>
        <w:t>Window</w:t>
      </w:r>
      <w:r w:rsidR="003A1AE6">
        <w:t xml:space="preserve"> </w:t>
      </w:r>
      <w:r w:rsidR="003A1AE6" w:rsidRPr="003A1AE6">
        <w:t>menu</w:t>
      </w:r>
      <w:r w:rsidR="003A1AE6">
        <w:t xml:space="preserve"> by unchecking </w:t>
      </w:r>
      <w:r w:rsidR="003A1AE6">
        <w:rPr>
          <w:i/>
        </w:rPr>
        <w:t>Log</w:t>
      </w:r>
      <w:r w:rsidR="003A1AE6">
        <w:t xml:space="preserve"> whereas </w:t>
      </w:r>
      <w:r w:rsidR="003A1AE6" w:rsidRPr="003A1AE6">
        <w:rPr>
          <w:rStyle w:val="Code"/>
        </w:rPr>
        <w:t>#write</w:t>
      </w:r>
      <w:r w:rsidR="003A1AE6">
        <w:t xml:space="preserve"> still outputs in that case. The #write command can be switched off by unchecking the </w:t>
      </w:r>
      <w:r w:rsidR="003A1AE6">
        <w:rPr>
          <w:i/>
        </w:rPr>
        <w:t>Write</w:t>
      </w:r>
      <w:r w:rsidR="003A1AE6">
        <w:t xml:space="preserve"> menu item.</w:t>
      </w:r>
    </w:p>
    <w:p w:rsidR="003A1AE6" w:rsidRDefault="003A1AE6" w:rsidP="00BF38EC">
      <w:pPr>
        <w:rPr>
          <w:i/>
        </w:rPr>
      </w:pPr>
      <w:r w:rsidRPr="003A1AE6">
        <w:rPr>
          <w:i/>
        </w:rPr>
        <w:t>Note: when using the first format, make sure that the message is not empty or the system will get confused and think it’s the second form and start looking for an #end tag.</w:t>
      </w:r>
    </w:p>
    <w:p w:rsidR="003A1AE6" w:rsidRPr="00BF38EC" w:rsidRDefault="003A1AE6" w:rsidP="003A1AE6">
      <w:r>
        <w:t xml:space="preserve">In the command line version of Recipe, #write writes to console which can be redirected into a file. </w:t>
      </w:r>
      <w:r>
        <w:rPr>
          <w:highlight w:val="yellow"/>
        </w:rPr>
        <w:t>(to be implemented</w:t>
      </w:r>
      <w:r w:rsidRPr="004E330B">
        <w:rPr>
          <w:highlight w:val="yellow"/>
        </w:rPr>
        <w:t>)</w:t>
      </w:r>
    </w:p>
    <w:p w:rsidR="00560B59" w:rsidRDefault="00560B59" w:rsidP="00560B59">
      <w:pPr>
        <w:pStyle w:val="Heading2"/>
      </w:pPr>
      <w:bookmarkStart w:id="64" w:name="_Toc366017017"/>
      <w:r>
        <w:t>#mbox</w:t>
      </w:r>
      <w:bookmarkEnd w:id="64"/>
    </w:p>
    <w:p w:rsidR="00560B59" w:rsidRDefault="00BF25DC" w:rsidP="00560B59">
      <w:r>
        <w:t xml:space="preserve">Syntax: </w:t>
      </w:r>
      <w:r w:rsidRPr="004522CA">
        <w:rPr>
          <w:rStyle w:val="Code"/>
        </w:rPr>
        <w:t>#</w:t>
      </w:r>
      <w:r>
        <w:rPr>
          <w:rStyle w:val="Code"/>
        </w:rPr>
        <w:t>mbox</w:t>
      </w:r>
      <w:r w:rsidRPr="004522CA">
        <w:rPr>
          <w:rStyle w:val="Code"/>
        </w:rPr>
        <w:t xml:space="preserve"> </w:t>
      </w:r>
      <w:r w:rsidRPr="004522CA">
        <w:rPr>
          <w:rStyle w:val="Code"/>
          <w:i/>
        </w:rPr>
        <w:t>message</w:t>
      </w:r>
      <w:r>
        <w:rPr>
          <w:rStyle w:val="Code"/>
          <w:i/>
        </w:rPr>
        <w:br/>
      </w:r>
      <w:r>
        <w:t>This pops up a window with the given message in the RecipeGUI program. The user has to click OK to continue execution.</w:t>
      </w:r>
    </w:p>
    <w:p w:rsidR="00560B59" w:rsidRDefault="00560B59" w:rsidP="00560B59">
      <w:pPr>
        <w:pStyle w:val="Heading2"/>
      </w:pPr>
      <w:bookmarkStart w:id="65" w:name="_Toc366017018"/>
      <w:r>
        <w:t>#ask</w:t>
      </w:r>
      <w:bookmarkEnd w:id="65"/>
    </w:p>
    <w:p w:rsidR="00560B59" w:rsidRDefault="00560B59" w:rsidP="00BF38EC">
      <w:r w:rsidRPr="004E330B">
        <w:rPr>
          <w:highlight w:val="yellow"/>
        </w:rPr>
        <w:t>(to do)</w:t>
      </w:r>
    </w:p>
    <w:p w:rsidR="00560B59" w:rsidRPr="00BF38EC" w:rsidRDefault="00560B59" w:rsidP="00BF38EC"/>
    <w:p w:rsidR="00B61333" w:rsidRDefault="00B61333" w:rsidP="00B61333">
      <w:pPr>
        <w:pStyle w:val="Heading2"/>
      </w:pPr>
      <w:bookmarkStart w:id="66" w:name="_Toc366017019"/>
      <w:r>
        <w:t>#del</w:t>
      </w:r>
      <w:bookmarkEnd w:id="66"/>
    </w:p>
    <w:p w:rsidR="00B61333" w:rsidRPr="00E41537" w:rsidRDefault="00B61333" w:rsidP="00B61333">
      <w:r>
        <w:t xml:space="preserve">Syntax: </w:t>
      </w:r>
      <w:r w:rsidRPr="004522CA">
        <w:rPr>
          <w:rStyle w:val="Code"/>
        </w:rPr>
        <w:t>#</w:t>
      </w:r>
      <w:r>
        <w:rPr>
          <w:rStyle w:val="Code"/>
        </w:rPr>
        <w:t>del</w:t>
      </w:r>
      <w:r w:rsidRPr="004522CA">
        <w:rPr>
          <w:rStyle w:val="Code"/>
        </w:rPr>
        <w:t xml:space="preserve"> </w:t>
      </w:r>
      <w:r w:rsidRPr="00B61333">
        <w:rPr>
          <w:rStyle w:val="Code"/>
          <w:i/>
        </w:rPr>
        <w:t>path</w:t>
      </w:r>
    </w:p>
    <w:p w:rsidR="00081B2C" w:rsidRDefault="00B61333" w:rsidP="00081B2C">
      <w:pPr>
        <w:spacing w:after="0" w:line="240" w:lineRule="auto"/>
      </w:pPr>
      <w:r>
        <w:t>Deletes the file with the given path.</w:t>
      </w:r>
    </w:p>
    <w:p w:rsidR="008F12BA" w:rsidRDefault="008F12BA" w:rsidP="008F12BA">
      <w:pPr>
        <w:pStyle w:val="Heading2"/>
      </w:pPr>
      <w:bookmarkStart w:id="67" w:name="_Toc366017020"/>
      <w:r>
        <w:t>#copy</w:t>
      </w:r>
      <w:bookmarkEnd w:id="67"/>
    </w:p>
    <w:p w:rsidR="008F12BA" w:rsidRDefault="008F12BA" w:rsidP="008F12BA">
      <w:pPr>
        <w:rPr>
          <w:rStyle w:val="Code"/>
        </w:rPr>
      </w:pPr>
      <w:r>
        <w:t xml:space="preserve">Syntax: </w:t>
      </w:r>
      <w:r w:rsidRPr="004522CA">
        <w:rPr>
          <w:rStyle w:val="Code"/>
        </w:rPr>
        <w:t>#</w:t>
      </w:r>
      <w:r>
        <w:rPr>
          <w:rStyle w:val="Code"/>
        </w:rPr>
        <w:t>copy text</w:t>
      </w:r>
    </w:p>
    <w:p w:rsidR="00435E23" w:rsidRPr="001675FD" w:rsidRDefault="00435E23" w:rsidP="00435E23">
      <w:pPr>
        <w:spacing w:after="0"/>
        <w:ind w:left="709" w:hanging="709"/>
        <w:rPr>
          <w:rStyle w:val="Code"/>
        </w:rPr>
      </w:pPr>
      <w:r>
        <w:t xml:space="preserve">Syntax: </w:t>
      </w:r>
      <w:r w:rsidRPr="001675FD">
        <w:rPr>
          <w:rStyle w:val="Code"/>
        </w:rPr>
        <w:t>#</w:t>
      </w:r>
      <w:r>
        <w:rPr>
          <w:rStyle w:val="Code"/>
        </w:rPr>
        <w:t>copy</w:t>
      </w:r>
    </w:p>
    <w:p w:rsidR="00435E23" w:rsidRPr="001675FD" w:rsidRDefault="00435E23" w:rsidP="00435E23">
      <w:pPr>
        <w:spacing w:after="0"/>
        <w:ind w:left="709"/>
        <w:rPr>
          <w:rStyle w:val="Code"/>
          <w:i/>
        </w:rPr>
      </w:pPr>
      <w:r w:rsidRPr="001675FD">
        <w:rPr>
          <w:rStyle w:val="Code"/>
          <w:i/>
        </w:rPr>
        <w:t>here-text</w:t>
      </w:r>
    </w:p>
    <w:p w:rsidR="00435E23" w:rsidRPr="001675FD" w:rsidRDefault="00435E23" w:rsidP="00435E23">
      <w:pPr>
        <w:spacing w:after="0"/>
        <w:ind w:left="709"/>
        <w:rPr>
          <w:rStyle w:val="Code"/>
        </w:rPr>
      </w:pPr>
      <w:r w:rsidRPr="001675FD">
        <w:rPr>
          <w:rStyle w:val="Code"/>
        </w:rPr>
        <w:lastRenderedPageBreak/>
        <w:t>#end</w:t>
      </w:r>
    </w:p>
    <w:p w:rsidR="00435E23" w:rsidRPr="00B9472B" w:rsidRDefault="00435E23" w:rsidP="008F12BA">
      <w:r>
        <w:t>Copies the argument text or here-text to the clipboard after expansion of any macros.</w:t>
      </w:r>
      <w:r w:rsidR="00B9472B">
        <w:t xml:space="preserve"> This will </w:t>
      </w:r>
      <w:r w:rsidR="00B9472B">
        <w:rPr>
          <w:i/>
        </w:rPr>
        <w:t>not</w:t>
      </w:r>
      <w:r w:rsidR="00B9472B">
        <w:t xml:space="preserve"> change the value of the </w:t>
      </w:r>
      <w:r w:rsidR="00B9472B" w:rsidRPr="00B9472B">
        <w:rPr>
          <w:rStyle w:val="Code"/>
        </w:rPr>
        <w:t>paste</w:t>
      </w:r>
      <w:r w:rsidR="00B9472B">
        <w:rPr>
          <w:rStyle w:val="Code"/>
        </w:rPr>
        <w:t xml:space="preserve"> </w:t>
      </w:r>
      <w:r w:rsidR="00B9472B" w:rsidRPr="00B9472B">
        <w:t>marcro</w:t>
      </w:r>
      <w:r w:rsidR="00B9472B">
        <w:t xml:space="preserve">. Note that </w:t>
      </w:r>
      <w:r w:rsidR="00B9472B" w:rsidRPr="00B9472B">
        <w:rPr>
          <w:rStyle w:val="Code"/>
        </w:rPr>
        <w:t>paste</w:t>
      </w:r>
      <w:r w:rsidR="00B9472B">
        <w:t xml:space="preserve"> is only put in the dictionary before recipe start.</w:t>
      </w:r>
    </w:p>
    <w:p w:rsidR="008F12BA" w:rsidRDefault="00BF38EC" w:rsidP="00BF38EC">
      <w:pPr>
        <w:pStyle w:val="Heading2"/>
      </w:pPr>
      <w:bookmarkStart w:id="68" w:name="_Toc366017021"/>
      <w:r>
        <w:t>#dir</w:t>
      </w:r>
      <w:bookmarkEnd w:id="68"/>
    </w:p>
    <w:p w:rsidR="00BF38EC" w:rsidRDefault="00BF38EC" w:rsidP="008F12BA">
      <w:r w:rsidRPr="004E330B">
        <w:rPr>
          <w:highlight w:val="yellow"/>
        </w:rPr>
        <w:t>(to do)</w:t>
      </w:r>
    </w:p>
    <w:p w:rsidR="00137EBF" w:rsidRDefault="00137EBF" w:rsidP="00137EBF">
      <w:pPr>
        <w:pStyle w:val="Heading2"/>
      </w:pPr>
      <w:bookmarkStart w:id="69" w:name="_Toc366017022"/>
      <w:r>
        <w:t>#mkdir</w:t>
      </w:r>
      <w:bookmarkEnd w:id="69"/>
    </w:p>
    <w:p w:rsidR="00137EBF" w:rsidRDefault="00137EBF" w:rsidP="00137EBF">
      <w:r w:rsidRPr="004E330B">
        <w:rPr>
          <w:highlight w:val="yellow"/>
        </w:rPr>
        <w:t>(to do)</w:t>
      </w:r>
    </w:p>
    <w:p w:rsidR="00137EBF" w:rsidRDefault="00137EBF" w:rsidP="00137EBF">
      <w:pPr>
        <w:pStyle w:val="Heading2"/>
      </w:pPr>
      <w:bookmarkStart w:id="70" w:name="_Toc366017023"/>
      <w:r>
        <w:t>#rmdir</w:t>
      </w:r>
      <w:bookmarkEnd w:id="70"/>
    </w:p>
    <w:p w:rsidR="00137EBF" w:rsidRDefault="00137EBF" w:rsidP="00137EBF">
      <w:r w:rsidRPr="004E330B">
        <w:rPr>
          <w:highlight w:val="yellow"/>
        </w:rPr>
        <w:t>(to do)</w:t>
      </w:r>
    </w:p>
    <w:p w:rsidR="004E330B" w:rsidRDefault="004E330B" w:rsidP="004E330B">
      <w:pPr>
        <w:pStyle w:val="Heading2"/>
      </w:pPr>
      <w:bookmarkStart w:id="71" w:name="_Toc366017024"/>
      <w:r>
        <w:t>#server</w:t>
      </w:r>
      <w:bookmarkEnd w:id="71"/>
    </w:p>
    <w:p w:rsidR="004E330B" w:rsidRPr="004E330B" w:rsidRDefault="004E330B" w:rsidP="004E330B">
      <w:r w:rsidRPr="004E330B">
        <w:rPr>
          <w:highlight w:val="yellow"/>
        </w:rPr>
        <w:t>(to do)</w:t>
      </w:r>
    </w:p>
    <w:p w:rsidR="004E330B" w:rsidRDefault="004E330B" w:rsidP="004E330B">
      <w:pPr>
        <w:pStyle w:val="Heading2"/>
      </w:pPr>
      <w:bookmarkStart w:id="72" w:name="_Toc366017025"/>
      <w:r>
        <w:t>#post</w:t>
      </w:r>
      <w:bookmarkEnd w:id="72"/>
    </w:p>
    <w:p w:rsidR="004E330B" w:rsidRPr="004E330B" w:rsidRDefault="004E330B" w:rsidP="004E330B">
      <w:r w:rsidRPr="004E330B">
        <w:rPr>
          <w:highlight w:val="yellow"/>
        </w:rPr>
        <w:t>(to do)</w:t>
      </w:r>
    </w:p>
    <w:p w:rsidR="004E330B" w:rsidRDefault="004E330B" w:rsidP="004E330B">
      <w:pPr>
        <w:pStyle w:val="Heading2"/>
      </w:pPr>
      <w:bookmarkStart w:id="73" w:name="_Toc366017026"/>
      <w:r>
        <w:t>#watch</w:t>
      </w:r>
      <w:bookmarkEnd w:id="73"/>
    </w:p>
    <w:p w:rsidR="00560B59" w:rsidRDefault="004E330B" w:rsidP="004E330B">
      <w:r w:rsidRPr="004E330B">
        <w:rPr>
          <w:highlight w:val="yellow"/>
        </w:rPr>
        <w:t>(to do)</w:t>
      </w:r>
    </w:p>
    <w:p w:rsidR="00560B59" w:rsidRDefault="00560B59" w:rsidP="00560B59">
      <w:pPr>
        <w:pStyle w:val="Heading2"/>
      </w:pPr>
      <w:bookmarkStart w:id="74" w:name="_Toc366017027"/>
      <w:r>
        <w:t>#exit</w:t>
      </w:r>
      <w:bookmarkEnd w:id="74"/>
    </w:p>
    <w:p w:rsidR="00560B59" w:rsidRDefault="00560B59" w:rsidP="00560B59">
      <w:r w:rsidRPr="004E330B">
        <w:rPr>
          <w:highlight w:val="yellow"/>
        </w:rPr>
        <w:t>(to do)</w:t>
      </w:r>
    </w:p>
    <w:p w:rsidR="00560B59" w:rsidRDefault="00560B59" w:rsidP="00560B59">
      <w:pPr>
        <w:pStyle w:val="Heading2"/>
      </w:pPr>
      <w:bookmarkStart w:id="75" w:name="_Toc366017028"/>
      <w:r>
        <w:t>#pause</w:t>
      </w:r>
      <w:bookmarkEnd w:id="75"/>
    </w:p>
    <w:p w:rsidR="00550E79" w:rsidRDefault="00550E79" w:rsidP="00550E79">
      <w:pPr>
        <w:rPr>
          <w:rStyle w:val="Code"/>
        </w:rPr>
      </w:pPr>
      <w:r>
        <w:t xml:space="preserve">Syntax: </w:t>
      </w:r>
      <w:r w:rsidRPr="004522CA">
        <w:rPr>
          <w:rStyle w:val="Code"/>
        </w:rPr>
        <w:t>#</w:t>
      </w:r>
      <w:r>
        <w:rPr>
          <w:rStyle w:val="Code"/>
        </w:rPr>
        <w:t xml:space="preserve">pause </w:t>
      </w:r>
      <w:r w:rsidRPr="00550E79">
        <w:rPr>
          <w:rStyle w:val="Code"/>
          <w:i/>
        </w:rPr>
        <w:t>milliseconds</w:t>
      </w:r>
    </w:p>
    <w:p w:rsidR="004E330B" w:rsidRDefault="00550E79" w:rsidP="004E330B">
      <w:r>
        <w:t xml:space="preserve">Pauses execution of the recipe for the given number of milliseconds. This can sometimes be useful if an asynchronous operations, typically launched with </w:t>
      </w:r>
      <w:r w:rsidRPr="00550E79">
        <w:rPr>
          <w:rStyle w:val="Code"/>
        </w:rPr>
        <w:t>#run</w:t>
      </w:r>
      <w:r>
        <w:t>, needs some time to complete.</w:t>
      </w:r>
    </w:p>
    <w:p w:rsidR="00550E79" w:rsidRDefault="00550E79" w:rsidP="004E330B">
      <w:r>
        <w:t>Example</w:t>
      </w:r>
    </w:p>
    <w:p w:rsidR="00550E79" w:rsidRDefault="00550E79" w:rsidP="00550E79">
      <w:pPr>
        <w:pStyle w:val="Example"/>
      </w:pPr>
      <w:r>
        <w:t>#run {myprog1.exe}</w:t>
      </w:r>
    </w:p>
    <w:p w:rsidR="00550E79" w:rsidRDefault="00550E79" w:rsidP="00550E79">
      <w:pPr>
        <w:pStyle w:val="Example"/>
      </w:pPr>
      <w:r>
        <w:t>#run {myprog2.exe}</w:t>
      </w:r>
    </w:p>
    <w:p w:rsidR="00550E79" w:rsidRDefault="00550E79" w:rsidP="00550E79">
      <w:pPr>
        <w:pStyle w:val="Example"/>
      </w:pPr>
      <w:r>
        <w:t>#run {myprog3.exe}</w:t>
      </w:r>
    </w:p>
    <w:p w:rsidR="00550E79" w:rsidRDefault="00550E79" w:rsidP="00550E79">
      <w:pPr>
        <w:pStyle w:val="Example"/>
      </w:pPr>
      <w:r>
        <w:t>#pause 10000</w:t>
      </w:r>
    </w:p>
    <w:p w:rsidR="00550E79" w:rsidRDefault="00550E79" w:rsidP="00550E79">
      <w:pPr>
        <w:pStyle w:val="Example"/>
      </w:pPr>
      <w:r>
        <w:t>#info Done</w:t>
      </w:r>
    </w:p>
    <w:p w:rsidR="00B44C61" w:rsidRDefault="00B44C61" w:rsidP="00B44C61">
      <w:pPr>
        <w:pStyle w:val="Heading1"/>
      </w:pPr>
      <w:bookmarkStart w:id="76" w:name="_Toc366017029"/>
      <w:r>
        <w:t>Server Mode</w:t>
      </w:r>
      <w:bookmarkEnd w:id="76"/>
    </w:p>
    <w:p w:rsidR="00B44C61" w:rsidRDefault="00B44C61" w:rsidP="00B44C61">
      <w:r w:rsidRPr="004E330B">
        <w:rPr>
          <w:highlight w:val="yellow"/>
        </w:rPr>
        <w:t>(to do)</w:t>
      </w:r>
    </w:p>
    <w:p w:rsidR="00B44C61" w:rsidRDefault="00B44C61" w:rsidP="00B44C61">
      <w:pPr>
        <w:pStyle w:val="Heading1"/>
      </w:pPr>
      <w:bookmarkStart w:id="77" w:name="_Toc366017030"/>
      <w:r>
        <w:lastRenderedPageBreak/>
        <w:t>File Watcher Mode</w:t>
      </w:r>
      <w:bookmarkEnd w:id="77"/>
    </w:p>
    <w:p w:rsidR="00B44C61" w:rsidRPr="00B44C61" w:rsidRDefault="00B44C61" w:rsidP="00B44C61">
      <w:r w:rsidRPr="004E330B">
        <w:rPr>
          <w:highlight w:val="yellow"/>
        </w:rPr>
        <w:t>(to do)</w:t>
      </w:r>
    </w:p>
    <w:p w:rsidR="004E330B" w:rsidRDefault="004E330B" w:rsidP="004E330B">
      <w:pPr>
        <w:pStyle w:val="Heading1"/>
      </w:pPr>
      <w:bookmarkStart w:id="78" w:name="_Toc366017031"/>
      <w:r>
        <w:t>Text Tools (</w:t>
      </w:r>
      <w:r w:rsidRPr="004E330B">
        <w:rPr>
          <w:i/>
        </w:rPr>
        <w:t>#with</w:t>
      </w:r>
      <w:r>
        <w:t>-scripts)</w:t>
      </w:r>
      <w:bookmarkEnd w:id="78"/>
    </w:p>
    <w:p w:rsidR="004E330B" w:rsidRDefault="004E330B" w:rsidP="004E330B">
      <w:r w:rsidRPr="004E330B">
        <w:rPr>
          <w:highlight w:val="yellow"/>
        </w:rPr>
        <w:t>(to do)</w:t>
      </w:r>
      <w:r w:rsidR="001A2DB6">
        <w:t xml:space="preserve"> (see</w:t>
      </w:r>
      <w:r w:rsidR="00EC5CEE">
        <w:t xml:space="preserve"> Text Tools document</w:t>
      </w:r>
      <w:r w:rsidR="001A2DB6">
        <w:t>)</w:t>
      </w:r>
    </w:p>
    <w:p w:rsidR="00F14E9A" w:rsidRPr="004E330B" w:rsidRDefault="00AA6401" w:rsidP="004E330B">
      <w:r w:rsidRPr="00AA6401">
        <w:t>Append, ChkSum, Chomp, Count, DelBlank, Enclose, ETrim, First, FromBase64, FromUni, FromXX, IndentXml, Info, Insert, Join, JoinN, JoinX, LineNum, Match, MD5Ascii, MD5Utf8, mkguid, Modify, NoMatch, Num, Pad, Prefix, Repeat, Reverse, Sha256Ascii, Sha256Utf8, Sort, Split, Store, STrim, Subs, Suffix, Table, ToBase64, ToUni, ToXX, Trim, TwoCol, Unique, Validate, Wrap, XGuid, XMatch</w:t>
      </w:r>
    </w:p>
    <w:p w:rsidR="004522CA" w:rsidRDefault="004522CA" w:rsidP="004E330B">
      <w:pPr>
        <w:pStyle w:val="Heading2"/>
      </w:pPr>
      <w:r>
        <w:br w:type="page"/>
      </w:r>
    </w:p>
    <w:p w:rsidR="004E5546" w:rsidRDefault="004522CA" w:rsidP="004522CA">
      <w:pPr>
        <w:pStyle w:val="Heading1"/>
      </w:pPr>
      <w:bookmarkStart w:id="79" w:name="_Toc366017032"/>
      <w:r>
        <w:lastRenderedPageBreak/>
        <w:t>Command Line</w:t>
      </w:r>
      <w:bookmarkEnd w:id="79"/>
    </w:p>
    <w:p w:rsidR="007D6949" w:rsidRPr="007D6949" w:rsidRDefault="007D6949" w:rsidP="007D6949">
      <w:r>
        <w:t>A command line version is provided for calling the recipe tool from other batch files.</w:t>
      </w:r>
    </w:p>
    <w:p w:rsidR="00C7117B" w:rsidRDefault="00C7117B" w:rsidP="00400083">
      <w:r w:rsidRPr="00C7117B">
        <w:t xml:space="preserve">Usage: </w:t>
      </w:r>
    </w:p>
    <w:p w:rsidR="00400083" w:rsidRPr="00C7117B" w:rsidRDefault="00C7117B" w:rsidP="00400083">
      <w:pPr>
        <w:rPr>
          <w:rStyle w:val="Code"/>
        </w:rPr>
      </w:pPr>
      <w:r w:rsidRPr="00C7117B">
        <w:rPr>
          <w:rStyle w:val="Code"/>
        </w:rPr>
        <w:t>recipe.exe recipe-file key1=val1 key2=val2...</w:t>
      </w:r>
    </w:p>
    <w:p w:rsidR="004522CA" w:rsidRDefault="00C7117B" w:rsidP="004522CA">
      <w:r>
        <w:t xml:space="preserve">Use double quotes around </w:t>
      </w:r>
      <w:r w:rsidRPr="00C7117B">
        <w:rPr>
          <w:i/>
        </w:rPr>
        <w:t>key=value</w:t>
      </w:r>
      <w:r>
        <w:t xml:space="preserve"> if the value contains spaces.</w:t>
      </w:r>
      <w:r w:rsidR="007D6949">
        <w:t xml:space="preserve"> All required parameters must be given on command line. The program will not stop to prompt the user for values.</w:t>
      </w:r>
    </w:p>
    <w:p w:rsidR="00C7117B" w:rsidRDefault="00C7117B" w:rsidP="004522CA">
      <w:r>
        <w:t xml:space="preserve">The key=value pairs put </w:t>
      </w:r>
      <w:r w:rsidR="007D6949">
        <w:t>entries into the dictionary as if #put were used. When a #require is encountered during the execution of the recipe, the value must already be in the dictionary or an error will be printed and the executions cancelled. A #default will assign a value to the key if not provided on command line.</w:t>
      </w:r>
    </w:p>
    <w:p w:rsidR="007D6949" w:rsidRDefault="007D6949" w:rsidP="004522CA">
      <w:r>
        <w:t xml:space="preserve">To make sure the option command like </w:t>
      </w:r>
      <w:r w:rsidRPr="007D6949">
        <w:rPr>
          <w:rStyle w:val="ExampleChar"/>
        </w:rPr>
        <w:t>#default a=x|y|z</w:t>
      </w:r>
      <w:r>
        <w:t xml:space="preserve"> in the recipe executes correctly, set the key on the command line. Failure to do that will assign "</w:t>
      </w:r>
      <w:r w:rsidRPr="007D6949">
        <w:rPr>
          <w:rStyle w:val="ExampleChar"/>
        </w:rPr>
        <w:t>x|y|z</w:t>
      </w:r>
      <w:r>
        <w:rPr>
          <w:rStyle w:val="ExampleChar"/>
        </w:rPr>
        <w:t>"</w:t>
      </w:r>
      <w:r>
        <w:t xml:space="preserve"> to </w:t>
      </w:r>
      <w:r w:rsidRPr="007D6949">
        <w:rPr>
          <w:rStyle w:val="ExampleChar"/>
        </w:rPr>
        <w:t>a</w:t>
      </w:r>
      <w:r>
        <w:t>.</w:t>
      </w:r>
    </w:p>
    <w:p w:rsidR="007D6949" w:rsidRDefault="007D6949" w:rsidP="004522CA">
      <w:r>
        <w:t>Note that clipboard features will not work (</w:t>
      </w:r>
      <w:r w:rsidRPr="007D6949">
        <w:rPr>
          <w:rStyle w:val="Code"/>
        </w:rPr>
        <w:t>#copy</w:t>
      </w:r>
      <w:r>
        <w:t xml:space="preserve"> and </w:t>
      </w:r>
      <w:r w:rsidRPr="007D6949">
        <w:rPr>
          <w:rStyle w:val="Code"/>
        </w:rPr>
        <w:t>`paste`</w:t>
      </w:r>
      <w:r>
        <w:t xml:space="preserve">) in the command line version. </w:t>
      </w:r>
    </w:p>
    <w:p w:rsidR="007D6949" w:rsidRDefault="007D6949" w:rsidP="004522CA">
      <w:r>
        <w:t xml:space="preserve">The command line cannot be run in test-mode. </w:t>
      </w:r>
    </w:p>
    <w:p w:rsidR="004522CA" w:rsidRDefault="004522CA" w:rsidP="004522CA">
      <w:pPr>
        <w:pStyle w:val="Heading1"/>
      </w:pPr>
      <w:bookmarkStart w:id="80" w:name="_Toc366017033"/>
      <w:r>
        <w:t>GUI</w:t>
      </w:r>
      <w:bookmarkEnd w:id="80"/>
    </w:p>
    <w:p w:rsidR="00400083" w:rsidRDefault="00BF38EC" w:rsidP="00400083">
      <w:r>
        <w:t>(to do)</w:t>
      </w:r>
    </w:p>
    <w:p w:rsidR="00006A57" w:rsidRDefault="00006A57" w:rsidP="00400083">
      <w:r>
        <w:t>- note: selected text is run only. If no text selected then all text is run</w:t>
      </w:r>
    </w:p>
    <w:p w:rsidR="00400083" w:rsidRDefault="00400083" w:rsidP="00400083"/>
    <w:p w:rsidR="00400083" w:rsidRPr="00400083" w:rsidRDefault="00400083" w:rsidP="00400083">
      <w:r>
        <w:rPr>
          <w:noProof/>
          <w:lang w:val="en-NZ" w:eastAsia="en-NZ"/>
        </w:rPr>
        <w:drawing>
          <wp:inline distT="0" distB="0" distL="0" distR="0">
            <wp:extent cx="5943600" cy="25780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578088"/>
                    </a:xfrm>
                    <a:prstGeom prst="rect">
                      <a:avLst/>
                    </a:prstGeom>
                    <a:noFill/>
                    <a:ln w="9525">
                      <a:noFill/>
                      <a:miter lim="800000"/>
                      <a:headEnd/>
                      <a:tailEnd/>
                    </a:ln>
                  </pic:spPr>
                </pic:pic>
              </a:graphicData>
            </a:graphic>
          </wp:inline>
        </w:drawing>
      </w:r>
    </w:p>
    <w:p w:rsidR="00946F06" w:rsidRDefault="00400083">
      <w:r>
        <w:rPr>
          <w:noProof/>
          <w:lang w:val="en-NZ" w:eastAsia="en-NZ"/>
        </w:rPr>
        <w:lastRenderedPageBreak/>
        <w:drawing>
          <wp:inline distT="0" distB="0" distL="0" distR="0">
            <wp:extent cx="5943600" cy="25755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575560"/>
                    </a:xfrm>
                    <a:prstGeom prst="rect">
                      <a:avLst/>
                    </a:prstGeom>
                    <a:noFill/>
                    <a:ln w="9525">
                      <a:noFill/>
                      <a:miter lim="800000"/>
                      <a:headEnd/>
                      <a:tailEnd/>
                    </a:ln>
                  </pic:spPr>
                </pic:pic>
              </a:graphicData>
            </a:graphic>
          </wp:inline>
        </w:drawing>
      </w:r>
    </w:p>
    <w:p w:rsidR="00400083" w:rsidRDefault="00400083">
      <w:r>
        <w:br w:type="page"/>
      </w:r>
    </w:p>
    <w:p w:rsidR="004E5546" w:rsidRDefault="008D38D0" w:rsidP="00946F06">
      <w:pPr>
        <w:pStyle w:val="Heading1"/>
      </w:pPr>
      <w:bookmarkStart w:id="81" w:name="_Toc366017034"/>
      <w:r>
        <w:lastRenderedPageBreak/>
        <w:t>Appendix 1</w:t>
      </w:r>
      <w:r w:rsidR="00946F06">
        <w:t>: #do-block markers</w:t>
      </w:r>
      <w:bookmarkEnd w:id="81"/>
    </w:p>
    <w:p w:rsidR="00946F06" w:rsidRDefault="00946F06" w:rsidP="00946F06">
      <w:r>
        <w:t>The file extension determines which block markers are used.</w:t>
      </w:r>
    </w:p>
    <w:p w:rsidR="00946F06" w:rsidRDefault="00946F06" w:rsidP="00946F06">
      <w:pPr>
        <w:pStyle w:val="Heading2"/>
      </w:pPr>
      <w:bookmarkStart w:id="82" w:name="_Toc366017035"/>
      <w:r>
        <w:t>.cs (C#)</w:t>
      </w:r>
      <w:bookmarkEnd w:id="82"/>
    </w:p>
    <w:p w:rsidR="00946F06" w:rsidRDefault="00946F06" w:rsidP="00946F06">
      <w:r>
        <w:t>An #if block is used. One has to make sure that the block name is not set with #define or on command line to make sure the compiler skips it.</w:t>
      </w:r>
    </w:p>
    <w:p w:rsidR="00946F06" w:rsidRDefault="00946F06" w:rsidP="00946F06">
      <w:r>
        <w:t>Example:</w:t>
      </w:r>
    </w:p>
    <w:p w:rsidR="00946F06" w:rsidRPr="00946F06" w:rsidRDefault="00946F06" w:rsidP="00946F06">
      <w:pPr>
        <w:spacing w:after="0"/>
        <w:rPr>
          <w:rStyle w:val="Code"/>
        </w:rPr>
      </w:pPr>
      <w:r w:rsidRPr="00946F06">
        <w:rPr>
          <w:rStyle w:val="Code"/>
        </w:rPr>
        <w:t>#if AddField</w:t>
      </w:r>
    </w:p>
    <w:p w:rsidR="00946F06" w:rsidRDefault="00946F06" w:rsidP="00946F06">
      <w:pPr>
        <w:spacing w:after="0"/>
        <w:rPr>
          <w:rStyle w:val="Code"/>
        </w:rPr>
      </w:pPr>
      <w:r w:rsidRPr="00946F06">
        <w:rPr>
          <w:rStyle w:val="Code"/>
        </w:rPr>
        <w:tab/>
      </w:r>
      <w:r>
        <w:rPr>
          <w:rStyle w:val="Code"/>
        </w:rPr>
        <w:t xml:space="preserve">`cstype` </w:t>
      </w:r>
      <w:r w:rsidRPr="00946F06">
        <w:rPr>
          <w:rStyle w:val="Code"/>
        </w:rPr>
        <w:t>`field`</w:t>
      </w:r>
      <w:r>
        <w:rPr>
          <w:rStyle w:val="Code"/>
        </w:rPr>
        <w:t>;</w:t>
      </w:r>
    </w:p>
    <w:p w:rsidR="00946F06" w:rsidRPr="00946F06" w:rsidRDefault="00946F06" w:rsidP="00946F06">
      <w:pPr>
        <w:spacing w:after="0"/>
        <w:rPr>
          <w:rStyle w:val="Code"/>
        </w:rPr>
      </w:pPr>
      <w:r>
        <w:rPr>
          <w:rStyle w:val="Code"/>
        </w:rPr>
        <w:t>#endif</w:t>
      </w:r>
    </w:p>
    <w:p w:rsidR="00946F06" w:rsidRDefault="00946F06" w:rsidP="00946F06">
      <w:pPr>
        <w:spacing w:after="0"/>
      </w:pPr>
    </w:p>
    <w:p w:rsidR="00946F06" w:rsidRDefault="00946F06" w:rsidP="00946F06">
      <w:pPr>
        <w:spacing w:after="0"/>
      </w:pPr>
      <w:r>
        <w:t>The compiler will skip the block. It is possible to use /* */ comments inside the block. Do not nest #if. Do not use #else inside a block meant to be handled by the Recipe tool.</w:t>
      </w:r>
    </w:p>
    <w:p w:rsidR="00946F06" w:rsidRDefault="00946F06" w:rsidP="00946F06">
      <w:pPr>
        <w:pStyle w:val="Heading2"/>
      </w:pPr>
      <w:bookmarkStart w:id="83" w:name="_Toc366017036"/>
      <w:r>
        <w:t>.xml, .config, .html, .htm</w:t>
      </w:r>
      <w:bookmarkEnd w:id="83"/>
    </w:p>
    <w:p w:rsidR="00946F06" w:rsidRPr="00946F06" w:rsidRDefault="00D67B68" w:rsidP="00946F06">
      <w:r>
        <w:t xml:space="preserve">A comment </w:t>
      </w:r>
      <w:r w:rsidR="00946F06">
        <w:t xml:space="preserve"> </w:t>
      </w:r>
      <w:r w:rsidR="00F652C3">
        <w:t>starting with the word "template" is used</w:t>
      </w:r>
      <w:r w:rsidR="00F652C3">
        <w:rPr>
          <w:rStyle w:val="FootnoteReference"/>
        </w:rPr>
        <w:footnoteReference w:id="2"/>
      </w:r>
      <w:r w:rsidR="00F652C3">
        <w:t xml:space="preserve">. </w:t>
      </w:r>
      <w:r w:rsidR="008909C8">
        <w:t>Example below shows how to append elements to an XML file.</w:t>
      </w:r>
    </w:p>
    <w:p w:rsidR="008909C8" w:rsidRPr="002F644E" w:rsidRDefault="008909C8" w:rsidP="002F644E">
      <w:pPr>
        <w:pStyle w:val="NoSpacing"/>
        <w:rPr>
          <w:rStyle w:val="Code"/>
        </w:rPr>
      </w:pPr>
      <w:r w:rsidRPr="002F644E">
        <w:rPr>
          <w:rStyle w:val="Code"/>
        </w:rPr>
        <w:t>&lt;Log Name=’Ideas’&gt;</w:t>
      </w:r>
    </w:p>
    <w:p w:rsidR="008909C8" w:rsidRPr="002F644E" w:rsidRDefault="008909C8" w:rsidP="002F644E">
      <w:pPr>
        <w:pStyle w:val="NoSpacing"/>
        <w:rPr>
          <w:rStyle w:val="Code"/>
        </w:rPr>
      </w:pPr>
      <w:r w:rsidRPr="002F644E">
        <w:rPr>
          <w:rStyle w:val="Code"/>
        </w:rPr>
        <w:t>&lt;Idea t=’2010-11-01T12:13:14’&gt;bla bla&lt;/Idea&gt;</w:t>
      </w:r>
    </w:p>
    <w:p w:rsidR="00946F06" w:rsidRPr="002F644E" w:rsidRDefault="00D67B68" w:rsidP="002F644E">
      <w:pPr>
        <w:pStyle w:val="NoSpacing"/>
        <w:rPr>
          <w:rStyle w:val="Code"/>
        </w:rPr>
      </w:pPr>
      <w:r>
        <w:rPr>
          <w:rStyle w:val="Code"/>
        </w:rPr>
        <w:t>&lt;!--</w:t>
      </w:r>
      <w:r w:rsidR="00946F06" w:rsidRPr="002F644E">
        <w:rPr>
          <w:rStyle w:val="Code"/>
        </w:rPr>
        <w:t xml:space="preserve">template </w:t>
      </w:r>
      <w:r w:rsidR="008909C8" w:rsidRPr="002F644E">
        <w:rPr>
          <w:rStyle w:val="Code"/>
        </w:rPr>
        <w:t>AppendIdea</w:t>
      </w:r>
    </w:p>
    <w:p w:rsidR="00946F06" w:rsidRPr="002F644E" w:rsidRDefault="008909C8" w:rsidP="002F644E">
      <w:pPr>
        <w:pStyle w:val="NoSpacing"/>
        <w:rPr>
          <w:rStyle w:val="Code"/>
        </w:rPr>
      </w:pPr>
      <w:r w:rsidRPr="002F644E">
        <w:rPr>
          <w:rStyle w:val="Code"/>
        </w:rPr>
        <w:t>&lt;Idea t=’`timestamp`’&gt;`text`&lt;/Idea&gt;</w:t>
      </w:r>
    </w:p>
    <w:p w:rsidR="008909C8" w:rsidRPr="002F644E" w:rsidRDefault="00F652C3" w:rsidP="002F644E">
      <w:pPr>
        <w:pStyle w:val="NoSpacing"/>
        <w:rPr>
          <w:rStyle w:val="Code"/>
        </w:rPr>
      </w:pPr>
      <w:r>
        <w:rPr>
          <w:rStyle w:val="Code"/>
        </w:rPr>
        <w:t>--</w:t>
      </w:r>
      <w:r w:rsidR="00946F06" w:rsidRPr="002F644E">
        <w:rPr>
          <w:rStyle w:val="Code"/>
        </w:rPr>
        <w:t>&gt;</w:t>
      </w:r>
    </w:p>
    <w:p w:rsidR="008909C8" w:rsidRPr="002F644E" w:rsidRDefault="008909C8" w:rsidP="002F644E">
      <w:pPr>
        <w:pStyle w:val="NoSpacing"/>
        <w:rPr>
          <w:rStyle w:val="Code"/>
        </w:rPr>
      </w:pPr>
      <w:r w:rsidRPr="002F644E">
        <w:rPr>
          <w:rStyle w:val="Code"/>
        </w:rPr>
        <w:t>&lt;/Log&gt;</w:t>
      </w:r>
    </w:p>
    <w:p w:rsidR="008909C8" w:rsidRPr="00946F06" w:rsidRDefault="008909C8" w:rsidP="00946F06">
      <w:r>
        <w:t xml:space="preserve"> After the keyword </w:t>
      </w:r>
      <w:r w:rsidRPr="008909C8">
        <w:rPr>
          <w:rStyle w:val="Code"/>
        </w:rPr>
        <w:t>template</w:t>
      </w:r>
      <w:r>
        <w:t xml:space="preserve"> and the</w:t>
      </w:r>
      <w:r w:rsidR="00F652C3">
        <w:t xml:space="preserve"> block name</w:t>
      </w:r>
      <w:r w:rsidR="001D4355">
        <w:t xml:space="preserve"> the actualy template text starts on a new line</w:t>
      </w:r>
      <w:r>
        <w:t>.</w:t>
      </w:r>
    </w:p>
    <w:p w:rsidR="00946F06" w:rsidRDefault="00946F06" w:rsidP="00946F06">
      <w:pPr>
        <w:pStyle w:val="Heading2"/>
      </w:pPr>
      <w:bookmarkStart w:id="84" w:name="_Toc366017037"/>
      <w:r>
        <w:t>.bat</w:t>
      </w:r>
      <w:bookmarkEnd w:id="84"/>
    </w:p>
    <w:p w:rsidR="00946F06" w:rsidRDefault="00D91ACC" w:rsidP="00946F06">
      <w:r w:rsidRPr="00D91ACC">
        <w:rPr>
          <w:highlight w:val="yellow"/>
        </w:rPr>
        <w:t>(to do)</w:t>
      </w:r>
    </w:p>
    <w:p w:rsidR="008909C8" w:rsidRDefault="00D91ACC" w:rsidP="008909C8">
      <w:pPr>
        <w:spacing w:after="0"/>
        <w:rPr>
          <w:rStyle w:val="Code"/>
        </w:rPr>
      </w:pPr>
      <w:r>
        <w:rPr>
          <w:rStyle w:val="Code"/>
        </w:rPr>
        <w:t>GOTO :</w:t>
      </w:r>
      <w:r w:rsidR="008909C8">
        <w:rPr>
          <w:rStyle w:val="Code"/>
        </w:rPr>
        <w:t>AddFile</w:t>
      </w:r>
    </w:p>
    <w:p w:rsidR="008909C8" w:rsidRDefault="008909C8" w:rsidP="008909C8">
      <w:pPr>
        <w:spacing w:after="0"/>
        <w:rPr>
          <w:rStyle w:val="Code"/>
        </w:rPr>
      </w:pPr>
      <w:r>
        <w:rPr>
          <w:rStyle w:val="Code"/>
        </w:rPr>
        <w:t xml:space="preserve">copy </w:t>
      </w:r>
      <w:r w:rsidRPr="008909C8">
        <w:rPr>
          <w:rStyle w:val="Code"/>
        </w:rPr>
        <w:t>"</w:t>
      </w:r>
      <w:r>
        <w:rPr>
          <w:rStyle w:val="Code"/>
        </w:rPr>
        <w:t>`newfile`</w:t>
      </w:r>
      <w:r w:rsidRPr="008909C8">
        <w:rPr>
          <w:rStyle w:val="Code"/>
        </w:rPr>
        <w:t>"</w:t>
      </w:r>
      <w:r>
        <w:rPr>
          <w:rStyle w:val="Code"/>
        </w:rPr>
        <w:t xml:space="preserve"> %folder%</w:t>
      </w:r>
    </w:p>
    <w:p w:rsidR="008909C8" w:rsidRDefault="00D91ACC" w:rsidP="008909C8">
      <w:pPr>
        <w:spacing w:after="0"/>
        <w:rPr>
          <w:rStyle w:val="Code"/>
        </w:rPr>
      </w:pPr>
      <w:r>
        <w:rPr>
          <w:rStyle w:val="Code"/>
        </w:rPr>
        <w:t>:AddFile</w:t>
      </w:r>
    </w:p>
    <w:p w:rsidR="008909C8" w:rsidRDefault="008909C8" w:rsidP="008909C8">
      <w:pPr>
        <w:spacing w:after="0"/>
      </w:pPr>
      <w:r>
        <w:t>This will expand the macro `newfile` and insert a line just before the block, e.g.:</w:t>
      </w:r>
    </w:p>
    <w:p w:rsidR="008909C8" w:rsidRPr="008909C8" w:rsidRDefault="008909C8" w:rsidP="008909C8">
      <w:pPr>
        <w:spacing w:after="0"/>
        <w:rPr>
          <w:rStyle w:val="Code"/>
        </w:rPr>
      </w:pPr>
      <w:r w:rsidRPr="008909C8">
        <w:rPr>
          <w:rStyle w:val="Code"/>
        </w:rPr>
        <w:t>copy "myfile.txt" %folder%</w:t>
      </w:r>
    </w:p>
    <w:p w:rsidR="008909C8" w:rsidRPr="008909C8" w:rsidRDefault="008909C8" w:rsidP="008909C8">
      <w:pPr>
        <w:spacing w:after="0"/>
      </w:pPr>
    </w:p>
    <w:p w:rsidR="00946F06" w:rsidRPr="00946F06" w:rsidRDefault="00946F06" w:rsidP="00946F06">
      <w:pPr>
        <w:pStyle w:val="Heading2"/>
      </w:pPr>
      <w:bookmarkStart w:id="85" w:name="_Toc366017038"/>
      <w:r>
        <w:t>Default</w:t>
      </w:r>
      <w:bookmarkEnd w:id="85"/>
    </w:p>
    <w:p w:rsidR="00946F06" w:rsidRDefault="008909C8" w:rsidP="00946F06">
      <w:r>
        <w:t xml:space="preserve">For all other types </w:t>
      </w:r>
      <w:r w:rsidRPr="000F349C">
        <w:rPr>
          <w:rStyle w:val="Code"/>
        </w:rPr>
        <w:t>/***</w:t>
      </w:r>
      <w:r>
        <w:t xml:space="preserve"> and </w:t>
      </w:r>
      <w:r w:rsidRPr="000F349C">
        <w:rPr>
          <w:rStyle w:val="Code"/>
        </w:rPr>
        <w:t>***/</w:t>
      </w:r>
      <w:r>
        <w:t xml:space="preserve"> are used as block markers. This works well with </w:t>
      </w:r>
      <w:r w:rsidR="000F349C">
        <w:t xml:space="preserve">e.g. with </w:t>
      </w:r>
      <w:r>
        <w:t>SQL</w:t>
      </w:r>
      <w:r w:rsidR="000F349C">
        <w:t>.</w:t>
      </w:r>
    </w:p>
    <w:p w:rsidR="000F349C" w:rsidRPr="006C2CED" w:rsidRDefault="000F349C" w:rsidP="000F349C">
      <w:pPr>
        <w:spacing w:after="0"/>
        <w:rPr>
          <w:rStyle w:val="Code"/>
        </w:rPr>
      </w:pPr>
      <w:r w:rsidRPr="006C2CED">
        <w:rPr>
          <w:rStyle w:val="Code"/>
        </w:rPr>
        <w:t>/*** AddField</w:t>
      </w:r>
    </w:p>
    <w:p w:rsidR="000F349C" w:rsidRPr="006C2CED" w:rsidRDefault="000F349C" w:rsidP="000F349C">
      <w:pPr>
        <w:spacing w:after="0"/>
        <w:rPr>
          <w:rStyle w:val="Code"/>
        </w:rPr>
      </w:pPr>
      <w:r w:rsidRPr="006C2CED">
        <w:rPr>
          <w:rStyle w:val="Code"/>
        </w:rPr>
        <w:t xml:space="preserve">  ,[`FieldName`] [`Type`] `Constraint`</w:t>
      </w:r>
    </w:p>
    <w:p w:rsidR="002F0EF0" w:rsidRDefault="002F0EF0" w:rsidP="002F0EF0">
      <w:pPr>
        <w:spacing w:after="0"/>
      </w:pPr>
      <w:r>
        <w:rPr>
          <w:rStyle w:val="Code"/>
        </w:rPr>
        <w:t>*</w:t>
      </w:r>
      <w:r w:rsidR="000F349C" w:rsidRPr="006C2CED">
        <w:rPr>
          <w:rStyle w:val="Code"/>
        </w:rPr>
        <w:t>**/</w:t>
      </w:r>
    </w:p>
    <w:p w:rsidR="002F0EF0" w:rsidRDefault="002F0EF0">
      <w:r>
        <w:br w:type="page"/>
      </w:r>
    </w:p>
    <w:p w:rsidR="002F0EF0" w:rsidRPr="002F0EF0" w:rsidRDefault="008D38D0" w:rsidP="002F0EF0">
      <w:pPr>
        <w:pStyle w:val="Heading1"/>
      </w:pPr>
      <w:bookmarkStart w:id="86" w:name="_Toc366017039"/>
      <w:r>
        <w:lastRenderedPageBreak/>
        <w:t>Appendix 2</w:t>
      </w:r>
      <w:r w:rsidR="002F0EF0">
        <w:t xml:space="preserve">: </w:t>
      </w:r>
      <w:r>
        <w:t>The #with Command</w:t>
      </w:r>
      <w:bookmarkEnd w:id="86"/>
      <w:r>
        <w:t xml:space="preserve"> </w:t>
      </w:r>
    </w:p>
    <w:p w:rsidR="002F0EF0" w:rsidRDefault="002F0EF0" w:rsidP="002F0EF0"/>
    <w:p w:rsidR="00D86BD9" w:rsidRDefault="00D86BD9">
      <w:pPr>
        <w:rPr>
          <w:rFonts w:asciiTheme="majorHAnsi" w:eastAsiaTheme="majorEastAsia" w:hAnsiTheme="majorHAnsi" w:cstheme="majorBidi"/>
          <w:b/>
          <w:bCs/>
          <w:color w:val="365F91" w:themeColor="accent1" w:themeShade="BF"/>
          <w:sz w:val="28"/>
          <w:szCs w:val="28"/>
        </w:rPr>
      </w:pPr>
      <w:r>
        <w:br w:type="page"/>
      </w:r>
    </w:p>
    <w:p w:rsidR="00D86BD9" w:rsidRDefault="008D38D0" w:rsidP="00D86BD9">
      <w:pPr>
        <w:pStyle w:val="Heading1"/>
      </w:pPr>
      <w:bookmarkStart w:id="87" w:name="_Toc366017040"/>
      <w:r>
        <w:lastRenderedPageBreak/>
        <w:t>Appendix 3</w:t>
      </w:r>
      <w:r w:rsidR="00D86BD9">
        <w:t xml:space="preserve">: </w:t>
      </w:r>
      <w:r>
        <w:t xml:space="preserve">Command </w:t>
      </w:r>
      <w:r w:rsidR="00D86BD9">
        <w:t>Summary</w:t>
      </w:r>
      <w:bookmarkEnd w:id="87"/>
    </w:p>
    <w:p w:rsidR="00D86BD9" w:rsidRDefault="00D86BD9" w:rsidP="00D86BD9"/>
    <w:p w:rsidR="00D86BD9" w:rsidRDefault="00D64D65" w:rsidP="00D86BD9">
      <w:pPr>
        <w:pStyle w:val="Heading2"/>
      </w:pPr>
      <w:bookmarkStart w:id="88" w:name="_Toc366017041"/>
      <w:r>
        <w:t xml:space="preserve">Summary </w:t>
      </w:r>
      <w:r w:rsidR="00D86BD9">
        <w:t>Recipe</w:t>
      </w:r>
      <w:bookmarkEnd w:id="88"/>
    </w:p>
    <w:p w:rsidR="00D64D65" w:rsidRPr="00D64D65" w:rsidRDefault="00D64D65" w:rsidP="00D64D65">
      <w:r>
        <w:t>The following recipe parses the C# source that contains the commands and creates a summary from it.</w:t>
      </w:r>
    </w:p>
    <w:p w:rsidR="00D64D65" w:rsidRDefault="00D64D65" w:rsidP="00D64D65">
      <w:pPr>
        <w:spacing w:after="0" w:line="240" w:lineRule="auto"/>
        <w:rPr>
          <w:rStyle w:val="Code"/>
        </w:rPr>
      </w:pPr>
      <w:r>
        <w:rPr>
          <w:rStyle w:val="Code"/>
        </w:rPr>
        <w:t>Please change the recipe path if required</w:t>
      </w:r>
    </w:p>
    <w:p w:rsidR="00D64D65" w:rsidRPr="00D64D65" w:rsidRDefault="00D64D65" w:rsidP="00D64D65">
      <w:pPr>
        <w:spacing w:after="0" w:line="240" w:lineRule="auto"/>
        <w:rPr>
          <w:rStyle w:val="Code"/>
        </w:rPr>
      </w:pPr>
      <w:r w:rsidRPr="00D64D65">
        <w:rPr>
          <w:rStyle w:val="Code"/>
        </w:rPr>
        <w:t>#load m=C:\Util\Recipe\RecipeLib\Recipe.cs</w:t>
      </w:r>
    </w:p>
    <w:p w:rsidR="00D64D65" w:rsidRPr="00D64D65" w:rsidRDefault="00D64D65" w:rsidP="00D64D65">
      <w:pPr>
        <w:spacing w:after="0" w:line="240" w:lineRule="auto"/>
        <w:rPr>
          <w:rStyle w:val="Code"/>
        </w:rPr>
      </w:pPr>
    </w:p>
    <w:p w:rsidR="00D64D65" w:rsidRPr="00D64D65" w:rsidRDefault="00D64D65" w:rsidP="00D64D65">
      <w:pPr>
        <w:spacing w:after="0" w:line="240" w:lineRule="auto"/>
        <w:rPr>
          <w:rStyle w:val="Code"/>
        </w:rPr>
      </w:pPr>
      <w:r w:rsidRPr="00D64D65">
        <w:rPr>
          <w:rStyle w:val="Code"/>
        </w:rPr>
        <w:t>#find case\ "(\p{Ll}+)"[^/]*//\s*([^\r\n]+) m</w:t>
      </w:r>
    </w:p>
    <w:p w:rsidR="00D64D65" w:rsidRPr="00D64D65" w:rsidRDefault="00D64D65" w:rsidP="00D64D65">
      <w:pPr>
        <w:spacing w:after="0" w:line="240" w:lineRule="auto"/>
        <w:rPr>
          <w:rStyle w:val="Code"/>
        </w:rPr>
      </w:pPr>
      <w:r w:rsidRPr="00D64D65">
        <w:rPr>
          <w:rStyle w:val="Code"/>
        </w:rPr>
        <w:t>$1^$2</w:t>
      </w:r>
    </w:p>
    <w:p w:rsidR="00D64D65" w:rsidRPr="00D64D65" w:rsidRDefault="00D64D65" w:rsidP="00D64D65">
      <w:pPr>
        <w:spacing w:after="0" w:line="240" w:lineRule="auto"/>
        <w:rPr>
          <w:rStyle w:val="Code"/>
        </w:rPr>
      </w:pPr>
    </w:p>
    <w:p w:rsidR="00D64D65" w:rsidRPr="00D64D65" w:rsidRDefault="00D64D65" w:rsidP="00D64D65">
      <w:pPr>
        <w:spacing w:after="0" w:line="240" w:lineRule="auto"/>
        <w:rPr>
          <w:rStyle w:val="Code"/>
        </w:rPr>
      </w:pPr>
      <w:r w:rsidRPr="00D64D65">
        <w:rPr>
          <w:rStyle w:val="Code"/>
        </w:rPr>
        <w:t>#end</w:t>
      </w:r>
    </w:p>
    <w:p w:rsidR="00D64D65" w:rsidRPr="00D64D65" w:rsidRDefault="00D64D65" w:rsidP="00D64D65">
      <w:pPr>
        <w:spacing w:after="0" w:line="240" w:lineRule="auto"/>
        <w:rPr>
          <w:rStyle w:val="Code"/>
        </w:rPr>
      </w:pPr>
    </w:p>
    <w:p w:rsidR="00D64D65" w:rsidRPr="00D64D65" w:rsidRDefault="00D64D65" w:rsidP="00D64D65">
      <w:pPr>
        <w:spacing w:after="0" w:line="240" w:lineRule="auto"/>
        <w:rPr>
          <w:rStyle w:val="Code"/>
        </w:rPr>
      </w:pPr>
      <w:r w:rsidRPr="00D64D65">
        <w:rPr>
          <w:rStyle w:val="Code"/>
        </w:rPr>
        <w:t>#with m</w:t>
      </w:r>
    </w:p>
    <w:p w:rsidR="00D64D65" w:rsidRPr="00D64D65" w:rsidRDefault="00D64D65" w:rsidP="00D64D65">
      <w:pPr>
        <w:spacing w:after="0" w:line="240" w:lineRule="auto"/>
        <w:rPr>
          <w:rStyle w:val="Code"/>
        </w:rPr>
      </w:pPr>
      <w:r w:rsidRPr="00D64D65">
        <w:rPr>
          <w:rStyle w:val="Code"/>
        </w:rPr>
        <w:t>table /^/ | /</w:t>
      </w:r>
    </w:p>
    <w:p w:rsidR="00D64D65" w:rsidRPr="00D64D65" w:rsidRDefault="00D64D65" w:rsidP="00D64D65">
      <w:pPr>
        <w:spacing w:after="0" w:line="240" w:lineRule="auto"/>
        <w:rPr>
          <w:rStyle w:val="Code"/>
        </w:rPr>
      </w:pPr>
      <w:r w:rsidRPr="00D64D65">
        <w:rPr>
          <w:rStyle w:val="Code"/>
        </w:rPr>
        <w:t>sort</w:t>
      </w:r>
    </w:p>
    <w:p w:rsidR="00D64D65" w:rsidRPr="00D64D65" w:rsidRDefault="00D64D65" w:rsidP="00D64D65">
      <w:pPr>
        <w:spacing w:after="0" w:line="240" w:lineRule="auto"/>
        <w:rPr>
          <w:rStyle w:val="Code"/>
        </w:rPr>
      </w:pPr>
      <w:r w:rsidRPr="00D64D65">
        <w:rPr>
          <w:rStyle w:val="Code"/>
        </w:rPr>
        <w:t>#end</w:t>
      </w:r>
    </w:p>
    <w:p w:rsidR="00D64D65" w:rsidRPr="00D64D65" w:rsidRDefault="00D64D65" w:rsidP="00D64D65">
      <w:pPr>
        <w:spacing w:after="0" w:line="240" w:lineRule="auto"/>
        <w:rPr>
          <w:rStyle w:val="Code"/>
        </w:rPr>
      </w:pPr>
    </w:p>
    <w:p w:rsidR="00D64D65" w:rsidRPr="00D64D65" w:rsidRDefault="00D64D65" w:rsidP="00D64D65">
      <w:pPr>
        <w:spacing w:after="0" w:line="240" w:lineRule="auto"/>
        <w:rPr>
          <w:rStyle w:val="Code"/>
        </w:rPr>
      </w:pPr>
      <w:r w:rsidRPr="00D64D65">
        <w:rPr>
          <w:rStyle w:val="Code"/>
        </w:rPr>
        <w:t>#info `m`</w:t>
      </w:r>
    </w:p>
    <w:p w:rsidR="00D86BD9" w:rsidRDefault="00D86BD9" w:rsidP="00D64D65">
      <w:pPr>
        <w:spacing w:after="0"/>
      </w:pPr>
    </w:p>
    <w:p w:rsidR="00D64D65" w:rsidRDefault="00D64D65" w:rsidP="00D64D65">
      <w:pPr>
        <w:pStyle w:val="Heading2"/>
      </w:pPr>
      <w:bookmarkStart w:id="89" w:name="_Toc366017042"/>
      <w:r>
        <w:t>Summary Output</w:t>
      </w:r>
      <w:bookmarkEnd w:id="89"/>
    </w:p>
    <w:p w:rsidR="00D64D65" w:rsidRDefault="00470120" w:rsidP="00D64D65">
      <w:r>
        <w:t xml:space="preserve">The output of the above recipe is printed below.  Indentation has been adjusted for paper width.     </w:t>
      </w:r>
    </w:p>
    <w:p w:rsidR="00D64D65" w:rsidRPr="00A666C1" w:rsidRDefault="00D64D65" w:rsidP="00A666C1">
      <w:pPr>
        <w:pStyle w:val="Example"/>
        <w:rPr>
          <w:rStyle w:val="Code"/>
          <w:color w:val="auto"/>
        </w:rPr>
      </w:pPr>
      <w:r w:rsidRPr="00A666C1">
        <w:rPr>
          <w:rStyle w:val="Code"/>
          <w:color w:val="auto"/>
        </w:rPr>
        <w:t xml:space="preserve">after     | insert after regex in macro or files                                                      </w:t>
      </w:r>
    </w:p>
    <w:p w:rsidR="00D64D65" w:rsidRPr="00A666C1" w:rsidRDefault="00D64D65" w:rsidP="00A666C1">
      <w:pPr>
        <w:pStyle w:val="Example"/>
        <w:rPr>
          <w:rStyle w:val="Code"/>
          <w:color w:val="auto"/>
        </w:rPr>
      </w:pPr>
      <w:r w:rsidRPr="00A666C1">
        <w:rPr>
          <w:rStyle w:val="Code"/>
          <w:color w:val="auto"/>
        </w:rPr>
        <w:t xml:space="preserve">append    | add to the end of a macro or files                                                        </w:t>
      </w:r>
    </w:p>
    <w:p w:rsidR="00470120" w:rsidRPr="00A666C1" w:rsidRDefault="00D64D65" w:rsidP="00A666C1">
      <w:pPr>
        <w:pStyle w:val="Example"/>
        <w:rPr>
          <w:rStyle w:val="Code"/>
          <w:color w:val="auto"/>
        </w:rPr>
      </w:pPr>
      <w:r w:rsidRPr="00A666C1">
        <w:rPr>
          <w:rStyle w:val="Code"/>
          <w:color w:val="auto"/>
        </w:rPr>
        <w:t xml:space="preserve">ask       | pop up form to ask user for input; input is text or multiple </w:t>
      </w:r>
    </w:p>
    <w:p w:rsidR="00D64D65" w:rsidRPr="00A666C1" w:rsidRDefault="00470120" w:rsidP="00A666C1">
      <w:pPr>
        <w:pStyle w:val="Example"/>
        <w:rPr>
          <w:rStyle w:val="Code"/>
          <w:color w:val="auto"/>
        </w:rPr>
      </w:pPr>
      <w:r w:rsidRPr="00A666C1">
        <w:rPr>
          <w:rStyle w:val="Code"/>
          <w:color w:val="auto"/>
        </w:rPr>
        <w:t xml:space="preserve">            </w:t>
      </w:r>
      <w:r w:rsidR="00D64D65" w:rsidRPr="00A666C1">
        <w:rPr>
          <w:rStyle w:val="Code"/>
          <w:color w:val="auto"/>
        </w:rPr>
        <w:t xml:space="preserve">choice                       </w:t>
      </w:r>
    </w:p>
    <w:p w:rsidR="00D64D65" w:rsidRPr="00A666C1" w:rsidRDefault="00D64D65" w:rsidP="00A666C1">
      <w:pPr>
        <w:pStyle w:val="Example"/>
        <w:rPr>
          <w:rStyle w:val="Code"/>
          <w:color w:val="auto"/>
        </w:rPr>
      </w:pPr>
      <w:r w:rsidRPr="00A666C1">
        <w:rPr>
          <w:rStyle w:val="Code"/>
          <w:color w:val="auto"/>
        </w:rPr>
        <w:t xml:space="preserve">before    | insert before regex in macro or files                                                     </w:t>
      </w:r>
    </w:p>
    <w:p w:rsidR="00470120" w:rsidRPr="00A666C1" w:rsidRDefault="00D64D65" w:rsidP="00A666C1">
      <w:pPr>
        <w:pStyle w:val="Example"/>
        <w:rPr>
          <w:rStyle w:val="Code"/>
          <w:color w:val="auto"/>
        </w:rPr>
      </w:pPr>
      <w:r w:rsidRPr="00A666C1">
        <w:rPr>
          <w:rStyle w:val="Code"/>
          <w:color w:val="auto"/>
        </w:rPr>
        <w:t xml:space="preserve">call      | run a program, wait until it finishes; or run here-text in cmd </w:t>
      </w:r>
    </w:p>
    <w:p w:rsidR="00D64D65" w:rsidRPr="00A666C1" w:rsidRDefault="00470120" w:rsidP="00A666C1">
      <w:pPr>
        <w:pStyle w:val="Example"/>
        <w:rPr>
          <w:rStyle w:val="Code"/>
          <w:color w:val="auto"/>
        </w:rPr>
      </w:pPr>
      <w:r w:rsidRPr="00A666C1">
        <w:rPr>
          <w:rStyle w:val="Code"/>
          <w:color w:val="auto"/>
        </w:rPr>
        <w:t xml:space="preserve">            </w:t>
      </w:r>
      <w:r w:rsidR="00D64D65" w:rsidRPr="00A666C1">
        <w:rPr>
          <w:rStyle w:val="Code"/>
          <w:color w:val="auto"/>
        </w:rPr>
        <w:t xml:space="preserve">shell; assign output       </w:t>
      </w:r>
    </w:p>
    <w:p w:rsidR="00470120" w:rsidRPr="00A666C1" w:rsidRDefault="00D64D65" w:rsidP="00A666C1">
      <w:pPr>
        <w:pStyle w:val="Example"/>
        <w:rPr>
          <w:rStyle w:val="Code"/>
          <w:color w:val="auto"/>
        </w:rPr>
      </w:pPr>
      <w:r w:rsidRPr="00A666C1">
        <w:rPr>
          <w:rStyle w:val="Code"/>
          <w:color w:val="auto"/>
        </w:rPr>
        <w:t xml:space="preserve">cdata     | treat value as unparsed character data and store in dictionary, </w:t>
      </w:r>
    </w:p>
    <w:p w:rsidR="00D64D65" w:rsidRPr="00A666C1" w:rsidRDefault="00470120" w:rsidP="00A666C1">
      <w:pPr>
        <w:pStyle w:val="Example"/>
        <w:rPr>
          <w:rStyle w:val="Code"/>
          <w:color w:val="auto"/>
        </w:rPr>
      </w:pPr>
      <w:r w:rsidRPr="00A666C1">
        <w:rPr>
          <w:rStyle w:val="Code"/>
          <w:color w:val="auto"/>
        </w:rPr>
        <w:t xml:space="preserve">            </w:t>
      </w:r>
      <w:r w:rsidR="00D64D65" w:rsidRPr="00A666C1">
        <w:rPr>
          <w:rStyle w:val="Code"/>
          <w:color w:val="auto"/>
        </w:rPr>
        <w:t>read until #end + key name</w:t>
      </w:r>
    </w:p>
    <w:p w:rsidR="00D64D65" w:rsidRPr="00A666C1" w:rsidRDefault="00D64D65" w:rsidP="00A666C1">
      <w:pPr>
        <w:pStyle w:val="Example"/>
        <w:rPr>
          <w:rStyle w:val="Code"/>
          <w:color w:val="auto"/>
        </w:rPr>
      </w:pPr>
      <w:r w:rsidRPr="00A666C1">
        <w:rPr>
          <w:rStyle w:val="Code"/>
          <w:color w:val="auto"/>
        </w:rPr>
        <w:t xml:space="preserve">copy      | copy to clipboard                                                                         </w:t>
      </w:r>
    </w:p>
    <w:p w:rsidR="00D64D65" w:rsidRPr="00A666C1" w:rsidRDefault="00D64D65" w:rsidP="00A666C1">
      <w:pPr>
        <w:pStyle w:val="Example"/>
        <w:rPr>
          <w:rStyle w:val="Code"/>
          <w:color w:val="auto"/>
        </w:rPr>
      </w:pPr>
      <w:r w:rsidRPr="00A666C1">
        <w:rPr>
          <w:rStyle w:val="Code"/>
          <w:color w:val="auto"/>
        </w:rPr>
        <w:t xml:space="preserve">decrypt   | decrypt text in macro with given key                                                      </w:t>
      </w:r>
    </w:p>
    <w:p w:rsidR="00D64D65" w:rsidRPr="00A666C1" w:rsidRDefault="00D64D65" w:rsidP="00A666C1">
      <w:pPr>
        <w:pStyle w:val="Example"/>
        <w:rPr>
          <w:rStyle w:val="Code"/>
          <w:color w:val="auto"/>
        </w:rPr>
      </w:pPr>
      <w:r w:rsidRPr="00A666C1">
        <w:rPr>
          <w:rStyle w:val="Code"/>
          <w:color w:val="auto"/>
        </w:rPr>
        <w:t xml:space="preserve">default   | put macro in dictionary only if not exists                                                </w:t>
      </w:r>
    </w:p>
    <w:p w:rsidR="00D64D65" w:rsidRPr="00A666C1" w:rsidRDefault="00D64D65" w:rsidP="00A666C1">
      <w:pPr>
        <w:pStyle w:val="Example"/>
        <w:rPr>
          <w:rStyle w:val="Code"/>
          <w:color w:val="auto"/>
        </w:rPr>
      </w:pPr>
      <w:r w:rsidRPr="00A666C1">
        <w:rPr>
          <w:rStyle w:val="Code"/>
          <w:color w:val="auto"/>
        </w:rPr>
        <w:t xml:space="preserve">del       | delete file                                                                               </w:t>
      </w:r>
    </w:p>
    <w:p w:rsidR="00D64D65" w:rsidRPr="00A666C1" w:rsidRDefault="00D64D65" w:rsidP="00A666C1">
      <w:pPr>
        <w:pStyle w:val="Example"/>
        <w:rPr>
          <w:rStyle w:val="Code"/>
          <w:color w:val="auto"/>
        </w:rPr>
      </w:pPr>
      <w:r w:rsidRPr="00A666C1">
        <w:rPr>
          <w:rStyle w:val="Code"/>
          <w:color w:val="auto"/>
        </w:rPr>
        <w:t xml:space="preserve">dir       | get files in directory; assign to macro                                                   </w:t>
      </w:r>
    </w:p>
    <w:p w:rsidR="00D64D65" w:rsidRPr="00A666C1" w:rsidRDefault="00D64D65" w:rsidP="00A666C1">
      <w:pPr>
        <w:pStyle w:val="Example"/>
        <w:rPr>
          <w:rStyle w:val="Code"/>
          <w:color w:val="auto"/>
        </w:rPr>
      </w:pPr>
      <w:r w:rsidRPr="00A666C1">
        <w:rPr>
          <w:rStyle w:val="Code"/>
          <w:color w:val="auto"/>
        </w:rPr>
        <w:t xml:space="preserve">do        | modify file, expand macros                                                                </w:t>
      </w:r>
    </w:p>
    <w:p w:rsidR="00D64D65" w:rsidRPr="00A666C1" w:rsidRDefault="00D64D65" w:rsidP="00A666C1">
      <w:pPr>
        <w:pStyle w:val="Example"/>
        <w:rPr>
          <w:rStyle w:val="Code"/>
          <w:color w:val="auto"/>
        </w:rPr>
      </w:pPr>
      <w:r w:rsidRPr="00A666C1">
        <w:rPr>
          <w:rStyle w:val="Code"/>
          <w:color w:val="auto"/>
        </w:rPr>
        <w:t xml:space="preserve">edit      | put contents of macro in editor window                                                    </w:t>
      </w:r>
    </w:p>
    <w:p w:rsidR="00D64D65" w:rsidRPr="00A666C1" w:rsidRDefault="00D64D65" w:rsidP="00A666C1">
      <w:pPr>
        <w:pStyle w:val="Example"/>
        <w:rPr>
          <w:rStyle w:val="Code"/>
          <w:color w:val="auto"/>
        </w:rPr>
      </w:pPr>
      <w:r w:rsidRPr="00A666C1">
        <w:rPr>
          <w:rStyle w:val="Code"/>
          <w:color w:val="auto"/>
        </w:rPr>
        <w:t xml:space="preserve">email     | send email, requires smtp-* macros                                                        </w:t>
      </w:r>
    </w:p>
    <w:p w:rsidR="00D64D65" w:rsidRPr="00A666C1" w:rsidRDefault="00D64D65" w:rsidP="00A666C1">
      <w:pPr>
        <w:pStyle w:val="Example"/>
        <w:rPr>
          <w:rStyle w:val="Code"/>
          <w:color w:val="auto"/>
        </w:rPr>
      </w:pPr>
      <w:r w:rsidRPr="00A666C1">
        <w:rPr>
          <w:rStyle w:val="Code"/>
          <w:color w:val="auto"/>
        </w:rPr>
        <w:t xml:space="preserve">encrypt   | encrypt text in macro with given key                                                      </w:t>
      </w:r>
    </w:p>
    <w:p w:rsidR="00D64D65" w:rsidRPr="00A666C1" w:rsidRDefault="00D64D65" w:rsidP="00A666C1">
      <w:pPr>
        <w:pStyle w:val="Example"/>
        <w:rPr>
          <w:rStyle w:val="Code"/>
          <w:color w:val="auto"/>
        </w:rPr>
      </w:pPr>
      <w:r w:rsidRPr="00A666C1">
        <w:rPr>
          <w:rStyle w:val="Code"/>
          <w:color w:val="auto"/>
        </w:rPr>
        <w:t xml:space="preserve">exit      | exit recipe                                                                               </w:t>
      </w:r>
    </w:p>
    <w:p w:rsidR="00D64D65" w:rsidRPr="00A666C1" w:rsidRDefault="00D64D65" w:rsidP="00A666C1">
      <w:pPr>
        <w:pStyle w:val="Example"/>
        <w:rPr>
          <w:rStyle w:val="Code"/>
          <w:color w:val="auto"/>
        </w:rPr>
      </w:pPr>
      <w:r w:rsidRPr="00A666C1">
        <w:rPr>
          <w:rStyle w:val="Code"/>
          <w:color w:val="auto"/>
        </w:rPr>
        <w:t xml:space="preserve">exp       | expand macros inside given macro                                                          </w:t>
      </w:r>
    </w:p>
    <w:p w:rsidR="00470120" w:rsidRPr="00A666C1" w:rsidRDefault="00D64D65" w:rsidP="00A666C1">
      <w:pPr>
        <w:pStyle w:val="Example"/>
        <w:rPr>
          <w:rStyle w:val="Code"/>
          <w:color w:val="auto"/>
        </w:rPr>
      </w:pPr>
      <w:r w:rsidRPr="00A666C1">
        <w:rPr>
          <w:rStyle w:val="Code"/>
          <w:color w:val="auto"/>
        </w:rPr>
        <w:t xml:space="preserve">find      | find regex in macro or files and generate here-text for each </w:t>
      </w:r>
    </w:p>
    <w:p w:rsidR="00D64D65" w:rsidRPr="00A666C1" w:rsidRDefault="00470120" w:rsidP="00A666C1">
      <w:pPr>
        <w:pStyle w:val="Example"/>
        <w:rPr>
          <w:rStyle w:val="Code"/>
          <w:color w:val="auto"/>
        </w:rPr>
      </w:pPr>
      <w:r w:rsidRPr="00A666C1">
        <w:rPr>
          <w:rStyle w:val="Code"/>
          <w:color w:val="auto"/>
        </w:rPr>
        <w:t xml:space="preserve">            </w:t>
      </w:r>
      <w:r w:rsidR="00D64D65" w:rsidRPr="00A666C1">
        <w:rPr>
          <w:rStyle w:val="Code"/>
          <w:color w:val="auto"/>
        </w:rPr>
        <w:t xml:space="preserve">match                        </w:t>
      </w:r>
    </w:p>
    <w:p w:rsidR="00D64D65" w:rsidRPr="00A666C1" w:rsidRDefault="00D64D65" w:rsidP="00A666C1">
      <w:pPr>
        <w:pStyle w:val="Example"/>
        <w:rPr>
          <w:rStyle w:val="Code"/>
          <w:color w:val="auto"/>
        </w:rPr>
      </w:pPr>
      <w:r w:rsidRPr="00A666C1">
        <w:rPr>
          <w:rStyle w:val="Code"/>
          <w:color w:val="auto"/>
        </w:rPr>
        <w:t xml:space="preserve">forget    | remove macro from dictionary                                                              </w:t>
      </w:r>
    </w:p>
    <w:p w:rsidR="00D64D65" w:rsidRPr="00A666C1" w:rsidRDefault="00D64D65" w:rsidP="00A666C1">
      <w:pPr>
        <w:pStyle w:val="Example"/>
        <w:rPr>
          <w:rStyle w:val="Code"/>
          <w:color w:val="auto"/>
        </w:rPr>
      </w:pPr>
      <w:r w:rsidRPr="00A666C1">
        <w:rPr>
          <w:rStyle w:val="Code"/>
          <w:color w:val="auto"/>
        </w:rPr>
        <w:t xml:space="preserve">if        | if macro regex // else // endif; don't next                                               </w:t>
      </w:r>
    </w:p>
    <w:p w:rsidR="00D64D65" w:rsidRPr="00A666C1" w:rsidRDefault="00D64D65" w:rsidP="00A666C1">
      <w:pPr>
        <w:pStyle w:val="Example"/>
        <w:rPr>
          <w:rStyle w:val="Code"/>
          <w:color w:val="auto"/>
        </w:rPr>
      </w:pPr>
      <w:r w:rsidRPr="00A666C1">
        <w:rPr>
          <w:rStyle w:val="Code"/>
          <w:color w:val="auto"/>
        </w:rPr>
        <w:t xml:space="preserve">ifnot     | ifnot macro regex // else // endif; don't next                                            </w:t>
      </w:r>
    </w:p>
    <w:p w:rsidR="00D64D65" w:rsidRPr="00A666C1" w:rsidRDefault="00D64D65" w:rsidP="00A666C1">
      <w:pPr>
        <w:pStyle w:val="Example"/>
        <w:rPr>
          <w:rStyle w:val="Code"/>
          <w:color w:val="auto"/>
        </w:rPr>
      </w:pPr>
      <w:r w:rsidRPr="00A666C1">
        <w:rPr>
          <w:rStyle w:val="Code"/>
          <w:color w:val="auto"/>
        </w:rPr>
        <w:lastRenderedPageBreak/>
        <w:t xml:space="preserve">indentxml | #indentxml [-r] path\*.ext                                                                </w:t>
      </w:r>
    </w:p>
    <w:p w:rsidR="00D64D65" w:rsidRPr="00A666C1" w:rsidRDefault="00D64D65" w:rsidP="00A666C1">
      <w:pPr>
        <w:pStyle w:val="Example"/>
        <w:rPr>
          <w:rStyle w:val="Code"/>
          <w:color w:val="auto"/>
        </w:rPr>
      </w:pPr>
      <w:r w:rsidRPr="00A666C1">
        <w:rPr>
          <w:rStyle w:val="Code"/>
          <w:color w:val="auto"/>
        </w:rPr>
        <w:t xml:space="preserve">info      | print text in log or console                                                              </w:t>
      </w:r>
    </w:p>
    <w:p w:rsidR="00D64D65" w:rsidRPr="00A666C1" w:rsidRDefault="00D64D65" w:rsidP="00A666C1">
      <w:pPr>
        <w:pStyle w:val="Example"/>
        <w:rPr>
          <w:rStyle w:val="Code"/>
          <w:color w:val="auto"/>
        </w:rPr>
      </w:pPr>
      <w:r w:rsidRPr="00A666C1">
        <w:rPr>
          <w:rStyle w:val="Code"/>
          <w:color w:val="auto"/>
        </w:rPr>
        <w:t xml:space="preserve">intersect | #intersect m=m1 m2 m3... | intersection of lines                                          </w:t>
      </w:r>
    </w:p>
    <w:p w:rsidR="00D64D65" w:rsidRPr="00A666C1" w:rsidRDefault="00D64D65" w:rsidP="00A666C1">
      <w:pPr>
        <w:pStyle w:val="Example"/>
        <w:rPr>
          <w:rStyle w:val="Code"/>
          <w:color w:val="auto"/>
        </w:rPr>
      </w:pPr>
      <w:r w:rsidRPr="00A666C1">
        <w:rPr>
          <w:rStyle w:val="Code"/>
          <w:color w:val="auto"/>
        </w:rPr>
        <w:t xml:space="preserve">iter      | iterate each line of given macro and invoke recipe                                        </w:t>
      </w:r>
    </w:p>
    <w:p w:rsidR="00D64D65" w:rsidRPr="00A666C1" w:rsidRDefault="00D64D65" w:rsidP="00A666C1">
      <w:pPr>
        <w:pStyle w:val="Example"/>
        <w:rPr>
          <w:rStyle w:val="Code"/>
          <w:color w:val="auto"/>
        </w:rPr>
      </w:pPr>
      <w:r w:rsidRPr="00A666C1">
        <w:rPr>
          <w:rStyle w:val="Code"/>
          <w:color w:val="auto"/>
        </w:rPr>
        <w:t xml:space="preserve">load      | load content of file and store in dictionary                                              </w:t>
      </w:r>
    </w:p>
    <w:p w:rsidR="00470120" w:rsidRPr="00A666C1" w:rsidRDefault="00D64D65" w:rsidP="00A666C1">
      <w:pPr>
        <w:pStyle w:val="Example"/>
        <w:rPr>
          <w:rStyle w:val="Code"/>
          <w:color w:val="auto"/>
        </w:rPr>
      </w:pPr>
      <w:r w:rsidRPr="00A666C1">
        <w:rPr>
          <w:rStyle w:val="Code"/>
          <w:color w:val="auto"/>
        </w:rPr>
        <w:t xml:space="preserve">map       | apply dictionary to macro or </w:t>
      </w:r>
      <w:r w:rsidR="00470120" w:rsidRPr="00A666C1">
        <w:rPr>
          <w:rStyle w:val="Code"/>
          <w:color w:val="auto"/>
        </w:rPr>
        <w:t xml:space="preserve">files; dictionary is macro with </w:t>
      </w:r>
    </w:p>
    <w:p w:rsidR="00D64D65" w:rsidRPr="00A666C1" w:rsidRDefault="00470120" w:rsidP="00A666C1">
      <w:pPr>
        <w:pStyle w:val="Example"/>
        <w:rPr>
          <w:rStyle w:val="Code"/>
          <w:color w:val="auto"/>
        </w:rPr>
      </w:pPr>
      <w:r w:rsidRPr="00A666C1">
        <w:rPr>
          <w:rStyle w:val="Code"/>
          <w:color w:val="auto"/>
        </w:rPr>
        <w:t xml:space="preserve">            </w:t>
      </w:r>
      <w:r w:rsidR="00D64D65" w:rsidRPr="00A666C1">
        <w:rPr>
          <w:rStyle w:val="Code"/>
          <w:color w:val="auto"/>
        </w:rPr>
        <w:t xml:space="preserve">key|value lines              </w:t>
      </w:r>
    </w:p>
    <w:p w:rsidR="00D64D65" w:rsidRPr="00A666C1" w:rsidRDefault="00D64D65" w:rsidP="00A666C1">
      <w:pPr>
        <w:pStyle w:val="Example"/>
        <w:rPr>
          <w:rStyle w:val="Code"/>
          <w:color w:val="auto"/>
        </w:rPr>
      </w:pPr>
      <w:r w:rsidRPr="00A666C1">
        <w:rPr>
          <w:rStyle w:val="Code"/>
          <w:color w:val="auto"/>
        </w:rPr>
        <w:t xml:space="preserve">mbox      | pop up text in box                                                                        </w:t>
      </w:r>
    </w:p>
    <w:p w:rsidR="00D64D65" w:rsidRPr="00A666C1" w:rsidRDefault="00D64D65" w:rsidP="00A666C1">
      <w:pPr>
        <w:pStyle w:val="Example"/>
        <w:rPr>
          <w:rStyle w:val="Code"/>
          <w:color w:val="auto"/>
        </w:rPr>
      </w:pPr>
      <w:r w:rsidRPr="00A666C1">
        <w:rPr>
          <w:rStyle w:val="Code"/>
          <w:color w:val="auto"/>
        </w:rPr>
        <w:t xml:space="preserve">name      | marker name to search for when using #do                                                  </w:t>
      </w:r>
    </w:p>
    <w:p w:rsidR="00470120" w:rsidRPr="00A666C1" w:rsidRDefault="00D64D65" w:rsidP="00A666C1">
      <w:pPr>
        <w:pStyle w:val="Example"/>
        <w:rPr>
          <w:rStyle w:val="Code"/>
          <w:color w:val="auto"/>
        </w:rPr>
      </w:pPr>
      <w:r w:rsidRPr="00A666C1">
        <w:rPr>
          <w:rStyle w:val="Code"/>
          <w:color w:val="auto"/>
        </w:rPr>
        <w:t xml:space="preserve">new       | create new file and copy following lines upto #end into it, </w:t>
      </w:r>
    </w:p>
    <w:p w:rsidR="00D64D65" w:rsidRPr="00A666C1" w:rsidRDefault="00470120" w:rsidP="00A666C1">
      <w:pPr>
        <w:pStyle w:val="Example"/>
        <w:rPr>
          <w:rStyle w:val="Code"/>
          <w:color w:val="auto"/>
        </w:rPr>
      </w:pPr>
      <w:r w:rsidRPr="00A666C1">
        <w:rPr>
          <w:rStyle w:val="Code"/>
          <w:color w:val="auto"/>
        </w:rPr>
        <w:t xml:space="preserve">            </w:t>
      </w:r>
      <w:r w:rsidR="00D64D65" w:rsidRPr="00A666C1">
        <w:rPr>
          <w:rStyle w:val="Code"/>
          <w:color w:val="auto"/>
        </w:rPr>
        <w:t xml:space="preserve">expand macros                 </w:t>
      </w:r>
    </w:p>
    <w:p w:rsidR="00D64D65" w:rsidRPr="00A666C1" w:rsidRDefault="00D64D65" w:rsidP="00A666C1">
      <w:pPr>
        <w:pStyle w:val="Example"/>
        <w:rPr>
          <w:rStyle w:val="Code"/>
          <w:color w:val="auto"/>
        </w:rPr>
      </w:pPr>
      <w:r w:rsidRPr="00A666C1">
        <w:rPr>
          <w:rStyle w:val="Code"/>
          <w:color w:val="auto"/>
        </w:rPr>
        <w:t xml:space="preserve">pause     | sleep for given milliseconds                                                              </w:t>
      </w:r>
    </w:p>
    <w:p w:rsidR="00D64D65" w:rsidRPr="00A666C1" w:rsidRDefault="00D64D65" w:rsidP="00A666C1">
      <w:pPr>
        <w:pStyle w:val="Example"/>
        <w:rPr>
          <w:rStyle w:val="Code"/>
          <w:color w:val="auto"/>
        </w:rPr>
      </w:pPr>
      <w:r w:rsidRPr="00A666C1">
        <w:rPr>
          <w:rStyle w:val="Code"/>
          <w:color w:val="auto"/>
        </w:rPr>
        <w:t xml:space="preserve">point     | restore point: remember all the macros                                                    </w:t>
      </w:r>
    </w:p>
    <w:p w:rsidR="00D64D65" w:rsidRPr="00A666C1" w:rsidRDefault="00D64D65" w:rsidP="00A666C1">
      <w:pPr>
        <w:pStyle w:val="Example"/>
        <w:rPr>
          <w:rStyle w:val="Code"/>
          <w:color w:val="auto"/>
        </w:rPr>
      </w:pPr>
      <w:r w:rsidRPr="00A666C1">
        <w:rPr>
          <w:rStyle w:val="Code"/>
          <w:color w:val="auto"/>
        </w:rPr>
        <w:t xml:space="preserve">post      | http post of here-text to given server                                                    </w:t>
      </w:r>
    </w:p>
    <w:p w:rsidR="00D64D65" w:rsidRPr="00A666C1" w:rsidRDefault="00D64D65" w:rsidP="00A666C1">
      <w:pPr>
        <w:pStyle w:val="Example"/>
        <w:rPr>
          <w:rStyle w:val="Code"/>
          <w:color w:val="auto"/>
        </w:rPr>
      </w:pPr>
      <w:r w:rsidRPr="00A666C1">
        <w:rPr>
          <w:rStyle w:val="Code"/>
          <w:color w:val="auto"/>
        </w:rPr>
        <w:t xml:space="preserve">product   | #product m=m1 m2 | carthesian product of two lists                                        </w:t>
      </w:r>
    </w:p>
    <w:p w:rsidR="00D64D65" w:rsidRPr="00A666C1" w:rsidRDefault="00D64D65" w:rsidP="00A666C1">
      <w:pPr>
        <w:pStyle w:val="Example"/>
        <w:rPr>
          <w:rStyle w:val="Code"/>
          <w:color w:val="auto"/>
        </w:rPr>
      </w:pPr>
      <w:r w:rsidRPr="00A666C1">
        <w:rPr>
          <w:rStyle w:val="Code"/>
          <w:color w:val="auto"/>
        </w:rPr>
        <w:t xml:space="preserve">ps        | run a powershell program, wait till it finishes; assign output                            </w:t>
      </w:r>
    </w:p>
    <w:p w:rsidR="00D64D65" w:rsidRPr="00A666C1" w:rsidRDefault="00D64D65" w:rsidP="00A666C1">
      <w:pPr>
        <w:pStyle w:val="Example"/>
        <w:rPr>
          <w:rStyle w:val="Code"/>
          <w:color w:val="auto"/>
        </w:rPr>
      </w:pPr>
      <w:r w:rsidRPr="00A666C1">
        <w:rPr>
          <w:rStyle w:val="Code"/>
          <w:color w:val="auto"/>
        </w:rPr>
        <w:t xml:space="preserve">put       | put macro in dictionary                                                                   </w:t>
      </w:r>
    </w:p>
    <w:p w:rsidR="00470120" w:rsidRPr="00A666C1" w:rsidRDefault="00D64D65" w:rsidP="00A666C1">
      <w:pPr>
        <w:pStyle w:val="Example"/>
        <w:rPr>
          <w:rStyle w:val="Code"/>
          <w:color w:val="auto"/>
        </w:rPr>
      </w:pPr>
      <w:r w:rsidRPr="00A666C1">
        <w:rPr>
          <w:rStyle w:val="Code"/>
          <w:color w:val="auto"/>
        </w:rPr>
        <w:t xml:space="preserve">putv      | put macro in dictionary, treat value as a lookup key and put the </w:t>
      </w:r>
    </w:p>
    <w:p w:rsidR="00D64D65" w:rsidRPr="00A666C1" w:rsidRDefault="00470120" w:rsidP="00A666C1">
      <w:pPr>
        <w:pStyle w:val="Example"/>
        <w:rPr>
          <w:rStyle w:val="Code"/>
          <w:color w:val="auto"/>
        </w:rPr>
      </w:pPr>
      <w:r w:rsidRPr="00A666C1">
        <w:rPr>
          <w:rStyle w:val="Code"/>
          <w:color w:val="auto"/>
        </w:rPr>
        <w:t xml:space="preserve">            </w:t>
      </w:r>
      <w:r w:rsidR="00D64D65" w:rsidRPr="00A666C1">
        <w:rPr>
          <w:rStyle w:val="Code"/>
          <w:color w:val="auto"/>
        </w:rPr>
        <w:t>value of that one in dict</w:t>
      </w:r>
    </w:p>
    <w:p w:rsidR="00D64D65" w:rsidRPr="00A666C1" w:rsidRDefault="00D64D65" w:rsidP="00A666C1">
      <w:pPr>
        <w:pStyle w:val="Example"/>
        <w:rPr>
          <w:rStyle w:val="Code"/>
          <w:color w:val="auto"/>
        </w:rPr>
      </w:pPr>
      <w:r w:rsidRPr="00A666C1">
        <w:rPr>
          <w:rStyle w:val="Code"/>
          <w:color w:val="auto"/>
        </w:rPr>
        <w:t xml:space="preserve">putx      | like putv, but expand the value before storing                                            </w:t>
      </w:r>
    </w:p>
    <w:p w:rsidR="00D64D65" w:rsidRPr="00A666C1" w:rsidRDefault="00D64D65" w:rsidP="00A666C1">
      <w:pPr>
        <w:pStyle w:val="Example"/>
        <w:rPr>
          <w:rStyle w:val="Code"/>
          <w:color w:val="auto"/>
        </w:rPr>
      </w:pPr>
      <w:r w:rsidRPr="00A666C1">
        <w:rPr>
          <w:rStyle w:val="Code"/>
          <w:color w:val="auto"/>
        </w:rPr>
        <w:t xml:space="preserve">rand      | define a random number generator: key fmt min max seed                                    </w:t>
      </w:r>
    </w:p>
    <w:p w:rsidR="00D64D65" w:rsidRPr="00A666C1" w:rsidRDefault="00D64D65" w:rsidP="00A666C1">
      <w:pPr>
        <w:pStyle w:val="Example"/>
        <w:rPr>
          <w:rStyle w:val="Code"/>
          <w:color w:val="auto"/>
        </w:rPr>
      </w:pPr>
      <w:r w:rsidRPr="00A666C1">
        <w:rPr>
          <w:rStyle w:val="Code"/>
          <w:color w:val="auto"/>
        </w:rPr>
        <w:t xml:space="preserve">recipe    | call given recipe                                                                         </w:t>
      </w:r>
    </w:p>
    <w:p w:rsidR="00D64D65" w:rsidRPr="00A666C1" w:rsidRDefault="00D64D65" w:rsidP="00A666C1">
      <w:pPr>
        <w:pStyle w:val="Example"/>
        <w:rPr>
          <w:rStyle w:val="Code"/>
          <w:color w:val="auto"/>
        </w:rPr>
      </w:pPr>
      <w:r w:rsidRPr="00A666C1">
        <w:rPr>
          <w:rStyle w:val="Code"/>
          <w:color w:val="auto"/>
        </w:rPr>
        <w:t xml:space="preserve">repeat    | #repeat macro n                                                                           </w:t>
      </w:r>
    </w:p>
    <w:p w:rsidR="00D64D65" w:rsidRPr="00A666C1" w:rsidRDefault="00D64D65" w:rsidP="00A666C1">
      <w:pPr>
        <w:pStyle w:val="Example"/>
        <w:rPr>
          <w:rStyle w:val="Code"/>
          <w:color w:val="auto"/>
        </w:rPr>
      </w:pPr>
      <w:r w:rsidRPr="00A666C1">
        <w:rPr>
          <w:rStyle w:val="Code"/>
          <w:color w:val="auto"/>
        </w:rPr>
        <w:t xml:space="preserve">require   | throw exception if macro does not exist                                                   </w:t>
      </w:r>
    </w:p>
    <w:p w:rsidR="00D64D65" w:rsidRPr="00A666C1" w:rsidRDefault="00D64D65" w:rsidP="00A666C1">
      <w:pPr>
        <w:pStyle w:val="Example"/>
        <w:rPr>
          <w:rStyle w:val="Code"/>
          <w:color w:val="auto"/>
        </w:rPr>
      </w:pPr>
      <w:r w:rsidRPr="00A666C1">
        <w:rPr>
          <w:rStyle w:val="Code"/>
          <w:color w:val="auto"/>
        </w:rPr>
        <w:t xml:space="preserve">restore   | restore all macros remembered with #point                                                 </w:t>
      </w:r>
    </w:p>
    <w:p w:rsidR="00D64D65" w:rsidRPr="00A666C1" w:rsidRDefault="00D64D65" w:rsidP="00A666C1">
      <w:pPr>
        <w:pStyle w:val="Example"/>
        <w:rPr>
          <w:rStyle w:val="Code"/>
          <w:color w:val="auto"/>
        </w:rPr>
      </w:pPr>
      <w:r w:rsidRPr="00A666C1">
        <w:rPr>
          <w:rStyle w:val="Code"/>
          <w:color w:val="auto"/>
        </w:rPr>
        <w:t xml:space="preserve">run       | run a program, don't wait for it to finish                                                </w:t>
      </w:r>
    </w:p>
    <w:p w:rsidR="00D64D65" w:rsidRPr="00A666C1" w:rsidRDefault="00D64D65" w:rsidP="00A666C1">
      <w:pPr>
        <w:pStyle w:val="Example"/>
        <w:rPr>
          <w:rStyle w:val="Code"/>
          <w:color w:val="auto"/>
        </w:rPr>
      </w:pPr>
      <w:r w:rsidRPr="00A666C1">
        <w:rPr>
          <w:rStyle w:val="Code"/>
          <w:color w:val="auto"/>
        </w:rPr>
        <w:t xml:space="preserve">seq       | define a sequence number generator: key fmt min step max                                  </w:t>
      </w:r>
    </w:p>
    <w:p w:rsidR="00D64D65" w:rsidRPr="00A666C1" w:rsidRDefault="00D64D65" w:rsidP="00A666C1">
      <w:pPr>
        <w:pStyle w:val="Example"/>
        <w:rPr>
          <w:rStyle w:val="Code"/>
          <w:color w:val="auto"/>
        </w:rPr>
      </w:pPr>
      <w:r w:rsidRPr="00A666C1">
        <w:rPr>
          <w:rStyle w:val="Code"/>
          <w:color w:val="auto"/>
        </w:rPr>
        <w:t xml:space="preserve">server    | server mode: run recipe commands for each incoming http request                           </w:t>
      </w:r>
    </w:p>
    <w:p w:rsidR="00D64D65" w:rsidRPr="00A666C1" w:rsidRDefault="00D64D65" w:rsidP="00A666C1">
      <w:pPr>
        <w:pStyle w:val="Example"/>
        <w:rPr>
          <w:rStyle w:val="Code"/>
          <w:color w:val="auto"/>
        </w:rPr>
      </w:pPr>
      <w:r w:rsidRPr="00A666C1">
        <w:rPr>
          <w:rStyle w:val="Code"/>
          <w:color w:val="auto"/>
        </w:rPr>
        <w:t xml:space="preserve">sort      | #sort rx macro-or-files                                                                   </w:t>
      </w:r>
    </w:p>
    <w:p w:rsidR="00D64D65" w:rsidRPr="00A666C1" w:rsidRDefault="00D64D65" w:rsidP="00A666C1">
      <w:pPr>
        <w:pStyle w:val="Example"/>
        <w:rPr>
          <w:rStyle w:val="Code"/>
          <w:color w:val="auto"/>
        </w:rPr>
      </w:pPr>
      <w:r w:rsidRPr="00A666C1">
        <w:rPr>
          <w:rStyle w:val="Code"/>
          <w:color w:val="auto"/>
        </w:rPr>
        <w:t xml:space="preserve">subs      | substitute regex in macro or files                                                        </w:t>
      </w:r>
    </w:p>
    <w:p w:rsidR="00D64D65" w:rsidRPr="00A666C1" w:rsidRDefault="00D64D65" w:rsidP="00A666C1">
      <w:pPr>
        <w:pStyle w:val="Example"/>
        <w:rPr>
          <w:rStyle w:val="Code"/>
          <w:color w:val="auto"/>
        </w:rPr>
      </w:pPr>
      <w:r w:rsidRPr="00A666C1">
        <w:rPr>
          <w:rStyle w:val="Code"/>
          <w:color w:val="auto"/>
        </w:rPr>
        <w:t xml:space="preserve">subtract  | #subtract m=m1 m2 m3... | subtraction of lines                                            </w:t>
      </w:r>
    </w:p>
    <w:p w:rsidR="00D64D65" w:rsidRPr="00A666C1" w:rsidRDefault="00D64D65" w:rsidP="00A666C1">
      <w:pPr>
        <w:pStyle w:val="Example"/>
        <w:rPr>
          <w:rStyle w:val="Code"/>
          <w:color w:val="auto"/>
        </w:rPr>
      </w:pPr>
      <w:r w:rsidRPr="00A666C1">
        <w:rPr>
          <w:rStyle w:val="Code"/>
          <w:color w:val="auto"/>
        </w:rPr>
        <w:t xml:space="preserve">udp       | send here-text as udp to addr port                                                        </w:t>
      </w:r>
    </w:p>
    <w:p w:rsidR="00D64D65" w:rsidRPr="00A666C1" w:rsidRDefault="00D64D65" w:rsidP="00A666C1">
      <w:pPr>
        <w:pStyle w:val="Example"/>
        <w:rPr>
          <w:rStyle w:val="Code"/>
          <w:color w:val="auto"/>
        </w:rPr>
      </w:pPr>
      <w:r w:rsidRPr="00A666C1">
        <w:rPr>
          <w:rStyle w:val="Code"/>
          <w:color w:val="auto"/>
        </w:rPr>
        <w:t xml:space="preserve">union     | #union m=m1 m2 m3... | union of lines, remove duplicates                                  </w:t>
      </w:r>
    </w:p>
    <w:p w:rsidR="00D64D65" w:rsidRPr="00A666C1" w:rsidRDefault="00D64D65" w:rsidP="00A666C1">
      <w:pPr>
        <w:pStyle w:val="Example"/>
        <w:rPr>
          <w:rStyle w:val="Code"/>
          <w:color w:val="auto"/>
        </w:rPr>
      </w:pPr>
      <w:r w:rsidRPr="00A666C1">
        <w:rPr>
          <w:rStyle w:val="Code"/>
          <w:color w:val="auto"/>
        </w:rPr>
        <w:t xml:space="preserve">unique    | skip lines that already have the regex                                                    </w:t>
      </w:r>
    </w:p>
    <w:p w:rsidR="00D64D65" w:rsidRPr="00A666C1" w:rsidRDefault="00D64D65" w:rsidP="00A666C1">
      <w:pPr>
        <w:pStyle w:val="Example"/>
        <w:rPr>
          <w:rStyle w:val="Code"/>
          <w:color w:val="auto"/>
        </w:rPr>
      </w:pPr>
      <w:r w:rsidRPr="00A666C1">
        <w:rPr>
          <w:rStyle w:val="Code"/>
          <w:color w:val="auto"/>
        </w:rPr>
        <w:t xml:space="preserve">warn      | pop up warning and ask whether to continue or cancel                                      </w:t>
      </w:r>
    </w:p>
    <w:p w:rsidR="00D64D65" w:rsidRPr="00A666C1" w:rsidRDefault="00D64D65" w:rsidP="00A666C1">
      <w:pPr>
        <w:pStyle w:val="Example"/>
        <w:rPr>
          <w:rStyle w:val="Code"/>
          <w:color w:val="auto"/>
        </w:rPr>
      </w:pPr>
      <w:r w:rsidRPr="00A666C1">
        <w:rPr>
          <w:rStyle w:val="Code"/>
          <w:color w:val="auto"/>
        </w:rPr>
        <w:t xml:space="preserve">watch     | file system watcher                                                                       </w:t>
      </w:r>
    </w:p>
    <w:p w:rsidR="00D64D65" w:rsidRPr="00A666C1" w:rsidRDefault="00D64D65" w:rsidP="00A666C1">
      <w:pPr>
        <w:pStyle w:val="Example"/>
        <w:rPr>
          <w:rStyle w:val="Code"/>
          <w:color w:val="auto"/>
        </w:rPr>
      </w:pPr>
      <w:r w:rsidRPr="00A666C1">
        <w:rPr>
          <w:rStyle w:val="Code"/>
          <w:color w:val="auto"/>
        </w:rPr>
        <w:t xml:space="preserve">with      | apply script operations on the macro                                                      </w:t>
      </w:r>
    </w:p>
    <w:p w:rsidR="00470120" w:rsidRPr="00A666C1" w:rsidRDefault="00D64D65" w:rsidP="00A666C1">
      <w:pPr>
        <w:pStyle w:val="Example"/>
        <w:rPr>
          <w:rStyle w:val="Code"/>
          <w:color w:val="auto"/>
        </w:rPr>
      </w:pPr>
      <w:r w:rsidRPr="00A666C1">
        <w:rPr>
          <w:rStyle w:val="Code"/>
          <w:color w:val="auto"/>
        </w:rPr>
        <w:t xml:space="preserve">write     | write to output                                                                         </w:t>
      </w:r>
    </w:p>
    <w:p w:rsidR="00D64D65" w:rsidRPr="00A666C1" w:rsidRDefault="00D64D65" w:rsidP="00A666C1">
      <w:pPr>
        <w:pStyle w:val="Example"/>
        <w:rPr>
          <w:color w:val="auto"/>
        </w:rPr>
      </w:pPr>
      <w:r w:rsidRPr="00A666C1">
        <w:rPr>
          <w:color w:val="auto"/>
        </w:rPr>
        <w:t xml:space="preserve">  </w:t>
      </w:r>
    </w:p>
    <w:p w:rsidR="00A666C1" w:rsidRDefault="00A666C1" w:rsidP="00470120">
      <w:pPr>
        <w:spacing w:after="0"/>
      </w:pPr>
    </w:p>
    <w:p w:rsidR="00A666C1" w:rsidRDefault="00A666C1" w:rsidP="00470120">
      <w:pPr>
        <w:spacing w:after="0"/>
      </w:pPr>
    </w:p>
    <w:p w:rsidR="001514C8" w:rsidRDefault="001514C8">
      <w:pPr>
        <w:rPr>
          <w:rFonts w:asciiTheme="majorHAnsi" w:eastAsiaTheme="majorEastAsia" w:hAnsiTheme="majorHAnsi" w:cstheme="majorBidi"/>
          <w:b/>
          <w:bCs/>
          <w:color w:val="365F91" w:themeColor="accent1" w:themeShade="BF"/>
          <w:sz w:val="28"/>
          <w:szCs w:val="28"/>
        </w:rPr>
      </w:pPr>
      <w:r>
        <w:br w:type="page"/>
      </w:r>
    </w:p>
    <w:p w:rsidR="00A666C1" w:rsidRDefault="001514C8" w:rsidP="00560B59">
      <w:pPr>
        <w:pStyle w:val="Heading1"/>
      </w:pPr>
      <w:bookmarkStart w:id="90" w:name="_Toc366017043"/>
      <w:r>
        <w:lastRenderedPageBreak/>
        <w:t xml:space="preserve">Appendix D: </w:t>
      </w:r>
      <w:r w:rsidR="00560B59">
        <w:t>Examples</w:t>
      </w:r>
      <w:bookmarkEnd w:id="90"/>
    </w:p>
    <w:p w:rsidR="001514C8" w:rsidRDefault="001514C8" w:rsidP="001514C8">
      <w:pPr>
        <w:pStyle w:val="Heading2"/>
      </w:pPr>
      <w:bookmarkStart w:id="91" w:name="_Toc366017044"/>
      <w:r>
        <w:t>Sets</w:t>
      </w:r>
      <w:bookmarkEnd w:id="91"/>
    </w:p>
    <w:p w:rsidR="001514C8" w:rsidRPr="001514C8" w:rsidRDefault="001514C8" w:rsidP="001514C8">
      <w:r>
        <w:t xml:space="preserve">This interactive recipe demonstrates </w:t>
      </w:r>
      <w:r w:rsidRPr="001514C8">
        <w:rPr>
          <w:i/>
        </w:rPr>
        <w:t>set</w:t>
      </w:r>
      <w:r>
        <w:rPr>
          <w:i/>
        </w:rPr>
        <w:t xml:space="preserve"> operations</w:t>
      </w:r>
      <w:r>
        <w:t xml:space="preserve"> with </w:t>
      </w:r>
      <w:r w:rsidRPr="001514C8">
        <w:t>the</w:t>
      </w:r>
      <w:r>
        <w:t xml:space="preserve"> use of </w:t>
      </w:r>
      <w:r w:rsidRPr="001514C8">
        <w:rPr>
          <w:rStyle w:val="Code"/>
        </w:rPr>
        <w:t>#ask</w:t>
      </w:r>
      <w:r>
        <w:t xml:space="preserve"> in combination with a variable command (</w:t>
      </w:r>
      <w:r w:rsidRPr="001514C8">
        <w:rPr>
          <w:rStyle w:val="Code"/>
        </w:rPr>
        <w:t>#`</w:t>
      </w:r>
      <w:r w:rsidRPr="001514C8">
        <w:rPr>
          <w:rStyle w:val="Code"/>
          <w:rFonts w:ascii="Times New Roman" w:hAnsi="Times New Roman" w:cs="Times New Roman"/>
          <w:i/>
        </w:rPr>
        <w:t>macro</w:t>
      </w:r>
      <w:r w:rsidRPr="001514C8">
        <w:rPr>
          <w:rStyle w:val="Code"/>
        </w:rPr>
        <w:t>`</w:t>
      </w:r>
      <w:r>
        <w:t>)</w:t>
      </w:r>
    </w:p>
    <w:p w:rsidR="001514C8" w:rsidRDefault="001514C8" w:rsidP="001514C8">
      <w:pPr>
        <w:pStyle w:val="Example"/>
      </w:pPr>
      <w:r>
        <w:t>#ask cmd</w:t>
      </w:r>
    </w:p>
    <w:p w:rsidR="001514C8" w:rsidRDefault="001514C8" w:rsidP="001514C8">
      <w:pPr>
        <w:pStyle w:val="Example"/>
      </w:pPr>
      <w:r>
        <w:t>Which SET operation?</w:t>
      </w:r>
    </w:p>
    <w:p w:rsidR="001514C8" w:rsidRDefault="001514C8" w:rsidP="001514C8">
      <w:pPr>
        <w:pStyle w:val="Example"/>
      </w:pPr>
      <w:r>
        <w:t>-</w:t>
      </w:r>
    </w:p>
    <w:p w:rsidR="001514C8" w:rsidRDefault="001514C8" w:rsidP="001514C8">
      <w:pPr>
        <w:pStyle w:val="Example"/>
      </w:pPr>
      <w:r>
        <w:t>union|Union</w:t>
      </w:r>
    </w:p>
    <w:p w:rsidR="001514C8" w:rsidRDefault="001514C8" w:rsidP="001514C8">
      <w:pPr>
        <w:pStyle w:val="Example"/>
      </w:pPr>
      <w:r>
        <w:t>intersect|Intersection</w:t>
      </w:r>
    </w:p>
    <w:p w:rsidR="001514C8" w:rsidRDefault="001514C8" w:rsidP="001514C8">
      <w:pPr>
        <w:pStyle w:val="Example"/>
      </w:pPr>
      <w:r>
        <w:t>subtract|Subtraction</w:t>
      </w:r>
    </w:p>
    <w:p w:rsidR="001514C8" w:rsidRDefault="001514C8" w:rsidP="001514C8">
      <w:pPr>
        <w:pStyle w:val="Example"/>
      </w:pPr>
      <w:r>
        <w:t>product|Product</w:t>
      </w:r>
    </w:p>
    <w:p w:rsidR="001514C8" w:rsidRDefault="001514C8" w:rsidP="001514C8">
      <w:pPr>
        <w:pStyle w:val="Example"/>
      </w:pPr>
      <w:r>
        <w:t>#end</w:t>
      </w:r>
    </w:p>
    <w:p w:rsidR="001514C8" w:rsidRDefault="001514C8" w:rsidP="001514C8">
      <w:pPr>
        <w:pStyle w:val="Example"/>
      </w:pPr>
    </w:p>
    <w:p w:rsidR="001514C8" w:rsidRDefault="001514C8" w:rsidP="001514C8">
      <w:pPr>
        <w:pStyle w:val="Example"/>
      </w:pPr>
      <w:r>
        <w:t>#put fruit1</w:t>
      </w:r>
    </w:p>
    <w:p w:rsidR="001514C8" w:rsidRDefault="001514C8" w:rsidP="001514C8">
      <w:pPr>
        <w:pStyle w:val="Example"/>
      </w:pPr>
      <w:r>
        <w:t>apple</w:t>
      </w:r>
    </w:p>
    <w:p w:rsidR="001514C8" w:rsidRDefault="001514C8" w:rsidP="001514C8">
      <w:pPr>
        <w:pStyle w:val="Example"/>
      </w:pPr>
      <w:r>
        <w:t>pear</w:t>
      </w:r>
    </w:p>
    <w:p w:rsidR="001514C8" w:rsidRDefault="001514C8" w:rsidP="001514C8">
      <w:pPr>
        <w:pStyle w:val="Example"/>
      </w:pPr>
      <w:r>
        <w:t>orange</w:t>
      </w:r>
    </w:p>
    <w:p w:rsidR="001514C8" w:rsidRDefault="001514C8" w:rsidP="001514C8">
      <w:pPr>
        <w:pStyle w:val="Example"/>
      </w:pPr>
      <w:r>
        <w:t>#end</w:t>
      </w:r>
    </w:p>
    <w:p w:rsidR="001514C8" w:rsidRDefault="001514C8" w:rsidP="001514C8">
      <w:pPr>
        <w:pStyle w:val="Example"/>
      </w:pPr>
    </w:p>
    <w:p w:rsidR="001514C8" w:rsidRDefault="001514C8" w:rsidP="001514C8">
      <w:pPr>
        <w:pStyle w:val="Example"/>
      </w:pPr>
      <w:r>
        <w:t>#put fruit2</w:t>
      </w:r>
    </w:p>
    <w:p w:rsidR="001514C8" w:rsidRDefault="001514C8" w:rsidP="001514C8">
      <w:pPr>
        <w:pStyle w:val="Example"/>
      </w:pPr>
      <w:r>
        <w:t>orange</w:t>
      </w:r>
    </w:p>
    <w:p w:rsidR="001514C8" w:rsidRDefault="001514C8" w:rsidP="001514C8">
      <w:pPr>
        <w:pStyle w:val="Example"/>
      </w:pPr>
      <w:r>
        <w:t>lemon</w:t>
      </w:r>
    </w:p>
    <w:p w:rsidR="001514C8" w:rsidRDefault="001514C8" w:rsidP="001514C8">
      <w:pPr>
        <w:pStyle w:val="Example"/>
      </w:pPr>
      <w:r>
        <w:t>#end</w:t>
      </w:r>
    </w:p>
    <w:p w:rsidR="001514C8" w:rsidRDefault="001514C8" w:rsidP="001514C8">
      <w:pPr>
        <w:pStyle w:val="Example"/>
      </w:pPr>
    </w:p>
    <w:p w:rsidR="001514C8" w:rsidRDefault="001514C8" w:rsidP="001514C8">
      <w:pPr>
        <w:pStyle w:val="Example"/>
      </w:pPr>
      <w:r>
        <w:t>#`cmd` result=fruit1 fruit2</w:t>
      </w:r>
    </w:p>
    <w:p w:rsidR="001514C8" w:rsidRDefault="001514C8" w:rsidP="001514C8">
      <w:pPr>
        <w:pStyle w:val="Example"/>
      </w:pPr>
      <w:r>
        <w:t>#info `result`</w:t>
      </w:r>
    </w:p>
    <w:p w:rsidR="001514C8" w:rsidRDefault="001514C8" w:rsidP="001514C8"/>
    <w:p w:rsidR="00DC18D0" w:rsidRDefault="003B1DA9" w:rsidP="003B1DA9">
      <w:pPr>
        <w:pStyle w:val="Heading1"/>
      </w:pPr>
      <w:bookmarkStart w:id="92" w:name="_Toc366017045"/>
      <w:r>
        <w:t>Appendix E: To be documented</w:t>
      </w:r>
      <w:bookmarkEnd w:id="92"/>
    </w:p>
    <w:p w:rsidR="00DC18D0" w:rsidRDefault="00DC18D0" w:rsidP="003B1DA9">
      <w:pPr>
        <w:spacing w:after="0"/>
      </w:pPr>
      <w:r>
        <w:t>#auto</w:t>
      </w:r>
    </w:p>
    <w:p w:rsidR="00DC18D0" w:rsidRDefault="00DC18D0" w:rsidP="003B1DA9">
      <w:pPr>
        <w:spacing w:after="0"/>
      </w:pPr>
      <w:r>
        <w:t>#count</w:t>
      </w:r>
    </w:p>
    <w:p w:rsidR="00DC18D0" w:rsidRDefault="00DC18D0" w:rsidP="003B1DA9">
      <w:pPr>
        <w:spacing w:after="0"/>
      </w:pPr>
      <w:r>
        <w:t>#date</w:t>
      </w:r>
    </w:p>
    <w:p w:rsidR="00DC18D0" w:rsidRDefault="00DC18D0" w:rsidP="003B1DA9">
      <w:pPr>
        <w:spacing w:after="0"/>
      </w:pPr>
      <w:r>
        <w:t>#esc</w:t>
      </w:r>
    </w:p>
    <w:p w:rsidR="00DC18D0" w:rsidRDefault="00DC18D0" w:rsidP="003B1DA9">
      <w:pPr>
        <w:spacing w:after="0"/>
      </w:pPr>
      <w:r>
        <w:t>#exists</w:t>
      </w:r>
    </w:p>
    <w:p w:rsidR="00DC18D0" w:rsidRDefault="00DC18D0" w:rsidP="003B1DA9">
      <w:pPr>
        <w:spacing w:after="0"/>
      </w:pPr>
      <w:r>
        <w:t>#map</w:t>
      </w:r>
    </w:p>
    <w:p w:rsidR="00DC18D0" w:rsidRDefault="00DC18D0" w:rsidP="003B1DA9">
      <w:pPr>
        <w:spacing w:after="0"/>
      </w:pPr>
      <w:r>
        <w:t>#mode</w:t>
      </w:r>
    </w:p>
    <w:p w:rsidR="00DC18D0" w:rsidRDefault="00DC18D0" w:rsidP="003B1DA9">
      <w:pPr>
        <w:spacing w:after="0"/>
      </w:pPr>
      <w:r>
        <w:t>#tags</w:t>
      </w:r>
    </w:p>
    <w:p w:rsidR="001514C8" w:rsidRPr="001514C8" w:rsidRDefault="00DC18D0" w:rsidP="003B1DA9">
      <w:pPr>
        <w:spacing w:after="0"/>
      </w:pPr>
      <w:r>
        <w:t>#version</w:t>
      </w:r>
    </w:p>
    <w:sectPr w:rsidR="001514C8" w:rsidRPr="001514C8" w:rsidSect="00247474">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3D0" w:rsidRDefault="007263D0" w:rsidP="00DB5F66">
      <w:pPr>
        <w:spacing w:after="0" w:line="240" w:lineRule="auto"/>
      </w:pPr>
      <w:r>
        <w:separator/>
      </w:r>
    </w:p>
  </w:endnote>
  <w:endnote w:type="continuationSeparator" w:id="0">
    <w:p w:rsidR="007263D0" w:rsidRDefault="007263D0" w:rsidP="00DB5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14A" w:rsidRDefault="0003414A">
    <w:pPr>
      <w:pStyle w:val="Footer"/>
      <w:pBdr>
        <w:top w:val="thinThickSmallGap" w:sz="24" w:space="1" w:color="622423" w:themeColor="accent2" w:themeShade="7F"/>
      </w:pBdr>
      <w:rPr>
        <w:rFonts w:asciiTheme="majorHAnsi" w:hAnsiTheme="majorHAnsi"/>
      </w:rPr>
    </w:pPr>
    <w:r w:rsidRPr="00FD4889">
      <w:rPr>
        <w:rFonts w:ascii="Trebuchet MS" w:hAnsi="Trebuchet MS"/>
        <w:color w:val="76923C" w:themeColor="accent3" w:themeShade="BF"/>
      </w:rPr>
      <w:t>IMARDA 360</w:t>
    </w:r>
    <w:r>
      <w:rPr>
        <w:rFonts w:asciiTheme="majorHAnsi" w:hAnsiTheme="majorHAnsi"/>
      </w:rPr>
      <w:t xml:space="preserve"> –Recipe</w:t>
    </w:r>
    <w:r>
      <w:rPr>
        <w:rFonts w:asciiTheme="majorHAnsi" w:hAnsiTheme="majorHAnsi"/>
      </w:rPr>
      <w:fldChar w:fldCharType="begin"/>
    </w:r>
    <w:r>
      <w:rPr>
        <w:rFonts w:asciiTheme="majorHAnsi" w:hAnsiTheme="majorHAnsi"/>
      </w:rPr>
      <w:instrText xml:space="preserve"> Title </w:instrText>
    </w:r>
    <w:r>
      <w:rPr>
        <w:rFonts w:asciiTheme="majorHAnsi" w:hAnsiTheme="majorHAnsi"/>
      </w:rPr>
      <w:fldChar w:fldCharType="end"/>
    </w:r>
    <w:r>
      <w:rPr>
        <w:rFonts w:asciiTheme="majorHAnsi" w:hAnsiTheme="majorHAnsi"/>
      </w:rPr>
      <w:fldChar w:fldCharType="begin"/>
    </w:r>
    <w:r>
      <w:rPr>
        <w:rFonts w:asciiTheme="majorHAnsi" w:hAnsiTheme="majorHAnsi"/>
      </w:rPr>
      <w:instrText xml:space="preserve"> TITLE   \* MERGEFORMAT </w:instrText>
    </w:r>
    <w:r>
      <w:rPr>
        <w:rFonts w:asciiTheme="majorHAnsi" w:hAnsiTheme="majorHAnsi"/>
      </w:rPr>
      <w:fldChar w:fldCharType="end"/>
    </w:r>
    <w:r>
      <w:rPr>
        <w:rFonts w:asciiTheme="majorHAnsi" w:hAnsiTheme="majorHAnsi"/>
      </w:rPr>
      <w:ptab w:relativeTo="margin" w:alignment="right" w:leader="none"/>
    </w:r>
    <w:r>
      <w:rPr>
        <w:rFonts w:asciiTheme="majorHAnsi" w:hAnsiTheme="majorHAnsi"/>
      </w:rPr>
      <w:t xml:space="preserve">Page </w:t>
    </w:r>
    <w:r w:rsidRPr="00B84036">
      <w:fldChar w:fldCharType="begin"/>
    </w:r>
    <w:r>
      <w:instrText xml:space="preserve"> PAGE   \* MERGEFORMAT </w:instrText>
    </w:r>
    <w:r w:rsidRPr="00B84036">
      <w:fldChar w:fldCharType="separate"/>
    </w:r>
    <w:r w:rsidR="00973853" w:rsidRPr="00973853">
      <w:rPr>
        <w:rFonts w:asciiTheme="majorHAnsi" w:hAnsiTheme="majorHAnsi"/>
        <w:noProof/>
      </w:rPr>
      <w:t>28</w:t>
    </w:r>
    <w:r>
      <w:rPr>
        <w:rFonts w:asciiTheme="majorHAnsi" w:hAnsiTheme="majorHAnsi"/>
        <w:noProof/>
      </w:rPr>
      <w:fldChar w:fldCharType="end"/>
    </w:r>
    <w:r>
      <w:t>/</w:t>
    </w:r>
    <w:fldSimple w:instr=" NUMPAGES   \* MERGEFORMAT ">
      <w:r w:rsidR="00973853">
        <w:rPr>
          <w:noProof/>
        </w:rPr>
        <w:t>41</w:t>
      </w:r>
    </w:fldSimple>
  </w:p>
  <w:p w:rsidR="0003414A" w:rsidRDefault="000341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3D0" w:rsidRDefault="007263D0" w:rsidP="00DB5F66">
      <w:pPr>
        <w:spacing w:after="0" w:line="240" w:lineRule="auto"/>
      </w:pPr>
      <w:r>
        <w:separator/>
      </w:r>
    </w:p>
  </w:footnote>
  <w:footnote w:type="continuationSeparator" w:id="0">
    <w:p w:rsidR="007263D0" w:rsidRDefault="007263D0" w:rsidP="00DB5F66">
      <w:pPr>
        <w:spacing w:after="0" w:line="240" w:lineRule="auto"/>
      </w:pPr>
      <w:r>
        <w:continuationSeparator/>
      </w:r>
    </w:p>
  </w:footnote>
  <w:footnote w:id="1">
    <w:p w:rsidR="0003414A" w:rsidRPr="004E5546" w:rsidRDefault="0003414A">
      <w:pPr>
        <w:pStyle w:val="FootnoteText"/>
        <w:rPr>
          <w:lang w:val="en-NZ"/>
        </w:rPr>
      </w:pPr>
      <w:r>
        <w:rPr>
          <w:rStyle w:val="FootnoteReference"/>
        </w:rPr>
        <w:footnoteRef/>
      </w:r>
      <w:r>
        <w:t xml:space="preserve"> </w:t>
      </w:r>
      <w:r>
        <w:rPr>
          <w:lang w:val="en-NZ"/>
        </w:rPr>
        <w:t>Term used in several shell script interpreters in Unix</w:t>
      </w:r>
    </w:p>
  </w:footnote>
  <w:footnote w:id="2">
    <w:p w:rsidR="0003414A" w:rsidRPr="00F652C3" w:rsidRDefault="0003414A">
      <w:pPr>
        <w:pStyle w:val="FootnoteText"/>
        <w:rPr>
          <w:lang w:val="en-NZ"/>
        </w:rPr>
      </w:pPr>
      <w:r>
        <w:rPr>
          <w:rStyle w:val="FootnoteReference"/>
        </w:rPr>
        <w:footnoteRef/>
      </w:r>
      <w:r>
        <w:t xml:space="preserve"> </w:t>
      </w:r>
      <w:r>
        <w:rPr>
          <w:lang w:val="en-NZ"/>
        </w:rPr>
        <w:t>A &lt;?template … ?&gt; construction was tried, but some xml interpreters complain about this.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2273"/>
    <w:multiLevelType w:val="hybridMultilevel"/>
    <w:tmpl w:val="9E04881C"/>
    <w:lvl w:ilvl="0" w:tplc="F1DC05F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2EB2C9E"/>
    <w:multiLevelType w:val="hybridMultilevel"/>
    <w:tmpl w:val="3CF610CC"/>
    <w:lvl w:ilvl="0" w:tplc="2F38C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3597"/>
    <w:multiLevelType w:val="hybridMultilevel"/>
    <w:tmpl w:val="505080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BA90704"/>
    <w:multiLevelType w:val="hybridMultilevel"/>
    <w:tmpl w:val="A2DC62EA"/>
    <w:lvl w:ilvl="0" w:tplc="C8EEDE4C">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4DA13BC"/>
    <w:multiLevelType w:val="hybridMultilevel"/>
    <w:tmpl w:val="7E6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02604"/>
    <w:multiLevelType w:val="hybridMultilevel"/>
    <w:tmpl w:val="3D98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B2BE2"/>
    <w:multiLevelType w:val="hybridMultilevel"/>
    <w:tmpl w:val="1952E50A"/>
    <w:lvl w:ilvl="0" w:tplc="87AC48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23F90"/>
    <w:multiLevelType w:val="hybridMultilevel"/>
    <w:tmpl w:val="4EA8DF18"/>
    <w:lvl w:ilvl="0" w:tplc="4374233E">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22C08B6"/>
    <w:multiLevelType w:val="hybridMultilevel"/>
    <w:tmpl w:val="C3307E28"/>
    <w:lvl w:ilvl="0" w:tplc="408217D6">
      <w:numFmt w:val="bullet"/>
      <w:lvlText w:val=""/>
      <w:lvlJc w:val="left"/>
      <w:pPr>
        <w:ind w:left="720" w:hanging="360"/>
      </w:pPr>
      <w:rPr>
        <w:rFonts w:ascii="Wingdings" w:eastAsiaTheme="minorHAnsi" w:hAnsi="Wingdings" w:cstheme="minorBidi" w:hint="default"/>
        <w:color w:val="76923C" w:themeColor="accent3" w:themeShade="BF"/>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4A30C5C"/>
    <w:multiLevelType w:val="hybridMultilevel"/>
    <w:tmpl w:val="AB4043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3CBD61AA"/>
    <w:multiLevelType w:val="hybridMultilevel"/>
    <w:tmpl w:val="FAAE7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EBC71E7"/>
    <w:multiLevelType w:val="hybridMultilevel"/>
    <w:tmpl w:val="EC8C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C073C"/>
    <w:multiLevelType w:val="hybridMultilevel"/>
    <w:tmpl w:val="DB328EDC"/>
    <w:lvl w:ilvl="0" w:tplc="25CA15CE">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E5F4A3E"/>
    <w:multiLevelType w:val="hybridMultilevel"/>
    <w:tmpl w:val="476A2B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594A21E9"/>
    <w:multiLevelType w:val="hybridMultilevel"/>
    <w:tmpl w:val="55D2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F290F"/>
    <w:multiLevelType w:val="hybridMultilevel"/>
    <w:tmpl w:val="D56884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60561453"/>
    <w:multiLevelType w:val="hybridMultilevel"/>
    <w:tmpl w:val="CD9E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D0B14"/>
    <w:multiLevelType w:val="hybridMultilevel"/>
    <w:tmpl w:val="6BE21660"/>
    <w:lvl w:ilvl="0" w:tplc="3814B76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8153FEE"/>
    <w:multiLevelType w:val="hybridMultilevel"/>
    <w:tmpl w:val="9F9A75B4"/>
    <w:lvl w:ilvl="0" w:tplc="79262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14CB4"/>
    <w:multiLevelType w:val="hybridMultilevel"/>
    <w:tmpl w:val="F72E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D27C59"/>
    <w:multiLevelType w:val="hybridMultilevel"/>
    <w:tmpl w:val="758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634CD"/>
    <w:multiLevelType w:val="hybridMultilevel"/>
    <w:tmpl w:val="D896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B71F60"/>
    <w:multiLevelType w:val="hybridMultilevel"/>
    <w:tmpl w:val="DB1A0F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CA22CC0"/>
    <w:multiLevelType w:val="hybridMultilevel"/>
    <w:tmpl w:val="0CCC2A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D9F05F1"/>
    <w:multiLevelType w:val="hybridMultilevel"/>
    <w:tmpl w:val="F24CE048"/>
    <w:lvl w:ilvl="0" w:tplc="BEC87B8A">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EB81E0E"/>
    <w:multiLevelType w:val="hybridMultilevel"/>
    <w:tmpl w:val="6AB4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7"/>
  </w:num>
  <w:num w:numId="4">
    <w:abstractNumId w:val="6"/>
  </w:num>
  <w:num w:numId="5">
    <w:abstractNumId w:val="1"/>
  </w:num>
  <w:num w:numId="6">
    <w:abstractNumId w:val="19"/>
  </w:num>
  <w:num w:numId="7">
    <w:abstractNumId w:val="16"/>
  </w:num>
  <w:num w:numId="8">
    <w:abstractNumId w:val="25"/>
  </w:num>
  <w:num w:numId="9">
    <w:abstractNumId w:val="20"/>
  </w:num>
  <w:num w:numId="10">
    <w:abstractNumId w:val="11"/>
  </w:num>
  <w:num w:numId="11">
    <w:abstractNumId w:val="14"/>
  </w:num>
  <w:num w:numId="12">
    <w:abstractNumId w:val="5"/>
  </w:num>
  <w:num w:numId="13">
    <w:abstractNumId w:val="4"/>
  </w:num>
  <w:num w:numId="14">
    <w:abstractNumId w:val="23"/>
  </w:num>
  <w:num w:numId="15">
    <w:abstractNumId w:val="10"/>
  </w:num>
  <w:num w:numId="16">
    <w:abstractNumId w:val="13"/>
  </w:num>
  <w:num w:numId="17">
    <w:abstractNumId w:val="15"/>
  </w:num>
  <w:num w:numId="18">
    <w:abstractNumId w:val="7"/>
  </w:num>
  <w:num w:numId="19">
    <w:abstractNumId w:val="8"/>
  </w:num>
  <w:num w:numId="20">
    <w:abstractNumId w:val="24"/>
  </w:num>
  <w:num w:numId="21">
    <w:abstractNumId w:val="0"/>
  </w:num>
  <w:num w:numId="22">
    <w:abstractNumId w:val="12"/>
  </w:num>
  <w:num w:numId="23">
    <w:abstractNumId w:val="3"/>
  </w:num>
  <w:num w:numId="24">
    <w:abstractNumId w:val="2"/>
  </w:num>
  <w:num w:numId="25">
    <w:abstractNumId w:val="9"/>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1"/>
    <w:footnote w:id="0"/>
  </w:footnotePr>
  <w:endnotePr>
    <w:endnote w:id="-1"/>
    <w:endnote w:id="0"/>
  </w:endnotePr>
  <w:compat/>
  <w:rsids>
    <w:rsidRoot w:val="007D09D8"/>
    <w:rsid w:val="00006A57"/>
    <w:rsid w:val="00011082"/>
    <w:rsid w:val="00020553"/>
    <w:rsid w:val="0003414A"/>
    <w:rsid w:val="00034D13"/>
    <w:rsid w:val="0003599F"/>
    <w:rsid w:val="00036BCC"/>
    <w:rsid w:val="000370AE"/>
    <w:rsid w:val="00041E25"/>
    <w:rsid w:val="000515CA"/>
    <w:rsid w:val="000529F2"/>
    <w:rsid w:val="00061570"/>
    <w:rsid w:val="00064734"/>
    <w:rsid w:val="00081B2C"/>
    <w:rsid w:val="000B5F03"/>
    <w:rsid w:val="000B6F31"/>
    <w:rsid w:val="000C38C3"/>
    <w:rsid w:val="000C7F25"/>
    <w:rsid w:val="000D26A2"/>
    <w:rsid w:val="000D4FB7"/>
    <w:rsid w:val="000D5832"/>
    <w:rsid w:val="000D7864"/>
    <w:rsid w:val="000E5D7A"/>
    <w:rsid w:val="000F0C33"/>
    <w:rsid w:val="000F1FD6"/>
    <w:rsid w:val="000F349C"/>
    <w:rsid w:val="00123C1A"/>
    <w:rsid w:val="00137EBF"/>
    <w:rsid w:val="001422C0"/>
    <w:rsid w:val="001433EC"/>
    <w:rsid w:val="0014550D"/>
    <w:rsid w:val="001514C8"/>
    <w:rsid w:val="00165660"/>
    <w:rsid w:val="001675FD"/>
    <w:rsid w:val="001769B4"/>
    <w:rsid w:val="0018628F"/>
    <w:rsid w:val="001A1419"/>
    <w:rsid w:val="001A2046"/>
    <w:rsid w:val="001A2DB6"/>
    <w:rsid w:val="001A55C7"/>
    <w:rsid w:val="001B217C"/>
    <w:rsid w:val="001B2D4D"/>
    <w:rsid w:val="001B6042"/>
    <w:rsid w:val="001D4355"/>
    <w:rsid w:val="001E4D8A"/>
    <w:rsid w:val="001F3BDF"/>
    <w:rsid w:val="00247474"/>
    <w:rsid w:val="0024773F"/>
    <w:rsid w:val="00261AE5"/>
    <w:rsid w:val="0026273A"/>
    <w:rsid w:val="00262B9E"/>
    <w:rsid w:val="0026516A"/>
    <w:rsid w:val="002B4C16"/>
    <w:rsid w:val="002B62EF"/>
    <w:rsid w:val="002D0B7A"/>
    <w:rsid w:val="002E5A68"/>
    <w:rsid w:val="002E6DD4"/>
    <w:rsid w:val="002E7F43"/>
    <w:rsid w:val="002F0527"/>
    <w:rsid w:val="002F0EF0"/>
    <w:rsid w:val="002F3D8A"/>
    <w:rsid w:val="002F644E"/>
    <w:rsid w:val="002F7E98"/>
    <w:rsid w:val="00301E78"/>
    <w:rsid w:val="003049D9"/>
    <w:rsid w:val="00305F65"/>
    <w:rsid w:val="00331455"/>
    <w:rsid w:val="003355C4"/>
    <w:rsid w:val="0034280C"/>
    <w:rsid w:val="00346AC4"/>
    <w:rsid w:val="003642EB"/>
    <w:rsid w:val="00371265"/>
    <w:rsid w:val="00373FE1"/>
    <w:rsid w:val="00383BB0"/>
    <w:rsid w:val="003868FB"/>
    <w:rsid w:val="003A1AE6"/>
    <w:rsid w:val="003A2650"/>
    <w:rsid w:val="003B08A2"/>
    <w:rsid w:val="003B1DA9"/>
    <w:rsid w:val="003B34BE"/>
    <w:rsid w:val="003B6B0D"/>
    <w:rsid w:val="003C17EA"/>
    <w:rsid w:val="003C38EA"/>
    <w:rsid w:val="003C3C1A"/>
    <w:rsid w:val="003D4329"/>
    <w:rsid w:val="003E6ED1"/>
    <w:rsid w:val="003F1EBE"/>
    <w:rsid w:val="00400083"/>
    <w:rsid w:val="004048C3"/>
    <w:rsid w:val="00405E9D"/>
    <w:rsid w:val="0041074E"/>
    <w:rsid w:val="004116C2"/>
    <w:rsid w:val="004300BE"/>
    <w:rsid w:val="00433143"/>
    <w:rsid w:val="00435E23"/>
    <w:rsid w:val="00437D79"/>
    <w:rsid w:val="00450EF9"/>
    <w:rsid w:val="004522CA"/>
    <w:rsid w:val="00461EB0"/>
    <w:rsid w:val="00470120"/>
    <w:rsid w:val="00475DE2"/>
    <w:rsid w:val="00492244"/>
    <w:rsid w:val="004A6922"/>
    <w:rsid w:val="004B4546"/>
    <w:rsid w:val="004B4FB4"/>
    <w:rsid w:val="004C355F"/>
    <w:rsid w:val="004D06A2"/>
    <w:rsid w:val="004D36F0"/>
    <w:rsid w:val="004D4279"/>
    <w:rsid w:val="004E330B"/>
    <w:rsid w:val="004E5546"/>
    <w:rsid w:val="004F1DD2"/>
    <w:rsid w:val="004F3868"/>
    <w:rsid w:val="004F5D71"/>
    <w:rsid w:val="0051441A"/>
    <w:rsid w:val="00523322"/>
    <w:rsid w:val="00526FB2"/>
    <w:rsid w:val="00541252"/>
    <w:rsid w:val="00546A16"/>
    <w:rsid w:val="00550E79"/>
    <w:rsid w:val="0055402D"/>
    <w:rsid w:val="00557D4F"/>
    <w:rsid w:val="00560B59"/>
    <w:rsid w:val="005620A1"/>
    <w:rsid w:val="0057006B"/>
    <w:rsid w:val="005714E5"/>
    <w:rsid w:val="00581D82"/>
    <w:rsid w:val="005A3C4A"/>
    <w:rsid w:val="005A6D5E"/>
    <w:rsid w:val="005B6470"/>
    <w:rsid w:val="005C2248"/>
    <w:rsid w:val="005C6CB3"/>
    <w:rsid w:val="005D1161"/>
    <w:rsid w:val="005F5ABF"/>
    <w:rsid w:val="006028A4"/>
    <w:rsid w:val="00613A86"/>
    <w:rsid w:val="0062055D"/>
    <w:rsid w:val="00626017"/>
    <w:rsid w:val="006305FD"/>
    <w:rsid w:val="0064426C"/>
    <w:rsid w:val="00652591"/>
    <w:rsid w:val="00653673"/>
    <w:rsid w:val="0066091C"/>
    <w:rsid w:val="00682F36"/>
    <w:rsid w:val="00683ECC"/>
    <w:rsid w:val="0069395D"/>
    <w:rsid w:val="00696FD7"/>
    <w:rsid w:val="006A565A"/>
    <w:rsid w:val="006A5E4E"/>
    <w:rsid w:val="006B6CC8"/>
    <w:rsid w:val="006C21CA"/>
    <w:rsid w:val="006C2CED"/>
    <w:rsid w:val="006C66CA"/>
    <w:rsid w:val="006D2B44"/>
    <w:rsid w:val="006D4B30"/>
    <w:rsid w:val="006D5C25"/>
    <w:rsid w:val="006E42E0"/>
    <w:rsid w:val="006E599E"/>
    <w:rsid w:val="006E5DF6"/>
    <w:rsid w:val="00710CD2"/>
    <w:rsid w:val="00712184"/>
    <w:rsid w:val="0071380F"/>
    <w:rsid w:val="00717AAB"/>
    <w:rsid w:val="007208FA"/>
    <w:rsid w:val="007263D0"/>
    <w:rsid w:val="00731E9D"/>
    <w:rsid w:val="007337E9"/>
    <w:rsid w:val="00736B91"/>
    <w:rsid w:val="00743DC6"/>
    <w:rsid w:val="00751543"/>
    <w:rsid w:val="00752D3D"/>
    <w:rsid w:val="00753341"/>
    <w:rsid w:val="007707D0"/>
    <w:rsid w:val="00776539"/>
    <w:rsid w:val="0078187E"/>
    <w:rsid w:val="007B23DB"/>
    <w:rsid w:val="007B391D"/>
    <w:rsid w:val="007B3E84"/>
    <w:rsid w:val="007C0CEB"/>
    <w:rsid w:val="007C1586"/>
    <w:rsid w:val="007C4548"/>
    <w:rsid w:val="007C72FF"/>
    <w:rsid w:val="007D09D8"/>
    <w:rsid w:val="007D3074"/>
    <w:rsid w:val="007D4C92"/>
    <w:rsid w:val="007D5230"/>
    <w:rsid w:val="007D5AFB"/>
    <w:rsid w:val="007D61FB"/>
    <w:rsid w:val="007D6949"/>
    <w:rsid w:val="007F1391"/>
    <w:rsid w:val="007F27FF"/>
    <w:rsid w:val="007F47D2"/>
    <w:rsid w:val="008057D2"/>
    <w:rsid w:val="008158AB"/>
    <w:rsid w:val="00817A5C"/>
    <w:rsid w:val="00823914"/>
    <w:rsid w:val="00830B5C"/>
    <w:rsid w:val="008470D2"/>
    <w:rsid w:val="00857D74"/>
    <w:rsid w:val="00871C87"/>
    <w:rsid w:val="008725A3"/>
    <w:rsid w:val="00887459"/>
    <w:rsid w:val="008909C8"/>
    <w:rsid w:val="00892E78"/>
    <w:rsid w:val="00896EA8"/>
    <w:rsid w:val="008A15E7"/>
    <w:rsid w:val="008A2144"/>
    <w:rsid w:val="008A2274"/>
    <w:rsid w:val="008B12E1"/>
    <w:rsid w:val="008B6277"/>
    <w:rsid w:val="008B7F75"/>
    <w:rsid w:val="008D38D0"/>
    <w:rsid w:val="008D3F4A"/>
    <w:rsid w:val="008E673D"/>
    <w:rsid w:val="008E7857"/>
    <w:rsid w:val="008F0CB4"/>
    <w:rsid w:val="008F12BA"/>
    <w:rsid w:val="009019E3"/>
    <w:rsid w:val="00903349"/>
    <w:rsid w:val="00923F27"/>
    <w:rsid w:val="00925AFA"/>
    <w:rsid w:val="00925E7D"/>
    <w:rsid w:val="00926D88"/>
    <w:rsid w:val="00930AAF"/>
    <w:rsid w:val="0093294A"/>
    <w:rsid w:val="009347ED"/>
    <w:rsid w:val="00946F06"/>
    <w:rsid w:val="0095153B"/>
    <w:rsid w:val="0096076D"/>
    <w:rsid w:val="00960BC8"/>
    <w:rsid w:val="0096109D"/>
    <w:rsid w:val="00973853"/>
    <w:rsid w:val="00980C1D"/>
    <w:rsid w:val="00981007"/>
    <w:rsid w:val="00986C94"/>
    <w:rsid w:val="009A0138"/>
    <w:rsid w:val="009A199C"/>
    <w:rsid w:val="009A3E5B"/>
    <w:rsid w:val="009B1653"/>
    <w:rsid w:val="009B5E2A"/>
    <w:rsid w:val="009E62A5"/>
    <w:rsid w:val="009F0E70"/>
    <w:rsid w:val="009F71A1"/>
    <w:rsid w:val="00A033B2"/>
    <w:rsid w:val="00A2149C"/>
    <w:rsid w:val="00A3189B"/>
    <w:rsid w:val="00A37B8C"/>
    <w:rsid w:val="00A50C1E"/>
    <w:rsid w:val="00A60639"/>
    <w:rsid w:val="00A62FC1"/>
    <w:rsid w:val="00A666C1"/>
    <w:rsid w:val="00A7403F"/>
    <w:rsid w:val="00A77F15"/>
    <w:rsid w:val="00A84597"/>
    <w:rsid w:val="00A85A8A"/>
    <w:rsid w:val="00A9589E"/>
    <w:rsid w:val="00AA2340"/>
    <w:rsid w:val="00AA2A59"/>
    <w:rsid w:val="00AA6401"/>
    <w:rsid w:val="00AA709F"/>
    <w:rsid w:val="00AC2CF3"/>
    <w:rsid w:val="00AE4CCF"/>
    <w:rsid w:val="00AE71A6"/>
    <w:rsid w:val="00AF10E4"/>
    <w:rsid w:val="00B0353D"/>
    <w:rsid w:val="00B074E8"/>
    <w:rsid w:val="00B31E23"/>
    <w:rsid w:val="00B41E7A"/>
    <w:rsid w:val="00B44C61"/>
    <w:rsid w:val="00B44F0A"/>
    <w:rsid w:val="00B468A1"/>
    <w:rsid w:val="00B474A2"/>
    <w:rsid w:val="00B61333"/>
    <w:rsid w:val="00B664AA"/>
    <w:rsid w:val="00B74678"/>
    <w:rsid w:val="00B77DD6"/>
    <w:rsid w:val="00B84036"/>
    <w:rsid w:val="00B9472B"/>
    <w:rsid w:val="00BB0105"/>
    <w:rsid w:val="00BB6687"/>
    <w:rsid w:val="00BC6783"/>
    <w:rsid w:val="00BE16E4"/>
    <w:rsid w:val="00BE74D0"/>
    <w:rsid w:val="00BF25DC"/>
    <w:rsid w:val="00BF38EC"/>
    <w:rsid w:val="00BF51AF"/>
    <w:rsid w:val="00C00287"/>
    <w:rsid w:val="00C04D5A"/>
    <w:rsid w:val="00C05732"/>
    <w:rsid w:val="00C10B76"/>
    <w:rsid w:val="00C15AB4"/>
    <w:rsid w:val="00C16CB3"/>
    <w:rsid w:val="00C22052"/>
    <w:rsid w:val="00C40059"/>
    <w:rsid w:val="00C41BD8"/>
    <w:rsid w:val="00C434F6"/>
    <w:rsid w:val="00C45162"/>
    <w:rsid w:val="00C475E6"/>
    <w:rsid w:val="00C5380A"/>
    <w:rsid w:val="00C61BA9"/>
    <w:rsid w:val="00C63034"/>
    <w:rsid w:val="00C64565"/>
    <w:rsid w:val="00C6577F"/>
    <w:rsid w:val="00C7117B"/>
    <w:rsid w:val="00C76806"/>
    <w:rsid w:val="00C76D17"/>
    <w:rsid w:val="00C870B1"/>
    <w:rsid w:val="00C908EA"/>
    <w:rsid w:val="00C95F54"/>
    <w:rsid w:val="00C97CF0"/>
    <w:rsid w:val="00CA3025"/>
    <w:rsid w:val="00CA3313"/>
    <w:rsid w:val="00CA3700"/>
    <w:rsid w:val="00CA6168"/>
    <w:rsid w:val="00CC22B7"/>
    <w:rsid w:val="00CC2E28"/>
    <w:rsid w:val="00CC665D"/>
    <w:rsid w:val="00CD0B88"/>
    <w:rsid w:val="00CD5894"/>
    <w:rsid w:val="00CE5FD8"/>
    <w:rsid w:val="00D140D0"/>
    <w:rsid w:val="00D25C00"/>
    <w:rsid w:val="00D43D9E"/>
    <w:rsid w:val="00D44D78"/>
    <w:rsid w:val="00D51685"/>
    <w:rsid w:val="00D575C5"/>
    <w:rsid w:val="00D60712"/>
    <w:rsid w:val="00D64D65"/>
    <w:rsid w:val="00D67B68"/>
    <w:rsid w:val="00D71FDC"/>
    <w:rsid w:val="00D74213"/>
    <w:rsid w:val="00D86BD9"/>
    <w:rsid w:val="00D91ACC"/>
    <w:rsid w:val="00D93304"/>
    <w:rsid w:val="00DA02FC"/>
    <w:rsid w:val="00DA33A3"/>
    <w:rsid w:val="00DB5F66"/>
    <w:rsid w:val="00DC18D0"/>
    <w:rsid w:val="00DC43D9"/>
    <w:rsid w:val="00DC6CD4"/>
    <w:rsid w:val="00DD1AFF"/>
    <w:rsid w:val="00DD2B2A"/>
    <w:rsid w:val="00DE5AF1"/>
    <w:rsid w:val="00DE6131"/>
    <w:rsid w:val="00DF3627"/>
    <w:rsid w:val="00E02C60"/>
    <w:rsid w:val="00E12262"/>
    <w:rsid w:val="00E12818"/>
    <w:rsid w:val="00E13D6D"/>
    <w:rsid w:val="00E147F0"/>
    <w:rsid w:val="00E20323"/>
    <w:rsid w:val="00E41537"/>
    <w:rsid w:val="00E56DAE"/>
    <w:rsid w:val="00E62674"/>
    <w:rsid w:val="00E840B2"/>
    <w:rsid w:val="00E9753B"/>
    <w:rsid w:val="00EC29FE"/>
    <w:rsid w:val="00EC5CEE"/>
    <w:rsid w:val="00ED020D"/>
    <w:rsid w:val="00F045BE"/>
    <w:rsid w:val="00F067A3"/>
    <w:rsid w:val="00F0757B"/>
    <w:rsid w:val="00F13164"/>
    <w:rsid w:val="00F1389B"/>
    <w:rsid w:val="00F14CF5"/>
    <w:rsid w:val="00F14E9A"/>
    <w:rsid w:val="00F24777"/>
    <w:rsid w:val="00F24CF0"/>
    <w:rsid w:val="00F2631C"/>
    <w:rsid w:val="00F321AC"/>
    <w:rsid w:val="00F3227E"/>
    <w:rsid w:val="00F42CD0"/>
    <w:rsid w:val="00F45890"/>
    <w:rsid w:val="00F46002"/>
    <w:rsid w:val="00F50040"/>
    <w:rsid w:val="00F518D7"/>
    <w:rsid w:val="00F557D0"/>
    <w:rsid w:val="00F652C3"/>
    <w:rsid w:val="00F65A4C"/>
    <w:rsid w:val="00F660C0"/>
    <w:rsid w:val="00F66978"/>
    <w:rsid w:val="00F7222B"/>
    <w:rsid w:val="00F92702"/>
    <w:rsid w:val="00FA39A9"/>
    <w:rsid w:val="00FB3DE1"/>
    <w:rsid w:val="00FC2F06"/>
    <w:rsid w:val="00FC5704"/>
    <w:rsid w:val="00FC6DC2"/>
    <w:rsid w:val="00FD4889"/>
    <w:rsid w:val="00FD4D32"/>
    <w:rsid w:val="00FE3008"/>
    <w:rsid w:val="00FE4B0F"/>
    <w:rsid w:val="00FE5B30"/>
    <w:rsid w:val="00FE65D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474"/>
  </w:style>
  <w:style w:type="paragraph" w:styleId="Heading1">
    <w:name w:val="heading 1"/>
    <w:basedOn w:val="Normal"/>
    <w:next w:val="Normal"/>
    <w:link w:val="Heading1Char"/>
    <w:uiPriority w:val="9"/>
    <w:qFormat/>
    <w:rsid w:val="005C2248"/>
    <w:pPr>
      <w:keepNext/>
      <w:keepLines/>
      <w:pBdr>
        <w:top w:val="single" w:sz="4" w:space="1" w:color="auto"/>
      </w:pBdr>
      <w:spacing w:before="480" w:after="0"/>
      <w:ind w:left="-284"/>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0F0C33"/>
    <w:pPr>
      <w:pBdr>
        <w:top w:val="none" w:sz="0" w:space="0" w:color="auto"/>
      </w:pBd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0F0C33"/>
    <w:pPr>
      <w:ind w:left="0"/>
      <w:outlineLvl w:val="2"/>
    </w:pPr>
    <w:rPr>
      <w:sz w:val="20"/>
    </w:rPr>
  </w:style>
  <w:style w:type="paragraph" w:styleId="Heading4">
    <w:name w:val="heading 4"/>
    <w:basedOn w:val="Heading3"/>
    <w:next w:val="Normal"/>
    <w:link w:val="Heading4Char"/>
    <w:uiPriority w:val="9"/>
    <w:unhideWhenUsed/>
    <w:qFormat/>
    <w:rsid w:val="005C2248"/>
    <w:pPr>
      <w:outlineLvl w:val="3"/>
    </w:pPr>
    <w:rPr>
      <w:b w:val="0"/>
      <w:bCs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248"/>
    <w:pPr>
      <w:pBdr>
        <w:bottom w:val="single" w:sz="8" w:space="4" w:color="4F81BD" w:themeColor="accent1"/>
      </w:pBdr>
      <w:spacing w:after="300" w:line="240" w:lineRule="auto"/>
      <w:ind w:left="-284"/>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22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22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45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456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65"/>
    <w:rPr>
      <w:rFonts w:ascii="Tahoma" w:hAnsi="Tahoma" w:cs="Tahoma"/>
      <w:sz w:val="16"/>
      <w:szCs w:val="16"/>
    </w:rPr>
  </w:style>
  <w:style w:type="paragraph" w:styleId="BalloonText">
    <w:name w:val="Balloon Text"/>
    <w:basedOn w:val="Normal"/>
    <w:link w:val="BalloonTextChar"/>
    <w:uiPriority w:val="99"/>
    <w:semiHidden/>
    <w:unhideWhenUsed/>
    <w:rsid w:val="00934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7ED"/>
    <w:rPr>
      <w:rFonts w:ascii="Tahoma" w:hAnsi="Tahoma" w:cs="Tahoma"/>
      <w:sz w:val="16"/>
      <w:szCs w:val="16"/>
    </w:rPr>
  </w:style>
  <w:style w:type="character" w:customStyle="1" w:styleId="Heading2Char">
    <w:name w:val="Heading 2 Char"/>
    <w:basedOn w:val="DefaultParagraphFont"/>
    <w:link w:val="Heading2"/>
    <w:uiPriority w:val="9"/>
    <w:rsid w:val="000F0C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26A2"/>
    <w:pPr>
      <w:ind w:left="720"/>
      <w:contextualSpacing/>
    </w:pPr>
  </w:style>
  <w:style w:type="character" w:customStyle="1" w:styleId="Heading3Char">
    <w:name w:val="Heading 3 Char"/>
    <w:basedOn w:val="DefaultParagraphFont"/>
    <w:link w:val="Heading3"/>
    <w:uiPriority w:val="9"/>
    <w:rsid w:val="000F0C33"/>
    <w:rPr>
      <w:rFonts w:asciiTheme="majorHAnsi" w:eastAsiaTheme="majorEastAsia" w:hAnsiTheme="majorHAnsi" w:cstheme="majorBidi"/>
      <w:b/>
      <w:bCs/>
      <w:color w:val="4F81BD" w:themeColor="accent1"/>
      <w:sz w:val="20"/>
      <w:szCs w:val="26"/>
    </w:rPr>
  </w:style>
  <w:style w:type="paragraph" w:styleId="FootnoteText">
    <w:name w:val="footnote text"/>
    <w:basedOn w:val="Normal"/>
    <w:link w:val="FootnoteTextChar"/>
    <w:uiPriority w:val="99"/>
    <w:semiHidden/>
    <w:unhideWhenUsed/>
    <w:rsid w:val="00DB5F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5F66"/>
    <w:rPr>
      <w:sz w:val="20"/>
      <w:szCs w:val="20"/>
    </w:rPr>
  </w:style>
  <w:style w:type="character" w:styleId="FootnoteReference">
    <w:name w:val="footnote reference"/>
    <w:basedOn w:val="DefaultParagraphFont"/>
    <w:uiPriority w:val="99"/>
    <w:semiHidden/>
    <w:unhideWhenUsed/>
    <w:rsid w:val="00DB5F66"/>
    <w:rPr>
      <w:vertAlign w:val="superscript"/>
    </w:rPr>
  </w:style>
  <w:style w:type="paragraph" w:styleId="Header">
    <w:name w:val="header"/>
    <w:basedOn w:val="Normal"/>
    <w:link w:val="HeaderChar"/>
    <w:uiPriority w:val="99"/>
    <w:semiHidden/>
    <w:unhideWhenUsed/>
    <w:rsid w:val="007765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539"/>
  </w:style>
  <w:style w:type="paragraph" w:styleId="Footer">
    <w:name w:val="footer"/>
    <w:basedOn w:val="Normal"/>
    <w:link w:val="FooterChar"/>
    <w:uiPriority w:val="99"/>
    <w:unhideWhenUsed/>
    <w:rsid w:val="00776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539"/>
  </w:style>
  <w:style w:type="paragraph" w:styleId="NoSpacing">
    <w:name w:val="No Spacing"/>
    <w:link w:val="NoSpacingChar"/>
    <w:uiPriority w:val="1"/>
    <w:qFormat/>
    <w:rsid w:val="00433143"/>
    <w:pPr>
      <w:spacing w:after="0" w:line="240" w:lineRule="auto"/>
    </w:pPr>
    <w:rPr>
      <w:rFonts w:eastAsiaTheme="minorEastAsia"/>
    </w:rPr>
  </w:style>
  <w:style w:type="character" w:customStyle="1" w:styleId="NoSpacingChar">
    <w:name w:val="No Spacing Char"/>
    <w:basedOn w:val="DefaultParagraphFont"/>
    <w:link w:val="NoSpacing"/>
    <w:uiPriority w:val="1"/>
    <w:rsid w:val="00433143"/>
    <w:rPr>
      <w:rFonts w:eastAsiaTheme="minorEastAsia"/>
    </w:rPr>
  </w:style>
  <w:style w:type="character" w:customStyle="1" w:styleId="Code">
    <w:name w:val="Code"/>
    <w:basedOn w:val="DefaultParagraphFont"/>
    <w:uiPriority w:val="1"/>
    <w:qFormat/>
    <w:rsid w:val="00C04D5A"/>
    <w:rPr>
      <w:rFonts w:ascii="Courier New" w:hAnsi="Courier New"/>
      <w:color w:val="76923C" w:themeColor="accent3" w:themeShade="BF"/>
      <w:sz w:val="20"/>
    </w:rPr>
  </w:style>
  <w:style w:type="character" w:customStyle="1" w:styleId="Heading4Char">
    <w:name w:val="Heading 4 Char"/>
    <w:basedOn w:val="DefaultParagraphFont"/>
    <w:link w:val="Heading4"/>
    <w:uiPriority w:val="9"/>
    <w:rsid w:val="005C2248"/>
    <w:rPr>
      <w:rFonts w:asciiTheme="majorHAnsi" w:eastAsiaTheme="majorEastAsia" w:hAnsiTheme="majorHAnsi" w:cstheme="majorBidi"/>
      <w:i/>
      <w:iCs/>
      <w:color w:val="4F81BD" w:themeColor="accent1"/>
      <w:sz w:val="20"/>
      <w:szCs w:val="26"/>
    </w:rPr>
  </w:style>
  <w:style w:type="paragraph" w:customStyle="1" w:styleId="Example">
    <w:name w:val="Example"/>
    <w:basedOn w:val="Normal"/>
    <w:link w:val="ExampleChar"/>
    <w:qFormat/>
    <w:rsid w:val="00A3189B"/>
    <w:pPr>
      <w:spacing w:after="0"/>
    </w:pPr>
    <w:rPr>
      <w:rFonts w:ascii="Courier New" w:hAnsi="Courier New"/>
      <w:color w:val="896FA9"/>
      <w:sz w:val="20"/>
    </w:rPr>
  </w:style>
  <w:style w:type="paragraph" w:styleId="TOCHeading">
    <w:name w:val="TOC Heading"/>
    <w:basedOn w:val="Heading1"/>
    <w:next w:val="Normal"/>
    <w:uiPriority w:val="39"/>
    <w:unhideWhenUsed/>
    <w:qFormat/>
    <w:rsid w:val="000F0C33"/>
    <w:pPr>
      <w:outlineLvl w:val="9"/>
    </w:pPr>
  </w:style>
  <w:style w:type="character" w:customStyle="1" w:styleId="ExampleChar">
    <w:name w:val="Example Char"/>
    <w:basedOn w:val="DefaultParagraphFont"/>
    <w:link w:val="Example"/>
    <w:rsid w:val="00A3189B"/>
    <w:rPr>
      <w:rFonts w:ascii="Courier New" w:hAnsi="Courier New"/>
      <w:color w:val="896FA9"/>
      <w:sz w:val="20"/>
    </w:rPr>
  </w:style>
  <w:style w:type="paragraph" w:styleId="TOC1">
    <w:name w:val="toc 1"/>
    <w:basedOn w:val="Normal"/>
    <w:next w:val="Normal"/>
    <w:autoRedefine/>
    <w:uiPriority w:val="39"/>
    <w:unhideWhenUsed/>
    <w:rsid w:val="000F0C33"/>
    <w:pPr>
      <w:tabs>
        <w:tab w:val="right" w:leader="dot" w:pos="9350"/>
      </w:tabs>
      <w:spacing w:after="0"/>
    </w:pPr>
  </w:style>
  <w:style w:type="paragraph" w:styleId="TOC2">
    <w:name w:val="toc 2"/>
    <w:basedOn w:val="TOC1"/>
    <w:next w:val="Normal"/>
    <w:autoRedefine/>
    <w:uiPriority w:val="39"/>
    <w:unhideWhenUsed/>
    <w:rsid w:val="000F0C33"/>
    <w:pPr>
      <w:ind w:left="221"/>
    </w:pPr>
    <w:rPr>
      <w:sz w:val="18"/>
    </w:rPr>
  </w:style>
  <w:style w:type="paragraph" w:styleId="TOC3">
    <w:name w:val="toc 3"/>
    <w:basedOn w:val="TOC2"/>
    <w:next w:val="Normal"/>
    <w:autoRedefine/>
    <w:uiPriority w:val="39"/>
    <w:unhideWhenUsed/>
    <w:rsid w:val="000F0C33"/>
    <w:pPr>
      <w:ind w:left="442"/>
    </w:pPr>
  </w:style>
  <w:style w:type="character" w:styleId="Hyperlink">
    <w:name w:val="Hyperlink"/>
    <w:basedOn w:val="DefaultParagraphFont"/>
    <w:uiPriority w:val="99"/>
    <w:unhideWhenUsed/>
    <w:rsid w:val="000F0C33"/>
    <w:rPr>
      <w:color w:val="0000FF" w:themeColor="hyperlink"/>
      <w:u w:val="single"/>
    </w:rPr>
  </w:style>
  <w:style w:type="paragraph" w:styleId="EndnoteText">
    <w:name w:val="endnote text"/>
    <w:basedOn w:val="Normal"/>
    <w:link w:val="EndnoteTextChar"/>
    <w:uiPriority w:val="99"/>
    <w:semiHidden/>
    <w:unhideWhenUsed/>
    <w:rsid w:val="00F652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52C3"/>
    <w:rPr>
      <w:sz w:val="20"/>
      <w:szCs w:val="20"/>
    </w:rPr>
  </w:style>
  <w:style w:type="character" w:styleId="EndnoteReference">
    <w:name w:val="endnote reference"/>
    <w:basedOn w:val="DefaultParagraphFont"/>
    <w:uiPriority w:val="99"/>
    <w:semiHidden/>
    <w:unhideWhenUsed/>
    <w:rsid w:val="00F652C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Imarda\Dev\Procedures\Standard%20Development%2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BF72B-3EAF-4617-BBA7-6793C34F9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Development Doc.dotx</Template>
  <TotalTime>1463</TotalTime>
  <Pages>41</Pages>
  <Words>8743</Words>
  <Characters>49841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Imarda</Company>
  <LinksUpToDate>false</LinksUpToDate>
  <CharactersWithSpaces>58468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150</cp:revision>
  <dcterms:created xsi:type="dcterms:W3CDTF">2010-11-23T09:50:00Z</dcterms:created>
  <dcterms:modified xsi:type="dcterms:W3CDTF">2013-12-03T10:43:00Z</dcterms:modified>
</cp:coreProperties>
</file>